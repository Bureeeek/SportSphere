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480A2" w14:textId="77777777" w:rsidR="00883999" w:rsidRDefault="00883999" w:rsidP="00883999">
      <w:pPr>
        <w:autoSpaceDE w:val="0"/>
        <w:autoSpaceDN w:val="0"/>
        <w:adjustRightInd w:val="0"/>
        <w:spacing w:after="0"/>
        <w:jc w:val="center"/>
        <w:rPr>
          <w:rFonts w:ascii="Arial" w:hAnsi="Arial" w:cs="Arial"/>
          <w:color w:val="000000"/>
          <w:sz w:val="40"/>
          <w:szCs w:val="40"/>
        </w:rPr>
      </w:pPr>
    </w:p>
    <w:p w14:paraId="59A7B5BF" w14:textId="77777777" w:rsidR="00883999" w:rsidRDefault="00883999" w:rsidP="00883999">
      <w:pPr>
        <w:autoSpaceDE w:val="0"/>
        <w:autoSpaceDN w:val="0"/>
        <w:adjustRightInd w:val="0"/>
        <w:spacing w:after="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742208" behindDoc="0" locked="0" layoutInCell="1" allowOverlap="1" wp14:anchorId="65806E3C" wp14:editId="70D79C78">
            <wp:simplePos x="0" y="0"/>
            <wp:positionH relativeFrom="column">
              <wp:posOffset>1938722</wp:posOffset>
            </wp:positionH>
            <wp:positionV relativeFrom="paragraph">
              <wp:posOffset>309880</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1F433A3" w14:textId="77777777" w:rsidR="00883999" w:rsidRDefault="00883999" w:rsidP="00883999">
      <w:pPr>
        <w:autoSpaceDE w:val="0"/>
        <w:autoSpaceDN w:val="0"/>
        <w:adjustRightInd w:val="0"/>
        <w:spacing w:after="0"/>
        <w:ind w:right="990"/>
        <w:jc w:val="center"/>
        <w:rPr>
          <w:rFonts w:ascii="Arial" w:hAnsi="Arial" w:cs="Arial"/>
          <w:color w:val="000000"/>
          <w:sz w:val="40"/>
          <w:szCs w:val="40"/>
        </w:rPr>
      </w:pPr>
    </w:p>
    <w:p w14:paraId="606DA01F"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68A4B008"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1021CE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91B259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17D74EF"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8108EB">
        <w:rPr>
          <w:rFonts w:ascii="Arial" w:hAnsi="Arial" w:cs="Arial"/>
          <w:color w:val="000000"/>
          <w:sz w:val="40"/>
          <w:szCs w:val="40"/>
        </w:rPr>
        <w:t>HTL Dornbirn</w:t>
      </w:r>
    </w:p>
    <w:p w14:paraId="04FBCA52"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4A8D68EE" w14:textId="77777777" w:rsidR="00883999" w:rsidRPr="008108EB" w:rsidRDefault="00883999" w:rsidP="00883999">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2DFF54B1" w14:textId="77777777" w:rsidR="00883999" w:rsidRDefault="00883999" w:rsidP="00883999">
      <w:pPr>
        <w:tabs>
          <w:tab w:val="left" w:pos="7513"/>
          <w:tab w:val="left" w:pos="7938"/>
          <w:tab w:val="left" w:pos="8080"/>
        </w:tabs>
        <w:ind w:right="990"/>
        <w:jc w:val="center"/>
        <w:rPr>
          <w:rFonts w:ascii="Arial" w:hAnsi="Arial" w:cs="Arial"/>
          <w:b/>
          <w:sz w:val="72"/>
          <w:szCs w:val="72"/>
        </w:rPr>
      </w:pPr>
    </w:p>
    <w:p w14:paraId="3760E929" w14:textId="05BD9B94" w:rsidR="00883999" w:rsidRPr="008108EB" w:rsidRDefault="00883999" w:rsidP="00883999">
      <w:pPr>
        <w:tabs>
          <w:tab w:val="left" w:pos="7513"/>
          <w:tab w:val="left" w:pos="7938"/>
          <w:tab w:val="left" w:pos="8080"/>
        </w:tabs>
        <w:ind w:right="990"/>
        <w:jc w:val="center"/>
        <w:rPr>
          <w:rFonts w:ascii="Arial" w:hAnsi="Arial" w:cs="Arial"/>
          <w:b/>
          <w:sz w:val="72"/>
          <w:szCs w:val="72"/>
        </w:rPr>
      </w:pPr>
      <w:proofErr w:type="spellStart"/>
      <w:r>
        <w:rPr>
          <w:rFonts w:ascii="Arial" w:hAnsi="Arial" w:cs="Arial"/>
          <w:b/>
          <w:sz w:val="72"/>
          <w:szCs w:val="72"/>
        </w:rPr>
        <w:t>SportSphere</w:t>
      </w:r>
      <w:proofErr w:type="spellEnd"/>
    </w:p>
    <w:p w14:paraId="1BDDA216" w14:textId="4B5657CE" w:rsidR="00883999" w:rsidRPr="008108EB" w:rsidRDefault="00883999" w:rsidP="00883999">
      <w:pPr>
        <w:tabs>
          <w:tab w:val="left" w:pos="7513"/>
          <w:tab w:val="left" w:pos="8080"/>
        </w:tabs>
        <w:ind w:right="990"/>
        <w:jc w:val="center"/>
        <w:rPr>
          <w:rFonts w:ascii="Arial" w:hAnsi="Arial" w:cs="Arial"/>
          <w:sz w:val="40"/>
          <w:szCs w:val="40"/>
        </w:rPr>
      </w:pPr>
      <w:r>
        <w:rPr>
          <w:rFonts w:ascii="Arial" w:hAnsi="Arial" w:cs="Arial"/>
          <w:sz w:val="40"/>
          <w:szCs w:val="40"/>
        </w:rPr>
        <w:t xml:space="preserve">Sportnachrichten für </w:t>
      </w:r>
      <w:r w:rsidR="0061446D">
        <w:rPr>
          <w:rFonts w:ascii="Arial" w:hAnsi="Arial" w:cs="Arial"/>
          <w:sz w:val="40"/>
          <w:szCs w:val="40"/>
        </w:rPr>
        <w:t>J</w:t>
      </w:r>
      <w:r>
        <w:rPr>
          <w:rFonts w:ascii="Arial" w:hAnsi="Arial" w:cs="Arial"/>
          <w:sz w:val="40"/>
          <w:szCs w:val="40"/>
        </w:rPr>
        <w:t>eden</w:t>
      </w:r>
    </w:p>
    <w:p w14:paraId="209FF7D1" w14:textId="77777777" w:rsidR="00883999" w:rsidRPr="00AA1062" w:rsidRDefault="00883999" w:rsidP="00883999">
      <w:pPr>
        <w:tabs>
          <w:tab w:val="left" w:pos="7513"/>
          <w:tab w:val="left" w:pos="8080"/>
        </w:tabs>
        <w:rPr>
          <w:rFonts w:ascii="Arial" w:hAnsi="Arial" w:cs="Arial"/>
        </w:rPr>
      </w:pPr>
    </w:p>
    <w:p w14:paraId="33F2CDE4" w14:textId="77777777" w:rsidR="00883999" w:rsidRPr="00AA1062" w:rsidRDefault="00883999" w:rsidP="00883999">
      <w:pPr>
        <w:tabs>
          <w:tab w:val="left" w:pos="7513"/>
          <w:tab w:val="left" w:pos="8080"/>
        </w:tabs>
        <w:rPr>
          <w:rFonts w:ascii="Arial" w:hAnsi="Arial" w:cs="Arial"/>
        </w:rPr>
      </w:pPr>
    </w:p>
    <w:p w14:paraId="04D169D1" w14:textId="77777777" w:rsidR="00883999" w:rsidRPr="00AA1062" w:rsidRDefault="00883999" w:rsidP="00883999">
      <w:pPr>
        <w:tabs>
          <w:tab w:val="left" w:pos="7513"/>
          <w:tab w:val="left" w:pos="8080"/>
        </w:tabs>
        <w:rPr>
          <w:rFonts w:ascii="Arial" w:hAnsi="Arial" w:cs="Arial"/>
        </w:rPr>
      </w:pPr>
    </w:p>
    <w:p w14:paraId="70D51D10" w14:textId="77777777" w:rsidR="00883999" w:rsidRPr="00AA1062" w:rsidRDefault="00883999" w:rsidP="00883999">
      <w:pPr>
        <w:tabs>
          <w:tab w:val="left" w:pos="7513"/>
          <w:tab w:val="left" w:pos="8080"/>
        </w:tabs>
        <w:rPr>
          <w:rFonts w:ascii="Arial" w:hAnsi="Arial" w:cs="Arial"/>
        </w:rPr>
      </w:pPr>
    </w:p>
    <w:p w14:paraId="3AC8DA1C" w14:textId="77777777" w:rsidR="00883999" w:rsidRPr="00AA1062" w:rsidRDefault="00883999" w:rsidP="00883999">
      <w:pPr>
        <w:tabs>
          <w:tab w:val="left" w:pos="7513"/>
          <w:tab w:val="left" w:pos="8080"/>
        </w:tabs>
        <w:rPr>
          <w:rFonts w:ascii="Arial" w:hAnsi="Arial" w:cs="Arial"/>
        </w:rPr>
      </w:pPr>
    </w:p>
    <w:p w14:paraId="46644235" w14:textId="77777777" w:rsidR="00883999" w:rsidRPr="00AA1062" w:rsidRDefault="00883999" w:rsidP="00883999">
      <w:pPr>
        <w:tabs>
          <w:tab w:val="left" w:pos="7513"/>
          <w:tab w:val="left" w:pos="8080"/>
        </w:tabs>
        <w:rPr>
          <w:rFonts w:ascii="Arial" w:hAnsi="Arial" w:cs="Arial"/>
        </w:rPr>
      </w:pPr>
    </w:p>
    <w:p w14:paraId="0F4CC386" w14:textId="77777777" w:rsidR="00883999" w:rsidRPr="00AA1062" w:rsidRDefault="00883999" w:rsidP="00883999">
      <w:pPr>
        <w:tabs>
          <w:tab w:val="left" w:pos="7513"/>
          <w:tab w:val="left" w:pos="8080"/>
        </w:tabs>
        <w:rPr>
          <w:rFonts w:ascii="Arial" w:hAnsi="Arial" w:cs="Arial"/>
        </w:rPr>
      </w:pPr>
    </w:p>
    <w:p w14:paraId="0EF59E1C" w14:textId="36436CEF"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3232" behindDoc="0" locked="0" layoutInCell="1" allowOverlap="1" wp14:anchorId="10D8B8B4" wp14:editId="0F89D880">
                <wp:simplePos x="0" y="0"/>
                <wp:positionH relativeFrom="column">
                  <wp:posOffset>-165735</wp:posOffset>
                </wp:positionH>
                <wp:positionV relativeFrom="paragraph">
                  <wp:posOffset>368300</wp:posOffset>
                </wp:positionV>
                <wp:extent cx="3781425" cy="1518285"/>
                <wp:effectExtent l="0" t="0" r="0" b="0"/>
                <wp:wrapNone/>
                <wp:docPr id="117787594"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wps:spPr>
                      <wps:txb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Simma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8B8B4" id="_x0000_t202" coordsize="21600,21600" o:spt="202" path="m,l,21600r21600,l21600,xe">
                <v:stroke joinstyle="miter"/>
                <v:path gradientshapeok="t" o:connecttype="rect"/>
              </v:shapetype>
              <v:shape id="Textfeld 3" o:spid="_x0000_s1026" type="#_x0000_t202" style="position:absolute;margin-left:-13.05pt;margin-top:29pt;width:297.75pt;height:119.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Simma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v:textbox>
              </v:shape>
            </w:pict>
          </mc:Fallback>
        </mc:AlternateContent>
      </w:r>
    </w:p>
    <w:p w14:paraId="7FBF5503" w14:textId="492CA19E"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4256" behindDoc="0" locked="0" layoutInCell="1" allowOverlap="1" wp14:anchorId="18FA4985" wp14:editId="153263D5">
                <wp:simplePos x="0" y="0"/>
                <wp:positionH relativeFrom="column">
                  <wp:posOffset>3726815</wp:posOffset>
                </wp:positionH>
                <wp:positionV relativeFrom="page">
                  <wp:posOffset>8682355</wp:posOffset>
                </wp:positionV>
                <wp:extent cx="1934845" cy="1518285"/>
                <wp:effectExtent l="0" t="0" r="0" b="0"/>
                <wp:wrapNone/>
                <wp:docPr id="512706414"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wps:spPr>
                      <wps:txb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4985" id="Textfeld 1" o:spid="_x0000_s1027" type="#_x0000_t202" style="position:absolute;margin-left:293.45pt;margin-top:683.65pt;width:152.35pt;height:1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v:textbox>
                <w10:wrap anchory="page"/>
              </v:shape>
            </w:pict>
          </mc:Fallback>
        </mc:AlternateContent>
      </w:r>
    </w:p>
    <w:p w14:paraId="6A2D40CF" w14:textId="77777777" w:rsidR="00883999" w:rsidRPr="00AA1062" w:rsidRDefault="00883999" w:rsidP="00883999">
      <w:pPr>
        <w:tabs>
          <w:tab w:val="left" w:pos="7513"/>
          <w:tab w:val="left" w:pos="8080"/>
        </w:tabs>
        <w:rPr>
          <w:rFonts w:ascii="Arial" w:hAnsi="Arial" w:cs="Arial"/>
        </w:rPr>
      </w:pPr>
    </w:p>
    <w:p w14:paraId="651C349E" w14:textId="77777777" w:rsidR="00883999" w:rsidRPr="00AA1062" w:rsidRDefault="00883999" w:rsidP="00883999">
      <w:pPr>
        <w:tabs>
          <w:tab w:val="left" w:pos="7513"/>
          <w:tab w:val="left" w:pos="8080"/>
        </w:tabs>
        <w:rPr>
          <w:rFonts w:ascii="Arial" w:hAnsi="Arial" w:cs="Arial"/>
        </w:rPr>
      </w:pPr>
    </w:p>
    <w:p w14:paraId="110FFD37" w14:textId="1A9AA2B4" w:rsidR="00336736" w:rsidRPr="00AA1062" w:rsidRDefault="00336736">
      <w:pPr>
        <w:rPr>
          <w:rFonts w:ascii="Arial" w:hAnsi="Arial" w:cs="Arial"/>
        </w:rPr>
      </w:pPr>
    </w:p>
    <w:p w14:paraId="4DA0EDE8" w14:textId="0502D1EC" w:rsidR="0061446D" w:rsidRPr="00C65BD6" w:rsidRDefault="00336736" w:rsidP="0061446D">
      <w:pPr>
        <w:pStyle w:val="berschrift1"/>
        <w:rPr>
          <w:rFonts w:ascii="Aptos" w:hAnsi="Aptos" w:cs="Arial"/>
        </w:rPr>
      </w:pPr>
      <w:bookmarkStart w:id="0" w:name="_Toc191409498"/>
      <w:r w:rsidRPr="00C65BD6">
        <w:rPr>
          <w:rFonts w:ascii="Aptos" w:hAnsi="Aptos" w:cs="Arial"/>
        </w:rPr>
        <w:lastRenderedPageBreak/>
        <w:t>Vorwort</w:t>
      </w:r>
      <w:bookmarkEnd w:id="0"/>
    </w:p>
    <w:p w14:paraId="2020E127" w14:textId="21E41697"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Willkommen zur Dokumentation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 einer innovativen Webanwendung zur zentralen Verwaltung, Darstellung und Erstellung von Sportnachrichten.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wurde entwickelt, um Sportfans nicht nur eine Plattform zur Anzeige aktueller News, sondern auch die Möglichkeit zur eigenen Content-Erstellung zu bieten.</w:t>
      </w:r>
    </w:p>
    <w:p w14:paraId="12715C99" w14:textId="656D019F"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Mit dieser Anwendung können Nutzer aktuelle Sportereignisse verfolgen, eigene Artikel erstellen und diese mit der Community teilen. Durch eine benutzerfreundliche Oberfläche und eine intuitive Navigation ermöglicht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sowohl das Konsumieren als auch das Veröffentlichen von Sportnachrichten in einem ansprechenden und interaktiven Format.</w:t>
      </w:r>
    </w:p>
    <w:p w14:paraId="101052EB" w14:textId="4CA719C4"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Ziel des Projekts ist es, eine moderne, performante und ansprechende Plattform zu schaffen, die nicht nur Sportnachrichten bereitstellt, sondern auch die aktive Beteiligung der Nutzer fördert.</w:t>
      </w:r>
    </w:p>
    <w:p w14:paraId="1D5F6626" w14:textId="5D49C016"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Diese Dokumentation beschreibt die technische Umsetzung, die Architektur sowie die wichtigsten Funktionen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w:t>
      </w:r>
    </w:p>
    <w:p w14:paraId="2A61CD04" w14:textId="3FF5CB72" w:rsidR="00F51BB8" w:rsidRPr="0061446D" w:rsidRDefault="0061446D" w:rsidP="0061446D">
      <w:pPr>
        <w:rPr>
          <w:rFonts w:ascii="Arial" w:eastAsiaTheme="majorEastAsia" w:hAnsi="Arial" w:cs="Arial"/>
          <w:b/>
          <w:color w:val="000000" w:themeColor="text1"/>
          <w:sz w:val="36"/>
          <w:szCs w:val="28"/>
        </w:rPr>
      </w:pPr>
      <w:r>
        <w:rPr>
          <w:rFonts w:cs="Arial"/>
        </w:rPr>
        <w:br w:type="page"/>
      </w:r>
    </w:p>
    <w:p w14:paraId="1F72F646" w14:textId="68F0A507" w:rsidR="00734343" w:rsidRDefault="00336736" w:rsidP="00734343">
      <w:pPr>
        <w:pStyle w:val="berschrift1"/>
        <w:rPr>
          <w:rFonts w:cs="Arial"/>
        </w:rPr>
      </w:pPr>
      <w:bookmarkStart w:id="1" w:name="_Toc191409499"/>
      <w:r w:rsidRPr="00AA1062">
        <w:rPr>
          <w:rFonts w:cs="Arial"/>
        </w:rPr>
        <w:lastRenderedPageBreak/>
        <w:t>Abstra</w:t>
      </w:r>
      <w:r w:rsidR="0061446D">
        <w:rPr>
          <w:rFonts w:cs="Arial"/>
        </w:rPr>
        <w:t>c</w:t>
      </w:r>
      <w:r w:rsidR="00883999">
        <w:rPr>
          <w:rFonts w:cs="Arial"/>
        </w:rPr>
        <w:t>t</w:t>
      </w:r>
      <w:bookmarkEnd w:id="1"/>
    </w:p>
    <w:p w14:paraId="794E64F8" w14:textId="32795C44" w:rsidR="00EE64A3" w:rsidRPr="00EE64A3" w:rsidRDefault="00EE64A3" w:rsidP="00EE64A3">
      <w:pPr>
        <w:tabs>
          <w:tab w:val="left" w:pos="3375"/>
        </w:tabs>
        <w:rPr>
          <w:sz w:val="24"/>
          <w:szCs w:val="24"/>
          <w:lang w:val="en-GB"/>
        </w:rPr>
      </w:pPr>
      <w:r w:rsidRPr="00EE64A3">
        <w:rPr>
          <w:sz w:val="24"/>
          <w:szCs w:val="24"/>
          <w:lang w:val="en-GB"/>
        </w:rPr>
        <w:t xml:space="preserve">The world of sports is dynamic and constantly evolving. Many sports fans not only seek a platform to read the latest news but also desire the opportunity to share their own opinions, analyses, and reports. </w:t>
      </w:r>
      <w:proofErr w:type="spellStart"/>
      <w:r w:rsidRPr="00EE64A3">
        <w:rPr>
          <w:sz w:val="24"/>
          <w:szCs w:val="24"/>
          <w:lang w:val="en-GB"/>
        </w:rPr>
        <w:t>SportSphere</w:t>
      </w:r>
      <w:proofErr w:type="spellEnd"/>
      <w:r w:rsidRPr="00EE64A3">
        <w:rPr>
          <w:sz w:val="24"/>
          <w:szCs w:val="24"/>
          <w:lang w:val="en-GB"/>
        </w:rPr>
        <w:t xml:space="preserve"> was created to meet this very need.  </w:t>
      </w:r>
    </w:p>
    <w:p w14:paraId="25AF40CF" w14:textId="74D57D82" w:rsidR="00EE64A3" w:rsidRPr="00EE64A3" w:rsidRDefault="00EE64A3" w:rsidP="00EE64A3">
      <w:pPr>
        <w:tabs>
          <w:tab w:val="left" w:pos="3375"/>
        </w:tabs>
        <w:rPr>
          <w:sz w:val="24"/>
          <w:szCs w:val="24"/>
          <w:lang w:val="en-GB"/>
        </w:rPr>
      </w:pPr>
      <w:r w:rsidRPr="00EE64A3">
        <w:rPr>
          <w:sz w:val="24"/>
          <w:szCs w:val="24"/>
          <w:lang w:val="en-GB"/>
        </w:rPr>
        <w:t>The goal of the web application is to provide an interactive and user-</w:t>
      </w:r>
      <w:proofErr w:type="spellStart"/>
      <w:r w:rsidRPr="00EE64A3">
        <w:rPr>
          <w:sz w:val="24"/>
          <w:szCs w:val="24"/>
          <w:lang w:val="en-GB"/>
        </w:rPr>
        <w:t>centered</w:t>
      </w:r>
      <w:proofErr w:type="spellEnd"/>
      <w:r w:rsidRPr="00EE64A3">
        <w:rPr>
          <w:sz w:val="24"/>
          <w:szCs w:val="24"/>
          <w:lang w:val="en-GB"/>
        </w:rPr>
        <w:t xml:space="preserve"> platform for sports news that accommodates both professional articles and user-generated content. With a modern user interface, high performance, and a well-structured content layout, the platform ensures an optimal user experience.  </w:t>
      </w:r>
    </w:p>
    <w:p w14:paraId="08CE6F91" w14:textId="4F5607E3" w:rsidR="00F51BB8" w:rsidRPr="00EE64A3" w:rsidRDefault="00EE64A3" w:rsidP="00EE64A3">
      <w:pPr>
        <w:tabs>
          <w:tab w:val="left" w:pos="3375"/>
        </w:tabs>
        <w:rPr>
          <w:rFonts w:ascii="Arial" w:eastAsiaTheme="majorEastAsia" w:hAnsi="Arial" w:cs="Arial"/>
          <w:color w:val="000000" w:themeColor="text1"/>
          <w:sz w:val="24"/>
          <w:szCs w:val="24"/>
          <w:lang w:val="en-GB"/>
        </w:rPr>
      </w:pPr>
      <w:r w:rsidRPr="00EE64A3">
        <w:rPr>
          <w:sz w:val="24"/>
          <w:szCs w:val="24"/>
          <w:lang w:val="en-GB"/>
        </w:rPr>
        <w:t>Key outcomes include an enhanced user experience, a responsive design, and an intuitive interface that is perfectly suited for both reading and creating content.</w:t>
      </w:r>
      <w:r w:rsidR="00F51BB8" w:rsidRPr="00EE64A3">
        <w:rPr>
          <w:rFonts w:ascii="Arial" w:hAnsi="Arial" w:cs="Arial"/>
          <w:sz w:val="24"/>
          <w:szCs w:val="24"/>
          <w:lang w:val="en-GB"/>
        </w:rPr>
        <w:br w:type="page"/>
      </w:r>
      <w:r w:rsidR="001C2C38" w:rsidRPr="00EE64A3">
        <w:rPr>
          <w:rFonts w:ascii="Arial" w:hAnsi="Arial" w:cs="Arial"/>
          <w:sz w:val="24"/>
          <w:szCs w:val="24"/>
          <w:lang w:val="en-GB"/>
        </w:rPr>
        <w:lastRenderedPageBreak/>
        <w:tab/>
      </w:r>
    </w:p>
    <w:sdt>
      <w:sdtPr>
        <w:rPr>
          <w:rFonts w:ascii="Calibri" w:eastAsia="Calibri" w:hAnsi="Calibri" w:cs="Arial"/>
          <w:b/>
          <w:bCs w:val="0"/>
          <w:iCs w:val="0"/>
          <w:color w:val="auto"/>
          <w:sz w:val="36"/>
          <w:szCs w:val="36"/>
        </w:rPr>
        <w:id w:val="193063918"/>
        <w:docPartObj>
          <w:docPartGallery w:val="Table of Contents"/>
          <w:docPartUnique/>
        </w:docPartObj>
      </w:sdtPr>
      <w:sdtEndPr>
        <w:rPr>
          <w:b w:val="0"/>
          <w:sz w:val="22"/>
          <w:szCs w:val="24"/>
        </w:rPr>
      </w:sdtEndPr>
      <w:sdtContent>
        <w:p w14:paraId="4B12F97F" w14:textId="77777777" w:rsidR="00F51BB8" w:rsidRPr="0020715E" w:rsidRDefault="00F51BB8" w:rsidP="000205DB">
          <w:pPr>
            <w:pStyle w:val="berschrift4"/>
            <w:rPr>
              <w:rFonts w:cs="Arial"/>
              <w:sz w:val="36"/>
              <w:szCs w:val="36"/>
            </w:rPr>
          </w:pPr>
          <w:r w:rsidRPr="0020715E">
            <w:rPr>
              <w:rFonts w:cs="Arial"/>
              <w:b/>
              <w:sz w:val="36"/>
              <w:szCs w:val="36"/>
            </w:rPr>
            <w:t>Inhaltsverzeichnis</w:t>
          </w:r>
        </w:p>
        <w:p w14:paraId="20012E9C" w14:textId="5E725A68" w:rsidR="009116B8" w:rsidRDefault="007275C1">
          <w:pPr>
            <w:pStyle w:val="Verzeichnis1"/>
            <w:rPr>
              <w:rFonts w:asciiTheme="minorHAnsi" w:eastAsiaTheme="minorEastAsia" w:hAnsiTheme="minorHAnsi" w:cstheme="minorBidi"/>
              <w:kern w:val="2"/>
              <w:lang w:val="de-AT" w:eastAsia="de-AT"/>
              <w14:ligatures w14:val="standardContextual"/>
            </w:rPr>
          </w:pPr>
          <w:r w:rsidRPr="00E27A1F">
            <w:fldChar w:fldCharType="begin"/>
          </w:r>
          <w:r w:rsidR="00F51BB8" w:rsidRPr="00E27A1F">
            <w:instrText xml:space="preserve"> TOC \o "1-3" \h \z \u </w:instrText>
          </w:r>
          <w:r w:rsidRPr="00E27A1F">
            <w:fldChar w:fldCharType="separate"/>
          </w:r>
          <w:hyperlink w:anchor="_Toc191409498" w:history="1">
            <w:r w:rsidR="009116B8" w:rsidRPr="00503518">
              <w:rPr>
                <w:rStyle w:val="Hyperlink"/>
              </w:rPr>
              <w:t>1</w:t>
            </w:r>
            <w:r w:rsidR="009116B8">
              <w:rPr>
                <w:rFonts w:asciiTheme="minorHAnsi" w:eastAsiaTheme="minorEastAsia" w:hAnsiTheme="minorHAnsi" w:cstheme="minorBidi"/>
                <w:kern w:val="2"/>
                <w:lang w:val="de-AT" w:eastAsia="de-AT"/>
                <w14:ligatures w14:val="standardContextual"/>
              </w:rPr>
              <w:tab/>
            </w:r>
            <w:r w:rsidR="009116B8" w:rsidRPr="00503518">
              <w:rPr>
                <w:rStyle w:val="Hyperlink"/>
                <w:rFonts w:ascii="Aptos" w:hAnsi="Aptos"/>
              </w:rPr>
              <w:t>Vorwort</w:t>
            </w:r>
            <w:r w:rsidR="009116B8">
              <w:rPr>
                <w:webHidden/>
              </w:rPr>
              <w:tab/>
            </w:r>
            <w:r w:rsidR="009116B8">
              <w:rPr>
                <w:webHidden/>
              </w:rPr>
              <w:fldChar w:fldCharType="begin"/>
            </w:r>
            <w:r w:rsidR="009116B8">
              <w:rPr>
                <w:webHidden/>
              </w:rPr>
              <w:instrText xml:space="preserve"> PAGEREF _Toc191409498 \h </w:instrText>
            </w:r>
            <w:r w:rsidR="009116B8">
              <w:rPr>
                <w:webHidden/>
              </w:rPr>
            </w:r>
            <w:r w:rsidR="009116B8">
              <w:rPr>
                <w:webHidden/>
              </w:rPr>
              <w:fldChar w:fldCharType="separate"/>
            </w:r>
            <w:r w:rsidR="009116B8">
              <w:rPr>
                <w:webHidden/>
              </w:rPr>
              <w:t>2</w:t>
            </w:r>
            <w:r w:rsidR="009116B8">
              <w:rPr>
                <w:webHidden/>
              </w:rPr>
              <w:fldChar w:fldCharType="end"/>
            </w:r>
          </w:hyperlink>
        </w:p>
        <w:p w14:paraId="6865D742" w14:textId="673C01C9"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499" w:history="1">
            <w:r w:rsidRPr="00503518">
              <w:rPr>
                <w:rStyle w:val="Hyperlink"/>
              </w:rPr>
              <w:t>2</w:t>
            </w:r>
            <w:r>
              <w:rPr>
                <w:rFonts w:asciiTheme="minorHAnsi" w:eastAsiaTheme="minorEastAsia" w:hAnsiTheme="minorHAnsi" w:cstheme="minorBidi"/>
                <w:kern w:val="2"/>
                <w:lang w:val="de-AT" w:eastAsia="de-AT"/>
                <w14:ligatures w14:val="standardContextual"/>
              </w:rPr>
              <w:tab/>
            </w:r>
            <w:r w:rsidRPr="00503518">
              <w:rPr>
                <w:rStyle w:val="Hyperlink"/>
              </w:rPr>
              <w:t>Abstract</w:t>
            </w:r>
            <w:r>
              <w:rPr>
                <w:webHidden/>
              </w:rPr>
              <w:tab/>
            </w:r>
            <w:r>
              <w:rPr>
                <w:webHidden/>
              </w:rPr>
              <w:fldChar w:fldCharType="begin"/>
            </w:r>
            <w:r>
              <w:rPr>
                <w:webHidden/>
              </w:rPr>
              <w:instrText xml:space="preserve"> PAGEREF _Toc191409499 \h </w:instrText>
            </w:r>
            <w:r>
              <w:rPr>
                <w:webHidden/>
              </w:rPr>
            </w:r>
            <w:r>
              <w:rPr>
                <w:webHidden/>
              </w:rPr>
              <w:fldChar w:fldCharType="separate"/>
            </w:r>
            <w:r>
              <w:rPr>
                <w:webHidden/>
              </w:rPr>
              <w:t>3</w:t>
            </w:r>
            <w:r>
              <w:rPr>
                <w:webHidden/>
              </w:rPr>
              <w:fldChar w:fldCharType="end"/>
            </w:r>
          </w:hyperlink>
        </w:p>
        <w:p w14:paraId="25FFEED9" w14:textId="770BACB7"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00" w:history="1">
            <w:r w:rsidRPr="00503518">
              <w:rPr>
                <w:rStyle w:val="Hyperlink"/>
              </w:rPr>
              <w:t>3</w:t>
            </w:r>
            <w:r>
              <w:rPr>
                <w:rFonts w:asciiTheme="minorHAnsi" w:eastAsiaTheme="minorEastAsia" w:hAnsiTheme="minorHAnsi" w:cstheme="minorBidi"/>
                <w:kern w:val="2"/>
                <w:lang w:val="de-AT" w:eastAsia="de-AT"/>
                <w14:ligatures w14:val="standardContextual"/>
              </w:rPr>
              <w:tab/>
            </w:r>
            <w:r w:rsidRPr="00503518">
              <w:rPr>
                <w:rStyle w:val="Hyperlink"/>
              </w:rPr>
              <w:t>Projektteam</w:t>
            </w:r>
            <w:r>
              <w:rPr>
                <w:webHidden/>
              </w:rPr>
              <w:tab/>
            </w:r>
            <w:r>
              <w:rPr>
                <w:webHidden/>
              </w:rPr>
              <w:fldChar w:fldCharType="begin"/>
            </w:r>
            <w:r>
              <w:rPr>
                <w:webHidden/>
              </w:rPr>
              <w:instrText xml:space="preserve"> PAGEREF _Toc191409500 \h </w:instrText>
            </w:r>
            <w:r>
              <w:rPr>
                <w:webHidden/>
              </w:rPr>
            </w:r>
            <w:r>
              <w:rPr>
                <w:webHidden/>
              </w:rPr>
              <w:fldChar w:fldCharType="separate"/>
            </w:r>
            <w:r>
              <w:rPr>
                <w:webHidden/>
              </w:rPr>
              <w:t>6</w:t>
            </w:r>
            <w:r>
              <w:rPr>
                <w:webHidden/>
              </w:rPr>
              <w:fldChar w:fldCharType="end"/>
            </w:r>
          </w:hyperlink>
        </w:p>
        <w:p w14:paraId="667AB593" w14:textId="640427BC"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01" w:history="1">
            <w:r w:rsidRPr="00503518">
              <w:rPr>
                <w:rStyle w:val="Hyperlink"/>
              </w:rPr>
              <w:t>4</w:t>
            </w:r>
            <w:r>
              <w:rPr>
                <w:rFonts w:asciiTheme="minorHAnsi" w:eastAsiaTheme="minorEastAsia" w:hAnsiTheme="minorHAnsi" w:cstheme="minorBidi"/>
                <w:kern w:val="2"/>
                <w:lang w:val="de-AT" w:eastAsia="de-AT"/>
                <w14:ligatures w14:val="standardContextual"/>
              </w:rPr>
              <w:tab/>
            </w:r>
            <w:r w:rsidRPr="00503518">
              <w:rPr>
                <w:rStyle w:val="Hyperlink"/>
              </w:rPr>
              <w:t>Einleitung</w:t>
            </w:r>
            <w:r>
              <w:rPr>
                <w:webHidden/>
              </w:rPr>
              <w:tab/>
            </w:r>
            <w:r>
              <w:rPr>
                <w:webHidden/>
              </w:rPr>
              <w:fldChar w:fldCharType="begin"/>
            </w:r>
            <w:r>
              <w:rPr>
                <w:webHidden/>
              </w:rPr>
              <w:instrText xml:space="preserve"> PAGEREF _Toc191409501 \h </w:instrText>
            </w:r>
            <w:r>
              <w:rPr>
                <w:webHidden/>
              </w:rPr>
            </w:r>
            <w:r>
              <w:rPr>
                <w:webHidden/>
              </w:rPr>
              <w:fldChar w:fldCharType="separate"/>
            </w:r>
            <w:r>
              <w:rPr>
                <w:webHidden/>
              </w:rPr>
              <w:t>7</w:t>
            </w:r>
            <w:r>
              <w:rPr>
                <w:webHidden/>
              </w:rPr>
              <w:fldChar w:fldCharType="end"/>
            </w:r>
          </w:hyperlink>
        </w:p>
        <w:p w14:paraId="0C94B1D4" w14:textId="43606110"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02" w:history="1">
            <w:r w:rsidRPr="00503518">
              <w:rPr>
                <w:rStyle w:val="Hyperlink"/>
                <w:lang w:val="de-AT"/>
              </w:rPr>
              <w:t>5</w:t>
            </w:r>
            <w:r>
              <w:rPr>
                <w:rFonts w:asciiTheme="minorHAnsi" w:eastAsiaTheme="minorEastAsia" w:hAnsiTheme="minorHAnsi" w:cstheme="minorBidi"/>
                <w:kern w:val="2"/>
                <w:lang w:val="de-AT" w:eastAsia="de-AT"/>
                <w14:ligatures w14:val="standardContextual"/>
              </w:rPr>
              <w:tab/>
            </w:r>
            <w:r w:rsidRPr="00503518">
              <w:rPr>
                <w:rStyle w:val="Hyperlink"/>
              </w:rPr>
              <w:t>Systemanforderungen</w:t>
            </w:r>
            <w:r>
              <w:rPr>
                <w:webHidden/>
              </w:rPr>
              <w:tab/>
            </w:r>
            <w:r>
              <w:rPr>
                <w:webHidden/>
              </w:rPr>
              <w:fldChar w:fldCharType="begin"/>
            </w:r>
            <w:r>
              <w:rPr>
                <w:webHidden/>
              </w:rPr>
              <w:instrText xml:space="preserve"> PAGEREF _Toc191409502 \h </w:instrText>
            </w:r>
            <w:r>
              <w:rPr>
                <w:webHidden/>
              </w:rPr>
            </w:r>
            <w:r>
              <w:rPr>
                <w:webHidden/>
              </w:rPr>
              <w:fldChar w:fldCharType="separate"/>
            </w:r>
            <w:r>
              <w:rPr>
                <w:webHidden/>
              </w:rPr>
              <w:t>8</w:t>
            </w:r>
            <w:r>
              <w:rPr>
                <w:webHidden/>
              </w:rPr>
              <w:fldChar w:fldCharType="end"/>
            </w:r>
          </w:hyperlink>
        </w:p>
        <w:p w14:paraId="3F76DB4C" w14:textId="22FC25B1"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03" w:history="1">
            <w:r w:rsidRPr="00503518">
              <w:rPr>
                <w:rStyle w:val="Hyperlink"/>
                <w:noProof/>
              </w:rPr>
              <w:t>5.1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rPr>
              <w:t>Technologische Basis</w:t>
            </w:r>
            <w:r>
              <w:rPr>
                <w:noProof/>
                <w:webHidden/>
              </w:rPr>
              <w:tab/>
            </w:r>
            <w:r>
              <w:rPr>
                <w:noProof/>
                <w:webHidden/>
              </w:rPr>
              <w:fldChar w:fldCharType="begin"/>
            </w:r>
            <w:r>
              <w:rPr>
                <w:noProof/>
                <w:webHidden/>
              </w:rPr>
              <w:instrText xml:space="preserve"> PAGEREF _Toc191409503 \h </w:instrText>
            </w:r>
            <w:r>
              <w:rPr>
                <w:noProof/>
                <w:webHidden/>
              </w:rPr>
            </w:r>
            <w:r>
              <w:rPr>
                <w:noProof/>
                <w:webHidden/>
              </w:rPr>
              <w:fldChar w:fldCharType="separate"/>
            </w:r>
            <w:r>
              <w:rPr>
                <w:noProof/>
                <w:webHidden/>
              </w:rPr>
              <w:t>9</w:t>
            </w:r>
            <w:r>
              <w:rPr>
                <w:noProof/>
                <w:webHidden/>
              </w:rPr>
              <w:fldChar w:fldCharType="end"/>
            </w:r>
          </w:hyperlink>
        </w:p>
        <w:p w14:paraId="4DC7BED0" w14:textId="083562EC"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04" w:history="1">
            <w:r w:rsidRPr="00503518">
              <w:rPr>
                <w:rStyle w:val="Hyperlink"/>
                <w:noProof/>
                <w:lang w:val="de-AT"/>
              </w:rPr>
              <w:t>5.2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Abhängigkeiten und Infrastruktur</w:t>
            </w:r>
            <w:r>
              <w:rPr>
                <w:noProof/>
                <w:webHidden/>
              </w:rPr>
              <w:tab/>
            </w:r>
            <w:r>
              <w:rPr>
                <w:noProof/>
                <w:webHidden/>
              </w:rPr>
              <w:fldChar w:fldCharType="begin"/>
            </w:r>
            <w:r>
              <w:rPr>
                <w:noProof/>
                <w:webHidden/>
              </w:rPr>
              <w:instrText xml:space="preserve"> PAGEREF _Toc191409504 \h </w:instrText>
            </w:r>
            <w:r>
              <w:rPr>
                <w:noProof/>
                <w:webHidden/>
              </w:rPr>
            </w:r>
            <w:r>
              <w:rPr>
                <w:noProof/>
                <w:webHidden/>
              </w:rPr>
              <w:fldChar w:fldCharType="separate"/>
            </w:r>
            <w:r>
              <w:rPr>
                <w:noProof/>
                <w:webHidden/>
              </w:rPr>
              <w:t>9</w:t>
            </w:r>
            <w:r>
              <w:rPr>
                <w:noProof/>
                <w:webHidden/>
              </w:rPr>
              <w:fldChar w:fldCharType="end"/>
            </w:r>
          </w:hyperlink>
        </w:p>
        <w:p w14:paraId="02F000FE" w14:textId="169FF070"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05" w:history="1">
            <w:r w:rsidRPr="00503518">
              <w:rPr>
                <w:rStyle w:val="Hyperlink"/>
              </w:rPr>
              <w:t>6</w:t>
            </w:r>
            <w:r>
              <w:rPr>
                <w:rFonts w:asciiTheme="minorHAnsi" w:eastAsiaTheme="minorEastAsia" w:hAnsiTheme="minorHAnsi" w:cstheme="minorBidi"/>
                <w:kern w:val="2"/>
                <w:lang w:val="de-AT" w:eastAsia="de-AT"/>
                <w14:ligatures w14:val="standardContextual"/>
              </w:rPr>
              <w:tab/>
            </w:r>
            <w:r w:rsidRPr="00503518">
              <w:rPr>
                <w:rStyle w:val="Hyperlink"/>
              </w:rPr>
              <w:t>Features und Funktionalität</w:t>
            </w:r>
            <w:r>
              <w:rPr>
                <w:webHidden/>
              </w:rPr>
              <w:tab/>
            </w:r>
            <w:r>
              <w:rPr>
                <w:webHidden/>
              </w:rPr>
              <w:fldChar w:fldCharType="begin"/>
            </w:r>
            <w:r>
              <w:rPr>
                <w:webHidden/>
              </w:rPr>
              <w:instrText xml:space="preserve"> PAGEREF _Toc191409505 \h </w:instrText>
            </w:r>
            <w:r>
              <w:rPr>
                <w:webHidden/>
              </w:rPr>
            </w:r>
            <w:r>
              <w:rPr>
                <w:webHidden/>
              </w:rPr>
              <w:fldChar w:fldCharType="separate"/>
            </w:r>
            <w:r>
              <w:rPr>
                <w:webHidden/>
              </w:rPr>
              <w:t>10</w:t>
            </w:r>
            <w:r>
              <w:rPr>
                <w:webHidden/>
              </w:rPr>
              <w:fldChar w:fldCharType="end"/>
            </w:r>
          </w:hyperlink>
        </w:p>
        <w:p w14:paraId="4C62B211" w14:textId="414D1DE2"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06" w:history="1">
            <w:r w:rsidRPr="00503518">
              <w:rPr>
                <w:rStyle w:val="Hyperlink"/>
              </w:rPr>
              <w:t>7</w:t>
            </w:r>
            <w:r>
              <w:rPr>
                <w:rFonts w:asciiTheme="minorHAnsi" w:eastAsiaTheme="minorEastAsia" w:hAnsiTheme="minorHAnsi" w:cstheme="minorBidi"/>
                <w:kern w:val="2"/>
                <w:lang w:val="de-AT" w:eastAsia="de-AT"/>
                <w14:ligatures w14:val="standardContextual"/>
              </w:rPr>
              <w:tab/>
            </w:r>
            <w:r w:rsidRPr="00503518">
              <w:rPr>
                <w:rStyle w:val="Hyperlink"/>
              </w:rPr>
              <w:t>SportSphere – Dokumentation</w:t>
            </w:r>
            <w:r>
              <w:rPr>
                <w:webHidden/>
              </w:rPr>
              <w:tab/>
            </w:r>
            <w:r>
              <w:rPr>
                <w:webHidden/>
              </w:rPr>
              <w:fldChar w:fldCharType="begin"/>
            </w:r>
            <w:r>
              <w:rPr>
                <w:webHidden/>
              </w:rPr>
              <w:instrText xml:space="preserve"> PAGEREF _Toc191409506 \h </w:instrText>
            </w:r>
            <w:r>
              <w:rPr>
                <w:webHidden/>
              </w:rPr>
            </w:r>
            <w:r>
              <w:rPr>
                <w:webHidden/>
              </w:rPr>
              <w:fldChar w:fldCharType="separate"/>
            </w:r>
            <w:r>
              <w:rPr>
                <w:webHidden/>
              </w:rPr>
              <w:t>12</w:t>
            </w:r>
            <w:r>
              <w:rPr>
                <w:webHidden/>
              </w:rPr>
              <w:fldChar w:fldCharType="end"/>
            </w:r>
          </w:hyperlink>
        </w:p>
        <w:p w14:paraId="01560CF3" w14:textId="4250A353"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07" w:history="1">
            <w:r w:rsidRPr="00503518">
              <w:rPr>
                <w:rStyle w:val="Hyperlink"/>
                <w:noProof/>
                <w:lang w:val="de-AT"/>
              </w:rPr>
              <w:t>7.1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Hauptfunktionen und Features</w:t>
            </w:r>
            <w:r>
              <w:rPr>
                <w:noProof/>
                <w:webHidden/>
              </w:rPr>
              <w:tab/>
            </w:r>
            <w:r>
              <w:rPr>
                <w:noProof/>
                <w:webHidden/>
              </w:rPr>
              <w:fldChar w:fldCharType="begin"/>
            </w:r>
            <w:r>
              <w:rPr>
                <w:noProof/>
                <w:webHidden/>
              </w:rPr>
              <w:instrText xml:space="preserve"> PAGEREF _Toc191409507 \h </w:instrText>
            </w:r>
            <w:r>
              <w:rPr>
                <w:noProof/>
                <w:webHidden/>
              </w:rPr>
            </w:r>
            <w:r>
              <w:rPr>
                <w:noProof/>
                <w:webHidden/>
              </w:rPr>
              <w:fldChar w:fldCharType="separate"/>
            </w:r>
            <w:r>
              <w:rPr>
                <w:noProof/>
                <w:webHidden/>
              </w:rPr>
              <w:t>12</w:t>
            </w:r>
            <w:r>
              <w:rPr>
                <w:noProof/>
                <w:webHidden/>
              </w:rPr>
              <w:fldChar w:fldCharType="end"/>
            </w:r>
          </w:hyperlink>
        </w:p>
        <w:p w14:paraId="5D3B776E" w14:textId="6B7A9AF6"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08" w:history="1">
            <w:r w:rsidRPr="00503518">
              <w:rPr>
                <w:rStyle w:val="Hyperlink"/>
                <w:noProof/>
                <w:lang w:val="de-AT"/>
              </w:rPr>
              <w:t>7.1.1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Übersicht der Features</w:t>
            </w:r>
            <w:r>
              <w:rPr>
                <w:noProof/>
                <w:webHidden/>
              </w:rPr>
              <w:tab/>
            </w:r>
            <w:r>
              <w:rPr>
                <w:noProof/>
                <w:webHidden/>
              </w:rPr>
              <w:fldChar w:fldCharType="begin"/>
            </w:r>
            <w:r>
              <w:rPr>
                <w:noProof/>
                <w:webHidden/>
              </w:rPr>
              <w:instrText xml:space="preserve"> PAGEREF _Toc191409508 \h </w:instrText>
            </w:r>
            <w:r>
              <w:rPr>
                <w:noProof/>
                <w:webHidden/>
              </w:rPr>
            </w:r>
            <w:r>
              <w:rPr>
                <w:noProof/>
                <w:webHidden/>
              </w:rPr>
              <w:fldChar w:fldCharType="separate"/>
            </w:r>
            <w:r>
              <w:rPr>
                <w:noProof/>
                <w:webHidden/>
              </w:rPr>
              <w:t>12</w:t>
            </w:r>
            <w:r>
              <w:rPr>
                <w:noProof/>
                <w:webHidden/>
              </w:rPr>
              <w:fldChar w:fldCharType="end"/>
            </w:r>
          </w:hyperlink>
        </w:p>
        <w:p w14:paraId="4D6196CB" w14:textId="2B571B96"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09" w:history="1">
            <w:r w:rsidRPr="00503518">
              <w:rPr>
                <w:rStyle w:val="Hyperlink"/>
                <w:noProof/>
                <w:lang w:val="de-AT"/>
              </w:rPr>
              <w:t>7.1.2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Visuelle Darstellung der Features</w:t>
            </w:r>
            <w:r>
              <w:rPr>
                <w:noProof/>
                <w:webHidden/>
              </w:rPr>
              <w:tab/>
            </w:r>
            <w:r>
              <w:rPr>
                <w:noProof/>
                <w:webHidden/>
              </w:rPr>
              <w:fldChar w:fldCharType="begin"/>
            </w:r>
            <w:r>
              <w:rPr>
                <w:noProof/>
                <w:webHidden/>
              </w:rPr>
              <w:instrText xml:space="preserve"> PAGEREF _Toc191409509 \h </w:instrText>
            </w:r>
            <w:r>
              <w:rPr>
                <w:noProof/>
                <w:webHidden/>
              </w:rPr>
            </w:r>
            <w:r>
              <w:rPr>
                <w:noProof/>
                <w:webHidden/>
              </w:rPr>
              <w:fldChar w:fldCharType="separate"/>
            </w:r>
            <w:r>
              <w:rPr>
                <w:noProof/>
                <w:webHidden/>
              </w:rPr>
              <w:t>12</w:t>
            </w:r>
            <w:r>
              <w:rPr>
                <w:noProof/>
                <w:webHidden/>
              </w:rPr>
              <w:fldChar w:fldCharType="end"/>
            </w:r>
          </w:hyperlink>
        </w:p>
        <w:p w14:paraId="33E2DB43" w14:textId="2FE86EFE"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0" w:history="1">
            <w:r w:rsidRPr="00503518">
              <w:rPr>
                <w:rStyle w:val="Hyperlink"/>
                <w:noProof/>
                <w:lang w:val="de-AT"/>
              </w:rPr>
              <w:t>7.2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Frontend (Vue.js)</w:t>
            </w:r>
            <w:r>
              <w:rPr>
                <w:noProof/>
                <w:webHidden/>
              </w:rPr>
              <w:tab/>
            </w:r>
            <w:r>
              <w:rPr>
                <w:noProof/>
                <w:webHidden/>
              </w:rPr>
              <w:fldChar w:fldCharType="begin"/>
            </w:r>
            <w:r>
              <w:rPr>
                <w:noProof/>
                <w:webHidden/>
              </w:rPr>
              <w:instrText xml:space="preserve"> PAGEREF _Toc191409510 \h </w:instrText>
            </w:r>
            <w:r>
              <w:rPr>
                <w:noProof/>
                <w:webHidden/>
              </w:rPr>
            </w:r>
            <w:r>
              <w:rPr>
                <w:noProof/>
                <w:webHidden/>
              </w:rPr>
              <w:fldChar w:fldCharType="separate"/>
            </w:r>
            <w:r>
              <w:rPr>
                <w:noProof/>
                <w:webHidden/>
              </w:rPr>
              <w:t>12</w:t>
            </w:r>
            <w:r>
              <w:rPr>
                <w:noProof/>
                <w:webHidden/>
              </w:rPr>
              <w:fldChar w:fldCharType="end"/>
            </w:r>
          </w:hyperlink>
        </w:p>
        <w:p w14:paraId="21027A4D" w14:textId="53067575"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1" w:history="1">
            <w:r w:rsidRPr="00503518">
              <w:rPr>
                <w:rStyle w:val="Hyperlink"/>
                <w:noProof/>
                <w:lang w:val="de-AT"/>
              </w:rPr>
              <w:t>7.2.1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Technologische Basis</w:t>
            </w:r>
            <w:r>
              <w:rPr>
                <w:noProof/>
                <w:webHidden/>
              </w:rPr>
              <w:tab/>
            </w:r>
            <w:r>
              <w:rPr>
                <w:noProof/>
                <w:webHidden/>
              </w:rPr>
              <w:fldChar w:fldCharType="begin"/>
            </w:r>
            <w:r>
              <w:rPr>
                <w:noProof/>
                <w:webHidden/>
              </w:rPr>
              <w:instrText xml:space="preserve"> PAGEREF _Toc191409511 \h </w:instrText>
            </w:r>
            <w:r>
              <w:rPr>
                <w:noProof/>
                <w:webHidden/>
              </w:rPr>
            </w:r>
            <w:r>
              <w:rPr>
                <w:noProof/>
                <w:webHidden/>
              </w:rPr>
              <w:fldChar w:fldCharType="separate"/>
            </w:r>
            <w:r>
              <w:rPr>
                <w:noProof/>
                <w:webHidden/>
              </w:rPr>
              <w:t>12</w:t>
            </w:r>
            <w:r>
              <w:rPr>
                <w:noProof/>
                <w:webHidden/>
              </w:rPr>
              <w:fldChar w:fldCharType="end"/>
            </w:r>
          </w:hyperlink>
        </w:p>
        <w:p w14:paraId="771A9118" w14:textId="390E1988"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2" w:history="1">
            <w:r w:rsidRPr="00503518">
              <w:rPr>
                <w:rStyle w:val="Hyperlink"/>
                <w:noProof/>
                <w:lang w:val="de-AT"/>
              </w:rPr>
              <w:t>7.2.2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Wichtige Komponenten</w:t>
            </w:r>
            <w:r>
              <w:rPr>
                <w:noProof/>
                <w:webHidden/>
              </w:rPr>
              <w:tab/>
            </w:r>
            <w:r>
              <w:rPr>
                <w:noProof/>
                <w:webHidden/>
              </w:rPr>
              <w:fldChar w:fldCharType="begin"/>
            </w:r>
            <w:r>
              <w:rPr>
                <w:noProof/>
                <w:webHidden/>
              </w:rPr>
              <w:instrText xml:space="preserve"> PAGEREF _Toc191409512 \h </w:instrText>
            </w:r>
            <w:r>
              <w:rPr>
                <w:noProof/>
                <w:webHidden/>
              </w:rPr>
            </w:r>
            <w:r>
              <w:rPr>
                <w:noProof/>
                <w:webHidden/>
              </w:rPr>
              <w:fldChar w:fldCharType="separate"/>
            </w:r>
            <w:r>
              <w:rPr>
                <w:noProof/>
                <w:webHidden/>
              </w:rPr>
              <w:t>13</w:t>
            </w:r>
            <w:r>
              <w:rPr>
                <w:noProof/>
                <w:webHidden/>
              </w:rPr>
              <w:fldChar w:fldCharType="end"/>
            </w:r>
          </w:hyperlink>
        </w:p>
        <w:p w14:paraId="513D3D9A" w14:textId="3CE4FB6D"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3" w:history="1">
            <w:r w:rsidRPr="00503518">
              <w:rPr>
                <w:rStyle w:val="Hyperlink"/>
                <w:noProof/>
                <w:lang w:val="de-AT"/>
              </w:rPr>
              <w:t>7.2.3</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Navigation (Sidebar)</w:t>
            </w:r>
            <w:r>
              <w:rPr>
                <w:noProof/>
                <w:webHidden/>
              </w:rPr>
              <w:tab/>
            </w:r>
            <w:r>
              <w:rPr>
                <w:noProof/>
                <w:webHidden/>
              </w:rPr>
              <w:fldChar w:fldCharType="begin"/>
            </w:r>
            <w:r>
              <w:rPr>
                <w:noProof/>
                <w:webHidden/>
              </w:rPr>
              <w:instrText xml:space="preserve"> PAGEREF _Toc191409513 \h </w:instrText>
            </w:r>
            <w:r>
              <w:rPr>
                <w:noProof/>
                <w:webHidden/>
              </w:rPr>
            </w:r>
            <w:r>
              <w:rPr>
                <w:noProof/>
                <w:webHidden/>
              </w:rPr>
              <w:fldChar w:fldCharType="separate"/>
            </w:r>
            <w:r>
              <w:rPr>
                <w:noProof/>
                <w:webHidden/>
              </w:rPr>
              <w:t>13</w:t>
            </w:r>
            <w:r>
              <w:rPr>
                <w:noProof/>
                <w:webHidden/>
              </w:rPr>
              <w:fldChar w:fldCharType="end"/>
            </w:r>
          </w:hyperlink>
        </w:p>
        <w:p w14:paraId="35712EC3" w14:textId="6B6DC47F"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4" w:history="1">
            <w:r w:rsidRPr="00503518">
              <w:rPr>
                <w:rStyle w:val="Hyperlink"/>
                <w:noProof/>
                <w:lang w:val="de-AT"/>
              </w:rPr>
              <w:t>7.2.4</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NewsView.vue – Startseite mit Nachrichtenübersicht</w:t>
            </w:r>
            <w:r>
              <w:rPr>
                <w:noProof/>
                <w:webHidden/>
              </w:rPr>
              <w:tab/>
            </w:r>
            <w:r>
              <w:rPr>
                <w:noProof/>
                <w:webHidden/>
              </w:rPr>
              <w:fldChar w:fldCharType="begin"/>
            </w:r>
            <w:r>
              <w:rPr>
                <w:noProof/>
                <w:webHidden/>
              </w:rPr>
              <w:instrText xml:space="preserve"> PAGEREF _Toc191409514 \h </w:instrText>
            </w:r>
            <w:r>
              <w:rPr>
                <w:noProof/>
                <w:webHidden/>
              </w:rPr>
            </w:r>
            <w:r>
              <w:rPr>
                <w:noProof/>
                <w:webHidden/>
              </w:rPr>
              <w:fldChar w:fldCharType="separate"/>
            </w:r>
            <w:r>
              <w:rPr>
                <w:noProof/>
                <w:webHidden/>
              </w:rPr>
              <w:t>14</w:t>
            </w:r>
            <w:r>
              <w:rPr>
                <w:noProof/>
                <w:webHidden/>
              </w:rPr>
              <w:fldChar w:fldCharType="end"/>
            </w:r>
          </w:hyperlink>
        </w:p>
        <w:p w14:paraId="521BC54E" w14:textId="52828D60"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5" w:history="1">
            <w:r w:rsidRPr="00503518">
              <w:rPr>
                <w:rStyle w:val="Hyperlink"/>
                <w:noProof/>
                <w:lang w:val="de-AT"/>
              </w:rPr>
              <w:t>7.2.5</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NewsDetailView.vue – Detailansicht eines Artikels</w:t>
            </w:r>
            <w:r>
              <w:rPr>
                <w:noProof/>
                <w:webHidden/>
              </w:rPr>
              <w:tab/>
            </w:r>
            <w:r>
              <w:rPr>
                <w:noProof/>
                <w:webHidden/>
              </w:rPr>
              <w:fldChar w:fldCharType="begin"/>
            </w:r>
            <w:r>
              <w:rPr>
                <w:noProof/>
                <w:webHidden/>
              </w:rPr>
              <w:instrText xml:space="preserve"> PAGEREF _Toc191409515 \h </w:instrText>
            </w:r>
            <w:r>
              <w:rPr>
                <w:noProof/>
                <w:webHidden/>
              </w:rPr>
            </w:r>
            <w:r>
              <w:rPr>
                <w:noProof/>
                <w:webHidden/>
              </w:rPr>
              <w:fldChar w:fldCharType="separate"/>
            </w:r>
            <w:r>
              <w:rPr>
                <w:noProof/>
                <w:webHidden/>
              </w:rPr>
              <w:t>16</w:t>
            </w:r>
            <w:r>
              <w:rPr>
                <w:noProof/>
                <w:webHidden/>
              </w:rPr>
              <w:fldChar w:fldCharType="end"/>
            </w:r>
          </w:hyperlink>
        </w:p>
        <w:p w14:paraId="0E6D32B5" w14:textId="5B248F72"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6" w:history="1">
            <w:r w:rsidRPr="00503518">
              <w:rPr>
                <w:rStyle w:val="Hyperlink"/>
                <w:noProof/>
                <w:lang w:val="de-AT"/>
              </w:rPr>
              <w:t>7.2.6</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User Interface</w:t>
            </w:r>
            <w:r>
              <w:rPr>
                <w:noProof/>
                <w:webHidden/>
              </w:rPr>
              <w:tab/>
            </w:r>
            <w:r>
              <w:rPr>
                <w:noProof/>
                <w:webHidden/>
              </w:rPr>
              <w:fldChar w:fldCharType="begin"/>
            </w:r>
            <w:r>
              <w:rPr>
                <w:noProof/>
                <w:webHidden/>
              </w:rPr>
              <w:instrText xml:space="preserve"> PAGEREF _Toc191409516 \h </w:instrText>
            </w:r>
            <w:r>
              <w:rPr>
                <w:noProof/>
                <w:webHidden/>
              </w:rPr>
            </w:r>
            <w:r>
              <w:rPr>
                <w:noProof/>
                <w:webHidden/>
              </w:rPr>
              <w:fldChar w:fldCharType="separate"/>
            </w:r>
            <w:r>
              <w:rPr>
                <w:noProof/>
                <w:webHidden/>
              </w:rPr>
              <w:t>17</w:t>
            </w:r>
            <w:r>
              <w:rPr>
                <w:noProof/>
                <w:webHidden/>
              </w:rPr>
              <w:fldChar w:fldCharType="end"/>
            </w:r>
          </w:hyperlink>
        </w:p>
        <w:p w14:paraId="0E3EF66A" w14:textId="27BA06A1"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7" w:history="1">
            <w:r w:rsidRPr="00503518">
              <w:rPr>
                <w:rStyle w:val="Hyperlink"/>
                <w:noProof/>
                <w:lang w:val="de-AT"/>
              </w:rPr>
              <w:t>7.2.7</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CreateView.vue – Neue Artikel erstellen</w:t>
            </w:r>
            <w:r>
              <w:rPr>
                <w:noProof/>
                <w:webHidden/>
              </w:rPr>
              <w:tab/>
            </w:r>
            <w:r>
              <w:rPr>
                <w:noProof/>
                <w:webHidden/>
              </w:rPr>
              <w:fldChar w:fldCharType="begin"/>
            </w:r>
            <w:r>
              <w:rPr>
                <w:noProof/>
                <w:webHidden/>
              </w:rPr>
              <w:instrText xml:space="preserve"> PAGEREF _Toc191409517 \h </w:instrText>
            </w:r>
            <w:r>
              <w:rPr>
                <w:noProof/>
                <w:webHidden/>
              </w:rPr>
            </w:r>
            <w:r>
              <w:rPr>
                <w:noProof/>
                <w:webHidden/>
              </w:rPr>
              <w:fldChar w:fldCharType="separate"/>
            </w:r>
            <w:r>
              <w:rPr>
                <w:noProof/>
                <w:webHidden/>
              </w:rPr>
              <w:t>20</w:t>
            </w:r>
            <w:r>
              <w:rPr>
                <w:noProof/>
                <w:webHidden/>
              </w:rPr>
              <w:fldChar w:fldCharType="end"/>
            </w:r>
          </w:hyperlink>
        </w:p>
        <w:p w14:paraId="207FFDE0" w14:textId="71866535"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8" w:history="1">
            <w:r w:rsidRPr="00503518">
              <w:rPr>
                <w:rStyle w:val="Hyperlink"/>
                <w:noProof/>
                <w:lang w:val="de-AT"/>
              </w:rPr>
              <w:t>7.2.8</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AboutPage – Informationen über uns</w:t>
            </w:r>
            <w:r>
              <w:rPr>
                <w:noProof/>
                <w:webHidden/>
              </w:rPr>
              <w:tab/>
            </w:r>
            <w:r>
              <w:rPr>
                <w:noProof/>
                <w:webHidden/>
              </w:rPr>
              <w:fldChar w:fldCharType="begin"/>
            </w:r>
            <w:r>
              <w:rPr>
                <w:noProof/>
                <w:webHidden/>
              </w:rPr>
              <w:instrText xml:space="preserve"> PAGEREF _Toc191409518 \h </w:instrText>
            </w:r>
            <w:r>
              <w:rPr>
                <w:noProof/>
                <w:webHidden/>
              </w:rPr>
            </w:r>
            <w:r>
              <w:rPr>
                <w:noProof/>
                <w:webHidden/>
              </w:rPr>
              <w:fldChar w:fldCharType="separate"/>
            </w:r>
            <w:r>
              <w:rPr>
                <w:noProof/>
                <w:webHidden/>
              </w:rPr>
              <w:t>23</w:t>
            </w:r>
            <w:r>
              <w:rPr>
                <w:noProof/>
                <w:webHidden/>
              </w:rPr>
              <w:fldChar w:fldCharType="end"/>
            </w:r>
          </w:hyperlink>
        </w:p>
        <w:p w14:paraId="693B4B25" w14:textId="43C4322E"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19" w:history="1">
            <w:r w:rsidRPr="00503518">
              <w:rPr>
                <w:rStyle w:val="Hyperlink"/>
                <w:noProof/>
              </w:rPr>
              <w:t>7.2.9</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rPr>
              <w:t>Account-Einstellungen – Benutzeroberfläche</w:t>
            </w:r>
            <w:r>
              <w:rPr>
                <w:noProof/>
                <w:webHidden/>
              </w:rPr>
              <w:tab/>
            </w:r>
            <w:r>
              <w:rPr>
                <w:noProof/>
                <w:webHidden/>
              </w:rPr>
              <w:fldChar w:fldCharType="begin"/>
            </w:r>
            <w:r>
              <w:rPr>
                <w:noProof/>
                <w:webHidden/>
              </w:rPr>
              <w:instrText xml:space="preserve"> PAGEREF _Toc191409519 \h </w:instrText>
            </w:r>
            <w:r>
              <w:rPr>
                <w:noProof/>
                <w:webHidden/>
              </w:rPr>
            </w:r>
            <w:r>
              <w:rPr>
                <w:noProof/>
                <w:webHidden/>
              </w:rPr>
              <w:fldChar w:fldCharType="separate"/>
            </w:r>
            <w:r>
              <w:rPr>
                <w:noProof/>
                <w:webHidden/>
              </w:rPr>
              <w:t>24</w:t>
            </w:r>
            <w:r>
              <w:rPr>
                <w:noProof/>
                <w:webHidden/>
              </w:rPr>
              <w:fldChar w:fldCharType="end"/>
            </w:r>
          </w:hyperlink>
        </w:p>
        <w:p w14:paraId="22BEC34E" w14:textId="3E0F3D05"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0" w:history="1">
            <w:r w:rsidRPr="00503518">
              <w:rPr>
                <w:rStyle w:val="Hyperlink"/>
                <w:noProof/>
                <w:lang w:val="de-AT"/>
              </w:rPr>
              <w:t>7.3</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Backend (Express.js &amp; MongoDB)</w:t>
            </w:r>
            <w:r>
              <w:rPr>
                <w:noProof/>
                <w:webHidden/>
              </w:rPr>
              <w:tab/>
            </w:r>
            <w:r>
              <w:rPr>
                <w:noProof/>
                <w:webHidden/>
              </w:rPr>
              <w:fldChar w:fldCharType="begin"/>
            </w:r>
            <w:r>
              <w:rPr>
                <w:noProof/>
                <w:webHidden/>
              </w:rPr>
              <w:instrText xml:space="preserve"> PAGEREF _Toc191409520 \h </w:instrText>
            </w:r>
            <w:r>
              <w:rPr>
                <w:noProof/>
                <w:webHidden/>
              </w:rPr>
            </w:r>
            <w:r>
              <w:rPr>
                <w:noProof/>
                <w:webHidden/>
              </w:rPr>
              <w:fldChar w:fldCharType="separate"/>
            </w:r>
            <w:r>
              <w:rPr>
                <w:noProof/>
                <w:webHidden/>
              </w:rPr>
              <w:t>25</w:t>
            </w:r>
            <w:r>
              <w:rPr>
                <w:noProof/>
                <w:webHidden/>
              </w:rPr>
              <w:fldChar w:fldCharType="end"/>
            </w:r>
          </w:hyperlink>
        </w:p>
        <w:p w14:paraId="0B573A4A" w14:textId="71CC4D31"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1" w:history="1">
            <w:r w:rsidRPr="00503518">
              <w:rPr>
                <w:rStyle w:val="Hyperlink"/>
                <w:noProof/>
                <w:lang w:val="de-AT"/>
              </w:rPr>
              <w:t>7.3.1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API-Architektur</w:t>
            </w:r>
            <w:r>
              <w:rPr>
                <w:noProof/>
                <w:webHidden/>
              </w:rPr>
              <w:tab/>
            </w:r>
            <w:r>
              <w:rPr>
                <w:noProof/>
                <w:webHidden/>
              </w:rPr>
              <w:fldChar w:fldCharType="begin"/>
            </w:r>
            <w:r>
              <w:rPr>
                <w:noProof/>
                <w:webHidden/>
              </w:rPr>
              <w:instrText xml:space="preserve"> PAGEREF _Toc191409521 \h </w:instrText>
            </w:r>
            <w:r>
              <w:rPr>
                <w:noProof/>
                <w:webHidden/>
              </w:rPr>
            </w:r>
            <w:r>
              <w:rPr>
                <w:noProof/>
                <w:webHidden/>
              </w:rPr>
              <w:fldChar w:fldCharType="separate"/>
            </w:r>
            <w:r>
              <w:rPr>
                <w:noProof/>
                <w:webHidden/>
              </w:rPr>
              <w:t>25</w:t>
            </w:r>
            <w:r>
              <w:rPr>
                <w:noProof/>
                <w:webHidden/>
              </w:rPr>
              <w:fldChar w:fldCharType="end"/>
            </w:r>
          </w:hyperlink>
        </w:p>
        <w:p w14:paraId="2C63F024" w14:textId="14782B15" w:rsidR="009116B8" w:rsidRDefault="009116B8">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2" w:history="1">
            <w:r w:rsidRPr="00503518">
              <w:rPr>
                <w:rStyle w:val="Hyperlink"/>
                <w:noProof/>
                <w:lang w:val="de-AT"/>
              </w:rPr>
              <w:t>7.3.2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lang w:val="de-AT"/>
              </w:rPr>
              <w:t>API-Endpunkte</w:t>
            </w:r>
            <w:r>
              <w:rPr>
                <w:noProof/>
                <w:webHidden/>
              </w:rPr>
              <w:tab/>
            </w:r>
            <w:r>
              <w:rPr>
                <w:noProof/>
                <w:webHidden/>
              </w:rPr>
              <w:fldChar w:fldCharType="begin"/>
            </w:r>
            <w:r>
              <w:rPr>
                <w:noProof/>
                <w:webHidden/>
              </w:rPr>
              <w:instrText xml:space="preserve"> PAGEREF _Toc191409522 \h </w:instrText>
            </w:r>
            <w:r>
              <w:rPr>
                <w:noProof/>
                <w:webHidden/>
              </w:rPr>
            </w:r>
            <w:r>
              <w:rPr>
                <w:noProof/>
                <w:webHidden/>
              </w:rPr>
              <w:fldChar w:fldCharType="separate"/>
            </w:r>
            <w:r>
              <w:rPr>
                <w:noProof/>
                <w:webHidden/>
              </w:rPr>
              <w:t>25</w:t>
            </w:r>
            <w:r>
              <w:rPr>
                <w:noProof/>
                <w:webHidden/>
              </w:rPr>
              <w:fldChar w:fldCharType="end"/>
            </w:r>
          </w:hyperlink>
        </w:p>
        <w:p w14:paraId="110064F4" w14:textId="2821A0FE"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23" w:history="1">
            <w:r w:rsidRPr="00503518">
              <w:rPr>
                <w:rStyle w:val="Hyperlink"/>
              </w:rPr>
              <w:t>8</w:t>
            </w:r>
            <w:r>
              <w:rPr>
                <w:rFonts w:asciiTheme="minorHAnsi" w:eastAsiaTheme="minorEastAsia" w:hAnsiTheme="minorHAnsi" w:cstheme="minorBidi"/>
                <w:kern w:val="2"/>
                <w:lang w:val="de-AT" w:eastAsia="de-AT"/>
                <w14:ligatures w14:val="standardContextual"/>
              </w:rPr>
              <w:tab/>
            </w:r>
            <w:r w:rsidRPr="00503518">
              <w:rPr>
                <w:rStyle w:val="Hyperlink"/>
              </w:rPr>
              <w:t>Projektmanagement</w:t>
            </w:r>
            <w:r>
              <w:rPr>
                <w:webHidden/>
              </w:rPr>
              <w:tab/>
            </w:r>
            <w:r>
              <w:rPr>
                <w:webHidden/>
              </w:rPr>
              <w:fldChar w:fldCharType="begin"/>
            </w:r>
            <w:r>
              <w:rPr>
                <w:webHidden/>
              </w:rPr>
              <w:instrText xml:space="preserve"> PAGEREF _Toc191409523 \h </w:instrText>
            </w:r>
            <w:r>
              <w:rPr>
                <w:webHidden/>
              </w:rPr>
            </w:r>
            <w:r>
              <w:rPr>
                <w:webHidden/>
              </w:rPr>
              <w:fldChar w:fldCharType="separate"/>
            </w:r>
            <w:r>
              <w:rPr>
                <w:webHidden/>
              </w:rPr>
              <w:t>26</w:t>
            </w:r>
            <w:r>
              <w:rPr>
                <w:webHidden/>
              </w:rPr>
              <w:fldChar w:fldCharType="end"/>
            </w:r>
          </w:hyperlink>
        </w:p>
        <w:p w14:paraId="572DB03E" w14:textId="3E3ACA15"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4" w:history="1">
            <w:r w:rsidRPr="00503518">
              <w:rPr>
                <w:rStyle w:val="Hyperlink"/>
                <w:rFonts w:cs="Arial"/>
                <w:noProof/>
              </w:rPr>
              <w:t>8.1</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rFonts w:cs="Arial"/>
                <w:noProof/>
              </w:rPr>
              <w:t>Projektauftrag</w:t>
            </w:r>
            <w:r>
              <w:rPr>
                <w:noProof/>
                <w:webHidden/>
              </w:rPr>
              <w:tab/>
            </w:r>
            <w:r>
              <w:rPr>
                <w:noProof/>
                <w:webHidden/>
              </w:rPr>
              <w:fldChar w:fldCharType="begin"/>
            </w:r>
            <w:r>
              <w:rPr>
                <w:noProof/>
                <w:webHidden/>
              </w:rPr>
              <w:instrText xml:space="preserve"> PAGEREF _Toc191409524 \h </w:instrText>
            </w:r>
            <w:r>
              <w:rPr>
                <w:noProof/>
                <w:webHidden/>
              </w:rPr>
            </w:r>
            <w:r>
              <w:rPr>
                <w:noProof/>
                <w:webHidden/>
              </w:rPr>
              <w:fldChar w:fldCharType="separate"/>
            </w:r>
            <w:r>
              <w:rPr>
                <w:noProof/>
                <w:webHidden/>
              </w:rPr>
              <w:t>26</w:t>
            </w:r>
            <w:r>
              <w:rPr>
                <w:noProof/>
                <w:webHidden/>
              </w:rPr>
              <w:fldChar w:fldCharType="end"/>
            </w:r>
          </w:hyperlink>
        </w:p>
        <w:p w14:paraId="0ECF1EEE" w14:textId="47F0B754"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5" w:history="1">
            <w:r w:rsidRPr="00503518">
              <w:rPr>
                <w:rStyle w:val="Hyperlink"/>
                <w:noProof/>
              </w:rPr>
              <w:t>8.2</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rFonts w:cs="Arial"/>
                <w:noProof/>
              </w:rPr>
              <w:t>Zieleplan</w:t>
            </w:r>
            <w:r>
              <w:rPr>
                <w:noProof/>
                <w:webHidden/>
              </w:rPr>
              <w:tab/>
            </w:r>
            <w:r>
              <w:rPr>
                <w:noProof/>
                <w:webHidden/>
              </w:rPr>
              <w:fldChar w:fldCharType="begin"/>
            </w:r>
            <w:r>
              <w:rPr>
                <w:noProof/>
                <w:webHidden/>
              </w:rPr>
              <w:instrText xml:space="preserve"> PAGEREF _Toc191409525 \h </w:instrText>
            </w:r>
            <w:r>
              <w:rPr>
                <w:noProof/>
                <w:webHidden/>
              </w:rPr>
            </w:r>
            <w:r>
              <w:rPr>
                <w:noProof/>
                <w:webHidden/>
              </w:rPr>
              <w:fldChar w:fldCharType="separate"/>
            </w:r>
            <w:r>
              <w:rPr>
                <w:noProof/>
                <w:webHidden/>
              </w:rPr>
              <w:t>27</w:t>
            </w:r>
            <w:r>
              <w:rPr>
                <w:noProof/>
                <w:webHidden/>
              </w:rPr>
              <w:fldChar w:fldCharType="end"/>
            </w:r>
          </w:hyperlink>
        </w:p>
        <w:p w14:paraId="3AE25339" w14:textId="75271E55"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6" w:history="1">
            <w:r w:rsidRPr="00503518">
              <w:rPr>
                <w:rStyle w:val="Hyperlink"/>
                <w:noProof/>
              </w:rPr>
              <w:t>8.3</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rPr>
              <w:t>Projektumwelt-Analyse</w:t>
            </w:r>
            <w:r>
              <w:rPr>
                <w:noProof/>
                <w:webHidden/>
              </w:rPr>
              <w:tab/>
            </w:r>
            <w:r>
              <w:rPr>
                <w:noProof/>
                <w:webHidden/>
              </w:rPr>
              <w:fldChar w:fldCharType="begin"/>
            </w:r>
            <w:r>
              <w:rPr>
                <w:noProof/>
                <w:webHidden/>
              </w:rPr>
              <w:instrText xml:space="preserve"> PAGEREF _Toc191409526 \h </w:instrText>
            </w:r>
            <w:r>
              <w:rPr>
                <w:noProof/>
                <w:webHidden/>
              </w:rPr>
            </w:r>
            <w:r>
              <w:rPr>
                <w:noProof/>
                <w:webHidden/>
              </w:rPr>
              <w:fldChar w:fldCharType="separate"/>
            </w:r>
            <w:r>
              <w:rPr>
                <w:noProof/>
                <w:webHidden/>
              </w:rPr>
              <w:t>28</w:t>
            </w:r>
            <w:r>
              <w:rPr>
                <w:noProof/>
                <w:webHidden/>
              </w:rPr>
              <w:fldChar w:fldCharType="end"/>
            </w:r>
          </w:hyperlink>
        </w:p>
        <w:p w14:paraId="179F857B" w14:textId="03293BD4"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7" w:history="1">
            <w:r w:rsidRPr="00503518">
              <w:rPr>
                <w:rStyle w:val="Hyperlink"/>
                <w:noProof/>
              </w:rPr>
              <w:t>8.4</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noProof/>
              </w:rPr>
              <w:t>Projektorganistation</w:t>
            </w:r>
            <w:r>
              <w:rPr>
                <w:noProof/>
                <w:webHidden/>
              </w:rPr>
              <w:tab/>
            </w:r>
            <w:r>
              <w:rPr>
                <w:noProof/>
                <w:webHidden/>
              </w:rPr>
              <w:fldChar w:fldCharType="begin"/>
            </w:r>
            <w:r>
              <w:rPr>
                <w:noProof/>
                <w:webHidden/>
              </w:rPr>
              <w:instrText xml:space="preserve"> PAGEREF _Toc191409527 \h </w:instrText>
            </w:r>
            <w:r>
              <w:rPr>
                <w:noProof/>
                <w:webHidden/>
              </w:rPr>
            </w:r>
            <w:r>
              <w:rPr>
                <w:noProof/>
                <w:webHidden/>
              </w:rPr>
              <w:fldChar w:fldCharType="separate"/>
            </w:r>
            <w:r>
              <w:rPr>
                <w:noProof/>
                <w:webHidden/>
              </w:rPr>
              <w:t>29</w:t>
            </w:r>
            <w:r>
              <w:rPr>
                <w:noProof/>
                <w:webHidden/>
              </w:rPr>
              <w:fldChar w:fldCharType="end"/>
            </w:r>
          </w:hyperlink>
        </w:p>
        <w:p w14:paraId="5DD07601" w14:textId="06FF87B1"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8" w:history="1">
            <w:r w:rsidRPr="00503518">
              <w:rPr>
                <w:rStyle w:val="Hyperlink"/>
                <w:rFonts w:cs="Tahoma"/>
                <w:noProof/>
              </w:rPr>
              <w:t>8.5</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rFonts w:ascii="Tahoma" w:hAnsi="Tahoma" w:cs="Tahoma"/>
                <w:noProof/>
              </w:rPr>
              <w:t>Projektstrukturplan</w:t>
            </w:r>
            <w:r>
              <w:rPr>
                <w:noProof/>
                <w:webHidden/>
              </w:rPr>
              <w:tab/>
            </w:r>
            <w:r>
              <w:rPr>
                <w:noProof/>
                <w:webHidden/>
              </w:rPr>
              <w:fldChar w:fldCharType="begin"/>
            </w:r>
            <w:r>
              <w:rPr>
                <w:noProof/>
                <w:webHidden/>
              </w:rPr>
              <w:instrText xml:space="preserve"> PAGEREF _Toc191409528 \h </w:instrText>
            </w:r>
            <w:r>
              <w:rPr>
                <w:noProof/>
                <w:webHidden/>
              </w:rPr>
            </w:r>
            <w:r>
              <w:rPr>
                <w:noProof/>
                <w:webHidden/>
              </w:rPr>
              <w:fldChar w:fldCharType="separate"/>
            </w:r>
            <w:r>
              <w:rPr>
                <w:noProof/>
                <w:webHidden/>
              </w:rPr>
              <w:t>30</w:t>
            </w:r>
            <w:r>
              <w:rPr>
                <w:noProof/>
                <w:webHidden/>
              </w:rPr>
              <w:fldChar w:fldCharType="end"/>
            </w:r>
          </w:hyperlink>
        </w:p>
        <w:p w14:paraId="214BF8A7" w14:textId="2757CD0C" w:rsidR="009116B8" w:rsidRDefault="009116B8">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409529" w:history="1">
            <w:r w:rsidRPr="00503518">
              <w:rPr>
                <w:rStyle w:val="Hyperlink"/>
                <w:rFonts w:cs="Tahoma"/>
                <w:noProof/>
              </w:rPr>
              <w:t>8.6</w:t>
            </w:r>
            <w:r>
              <w:rPr>
                <w:rFonts w:asciiTheme="minorHAnsi" w:eastAsiaTheme="minorEastAsia" w:hAnsiTheme="minorHAnsi" w:cstheme="minorBidi"/>
                <w:noProof/>
                <w:kern w:val="2"/>
                <w:sz w:val="24"/>
                <w:szCs w:val="24"/>
                <w:lang w:val="de-AT" w:eastAsia="de-AT"/>
                <w14:ligatures w14:val="standardContextual"/>
              </w:rPr>
              <w:tab/>
            </w:r>
            <w:r w:rsidRPr="00503518">
              <w:rPr>
                <w:rStyle w:val="Hyperlink"/>
                <w:rFonts w:ascii="Tahoma" w:hAnsi="Tahoma" w:cs="Tahoma"/>
                <w:noProof/>
              </w:rPr>
              <w:t>Projektmeilensteinplan</w:t>
            </w:r>
            <w:r>
              <w:rPr>
                <w:noProof/>
                <w:webHidden/>
              </w:rPr>
              <w:tab/>
            </w:r>
            <w:r>
              <w:rPr>
                <w:noProof/>
                <w:webHidden/>
              </w:rPr>
              <w:fldChar w:fldCharType="begin"/>
            </w:r>
            <w:r>
              <w:rPr>
                <w:noProof/>
                <w:webHidden/>
              </w:rPr>
              <w:instrText xml:space="preserve"> PAGEREF _Toc191409529 \h </w:instrText>
            </w:r>
            <w:r>
              <w:rPr>
                <w:noProof/>
                <w:webHidden/>
              </w:rPr>
            </w:r>
            <w:r>
              <w:rPr>
                <w:noProof/>
                <w:webHidden/>
              </w:rPr>
              <w:fldChar w:fldCharType="separate"/>
            </w:r>
            <w:r>
              <w:rPr>
                <w:noProof/>
                <w:webHidden/>
              </w:rPr>
              <w:t>31</w:t>
            </w:r>
            <w:r>
              <w:rPr>
                <w:noProof/>
                <w:webHidden/>
              </w:rPr>
              <w:fldChar w:fldCharType="end"/>
            </w:r>
          </w:hyperlink>
        </w:p>
        <w:p w14:paraId="7A8EF4E8" w14:textId="4270FA70"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30" w:history="1">
            <w:r w:rsidRPr="00503518">
              <w:rPr>
                <w:rStyle w:val="Hyperlink"/>
              </w:rPr>
              <w:t>9</w:t>
            </w:r>
            <w:r>
              <w:rPr>
                <w:rFonts w:asciiTheme="minorHAnsi" w:eastAsiaTheme="minorEastAsia" w:hAnsiTheme="minorHAnsi" w:cstheme="minorBidi"/>
                <w:kern w:val="2"/>
                <w:lang w:val="de-AT" w:eastAsia="de-AT"/>
                <w14:ligatures w14:val="standardContextual"/>
              </w:rPr>
              <w:tab/>
            </w:r>
            <w:r w:rsidRPr="00503518">
              <w:rPr>
                <w:rStyle w:val="Hyperlink"/>
              </w:rPr>
              <w:t>Abbildungsverzeichnis</w:t>
            </w:r>
            <w:r>
              <w:rPr>
                <w:webHidden/>
              </w:rPr>
              <w:tab/>
            </w:r>
            <w:r>
              <w:rPr>
                <w:webHidden/>
              </w:rPr>
              <w:fldChar w:fldCharType="begin"/>
            </w:r>
            <w:r>
              <w:rPr>
                <w:webHidden/>
              </w:rPr>
              <w:instrText xml:space="preserve"> PAGEREF _Toc191409530 \h </w:instrText>
            </w:r>
            <w:r>
              <w:rPr>
                <w:webHidden/>
              </w:rPr>
            </w:r>
            <w:r>
              <w:rPr>
                <w:webHidden/>
              </w:rPr>
              <w:fldChar w:fldCharType="separate"/>
            </w:r>
            <w:r>
              <w:rPr>
                <w:webHidden/>
              </w:rPr>
              <w:t>32</w:t>
            </w:r>
            <w:r>
              <w:rPr>
                <w:webHidden/>
              </w:rPr>
              <w:fldChar w:fldCharType="end"/>
            </w:r>
          </w:hyperlink>
        </w:p>
        <w:p w14:paraId="59566B1B" w14:textId="71E70B5A" w:rsidR="009116B8" w:rsidRDefault="009116B8">
          <w:pPr>
            <w:pStyle w:val="Verzeichnis1"/>
            <w:rPr>
              <w:rFonts w:asciiTheme="minorHAnsi" w:eastAsiaTheme="minorEastAsia" w:hAnsiTheme="minorHAnsi" w:cstheme="minorBidi"/>
              <w:kern w:val="2"/>
              <w:lang w:val="de-AT" w:eastAsia="de-AT"/>
              <w14:ligatures w14:val="standardContextual"/>
            </w:rPr>
          </w:pPr>
          <w:hyperlink w:anchor="_Toc191409531" w:history="1">
            <w:r w:rsidRPr="00503518">
              <w:rPr>
                <w:rStyle w:val="Hyperlink"/>
              </w:rPr>
              <w:t>10</w:t>
            </w:r>
            <w:r>
              <w:rPr>
                <w:rFonts w:asciiTheme="minorHAnsi" w:eastAsiaTheme="minorEastAsia" w:hAnsiTheme="minorHAnsi" w:cstheme="minorBidi"/>
                <w:kern w:val="2"/>
                <w:lang w:val="de-AT" w:eastAsia="de-AT"/>
                <w14:ligatures w14:val="standardContextual"/>
              </w:rPr>
              <w:tab/>
            </w:r>
            <w:r w:rsidRPr="00503518">
              <w:rPr>
                <w:rStyle w:val="Hyperlink"/>
              </w:rPr>
              <w:t>Literatur- und Quellenverzeichnis</w:t>
            </w:r>
            <w:r>
              <w:rPr>
                <w:webHidden/>
              </w:rPr>
              <w:tab/>
            </w:r>
            <w:r>
              <w:rPr>
                <w:webHidden/>
              </w:rPr>
              <w:fldChar w:fldCharType="begin"/>
            </w:r>
            <w:r>
              <w:rPr>
                <w:webHidden/>
              </w:rPr>
              <w:instrText xml:space="preserve"> PAGEREF _Toc191409531 \h </w:instrText>
            </w:r>
            <w:r>
              <w:rPr>
                <w:webHidden/>
              </w:rPr>
            </w:r>
            <w:r>
              <w:rPr>
                <w:webHidden/>
              </w:rPr>
              <w:fldChar w:fldCharType="separate"/>
            </w:r>
            <w:r>
              <w:rPr>
                <w:webHidden/>
              </w:rPr>
              <w:t>33</w:t>
            </w:r>
            <w:r>
              <w:rPr>
                <w:webHidden/>
              </w:rPr>
              <w:fldChar w:fldCharType="end"/>
            </w:r>
          </w:hyperlink>
        </w:p>
        <w:p w14:paraId="61CDCEAD" w14:textId="6357CA57" w:rsidR="00ED7C54" w:rsidRPr="00AA1062" w:rsidRDefault="007275C1" w:rsidP="00E27A1F">
          <w:pPr>
            <w:pStyle w:val="Verzeichnis2"/>
            <w:tabs>
              <w:tab w:val="left" w:pos="880"/>
              <w:tab w:val="right" w:leader="dot" w:pos="9060"/>
            </w:tabs>
            <w:ind w:left="0"/>
            <w:rPr>
              <w:rFonts w:ascii="Arial" w:hAnsi="Arial" w:cs="Arial"/>
            </w:rPr>
          </w:pPr>
          <w:r w:rsidRPr="00E27A1F">
            <w:rPr>
              <w:rFonts w:ascii="Arial" w:hAnsi="Arial" w:cs="Arial"/>
              <w:sz w:val="24"/>
              <w:szCs w:val="24"/>
            </w:rPr>
            <w:fldChar w:fldCharType="end"/>
          </w:r>
        </w:p>
      </w:sdtContent>
    </w:sdt>
    <w:p w14:paraId="4498E10E" w14:textId="2FC336DD" w:rsidR="00336736" w:rsidRPr="00C65BD6" w:rsidRDefault="000205DB" w:rsidP="00C65BD6">
      <w:pPr>
        <w:rPr>
          <w:rFonts w:ascii="Arial" w:eastAsiaTheme="majorEastAsia" w:hAnsi="Arial" w:cs="Arial"/>
          <w:b/>
          <w:color w:val="000000" w:themeColor="text1"/>
          <w:sz w:val="36"/>
          <w:szCs w:val="28"/>
        </w:rPr>
      </w:pPr>
      <w:r w:rsidRPr="00AA1062">
        <w:rPr>
          <w:rFonts w:ascii="Arial" w:hAnsi="Arial" w:cs="Arial"/>
        </w:rPr>
        <w:br w:type="page"/>
      </w:r>
    </w:p>
    <w:p w14:paraId="1E02F308" w14:textId="77777777" w:rsidR="00336736" w:rsidRPr="00AA1062" w:rsidRDefault="00336736" w:rsidP="00C65BD6">
      <w:pPr>
        <w:pStyle w:val="berschrift1"/>
      </w:pPr>
      <w:bookmarkStart w:id="2" w:name="_Toc191409500"/>
      <w:r w:rsidRPr="00AA1062">
        <w:lastRenderedPageBreak/>
        <w:t>Projektteam</w:t>
      </w:r>
      <w:bookmarkEnd w:id="2"/>
      <w:r w:rsidRPr="00AA1062">
        <w:tab/>
      </w:r>
      <w:r w:rsidRPr="00AA1062">
        <w:tab/>
      </w:r>
    </w:p>
    <w:p w14:paraId="274E746E" w14:textId="77777777" w:rsidR="00C65BD6" w:rsidRDefault="00C65BD6" w:rsidP="00C65BD6">
      <w:pPr>
        <w:rPr>
          <w:rFonts w:asciiTheme="minorHAnsi" w:eastAsiaTheme="minorHAnsi" w:hAnsiTheme="minorHAnsi"/>
          <w:b/>
          <w:lang w:val="de-AT"/>
        </w:rPr>
      </w:pPr>
      <w:r>
        <w:rPr>
          <w:b/>
        </w:rPr>
        <w:t>Projektleiter</w:t>
      </w:r>
    </w:p>
    <w:p w14:paraId="07D5748F" w14:textId="42DA7314" w:rsidR="00C65BD6" w:rsidRDefault="005D6EC3" w:rsidP="00C65BD6">
      <w:pPr>
        <w:ind w:left="1416" w:firstLine="708"/>
        <w:jc w:val="both"/>
        <w:rPr>
          <w:b/>
        </w:rPr>
      </w:pPr>
      <w:r>
        <w:rPr>
          <w:b/>
        </w:rPr>
        <w:t>Burak Koc</w:t>
      </w:r>
    </w:p>
    <w:p w14:paraId="22E54833" w14:textId="21D7F836" w:rsidR="00C65BD6" w:rsidRDefault="00C65BD6" w:rsidP="00C65BD6">
      <w:pPr>
        <w:ind w:left="2124"/>
      </w:pPr>
      <w:r>
        <w:rPr>
          <w:noProof/>
          <w14:ligatures w14:val="standardContextual"/>
        </w:rPr>
        <w:drawing>
          <wp:anchor distT="0" distB="0" distL="114300" distR="114300" simplePos="0" relativeHeight="251746304" behindDoc="0" locked="0" layoutInCell="1" allowOverlap="1" wp14:anchorId="6D8A092F" wp14:editId="0969686D">
            <wp:simplePos x="0" y="0"/>
            <wp:positionH relativeFrom="column">
              <wp:posOffset>45085</wp:posOffset>
            </wp:positionH>
            <wp:positionV relativeFrom="paragraph">
              <wp:posOffset>6985</wp:posOffset>
            </wp:positionV>
            <wp:extent cx="1051560" cy="1051560"/>
            <wp:effectExtent l="0" t="0" r="0" b="0"/>
            <wp:wrapSquare wrapText="bothSides"/>
            <wp:docPr id="21119869" name="Grafik 5"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rsidR="005D6EC3">
        <w:t>Burak Koc</w:t>
      </w:r>
      <w:r>
        <w:t xml:space="preserve"> übernahm die Rolle des Projektleiters und war für das Projektmanagement verantwortlich. Aufgrund seiner Erfahrungen in früheren Projekten brachte er wertvolle Kenntnisse in diesem Bereich ein. Zusätzlich beteiligte er sich an der Front-End-Entwicklung und übernahm spezifische Teilaufgaben, da er bereits Erfahrungen in der Webentwicklung hatte.</w:t>
      </w:r>
    </w:p>
    <w:p w14:paraId="510F937C" w14:textId="77777777" w:rsidR="00C65BD6" w:rsidRDefault="00C65BD6" w:rsidP="00C65BD6">
      <w:pPr>
        <w:rPr>
          <w:b/>
        </w:rPr>
      </w:pPr>
      <w:r>
        <w:rPr>
          <w:b/>
        </w:rPr>
        <w:t>Projektteammitglieder</w:t>
      </w:r>
    </w:p>
    <w:p w14:paraId="5D99D669" w14:textId="19684B78" w:rsidR="00C65BD6" w:rsidRDefault="00C65BD6" w:rsidP="00C65BD6">
      <w:pPr>
        <w:rPr>
          <w:b/>
        </w:rPr>
      </w:pPr>
      <w:r>
        <w:rPr>
          <w:noProof/>
          <w14:ligatures w14:val="standardContextual"/>
        </w:rPr>
        <w:drawing>
          <wp:anchor distT="0" distB="0" distL="114300" distR="114300" simplePos="0" relativeHeight="251747328" behindDoc="0" locked="0" layoutInCell="1" allowOverlap="1" wp14:anchorId="638F525F" wp14:editId="72A16191">
            <wp:simplePos x="0" y="0"/>
            <wp:positionH relativeFrom="column">
              <wp:posOffset>0</wp:posOffset>
            </wp:positionH>
            <wp:positionV relativeFrom="paragraph">
              <wp:posOffset>205105</wp:posOffset>
            </wp:positionV>
            <wp:extent cx="1051560" cy="1051560"/>
            <wp:effectExtent l="0" t="0" r="0" b="0"/>
            <wp:wrapSquare wrapText="bothSides"/>
            <wp:docPr id="1441160031" name="Grafik 4"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Aleks</w:t>
      </w:r>
      <w:r w:rsidR="00EE64A3">
        <w:rPr>
          <w:b/>
        </w:rPr>
        <w:t>andar</w:t>
      </w:r>
      <w:r w:rsidR="005D6EC3">
        <w:rPr>
          <w:b/>
        </w:rPr>
        <w:t xml:space="preserve"> </w:t>
      </w:r>
      <w:proofErr w:type="spellStart"/>
      <w:r w:rsidR="00EE64A3">
        <w:rPr>
          <w:b/>
        </w:rPr>
        <w:t>Stojcevic</w:t>
      </w:r>
      <w:proofErr w:type="spellEnd"/>
    </w:p>
    <w:p w14:paraId="71C3563B" w14:textId="21F48D5A" w:rsidR="00C65BD6" w:rsidRDefault="005D6EC3" w:rsidP="00C65BD6">
      <w:pPr>
        <w:ind w:left="2124"/>
      </w:pPr>
      <w:r>
        <w:t>Aleks</w:t>
      </w:r>
      <w:r w:rsidR="00EE64A3">
        <w:t>andar</w:t>
      </w:r>
      <w:r>
        <w:t xml:space="preserve"> </w:t>
      </w:r>
      <w:proofErr w:type="spellStart"/>
      <w:r w:rsidR="00EE64A3">
        <w:t>Stojcevic</w:t>
      </w:r>
      <w:proofErr w:type="spellEnd"/>
      <w:r w:rsidR="00EE64A3">
        <w:t xml:space="preserve"> </w:t>
      </w:r>
      <w:r w:rsidR="00C65BD6">
        <w:t xml:space="preserve">war für die Entwicklung des </w:t>
      </w:r>
      <w:proofErr w:type="spellStart"/>
      <w:r w:rsidR="00C65BD6">
        <w:t>Backends</w:t>
      </w:r>
      <w:proofErr w:type="spellEnd"/>
      <w:r w:rsidR="00C65BD6">
        <w:t xml:space="preserve"> verantwortlich. Zu seinen Aufgaben gehörten die Implementierung der Serverlogik, die Datenbankverwaltung sowie die Anbindung an das Frontend. </w:t>
      </w:r>
      <w:r>
        <w:t>Er war auch zuständig für den Design des Mockups.</w:t>
      </w:r>
    </w:p>
    <w:p w14:paraId="6DCFF856" w14:textId="77777777" w:rsidR="00C65BD6" w:rsidRDefault="00C65BD6" w:rsidP="00C65BD6"/>
    <w:p w14:paraId="5E76F274" w14:textId="69618FBE" w:rsidR="00C65BD6" w:rsidRDefault="00C65BD6" w:rsidP="00C65BD6">
      <w:pPr>
        <w:rPr>
          <w:b/>
        </w:rPr>
      </w:pPr>
      <w:r>
        <w:rPr>
          <w:noProof/>
          <w14:ligatures w14:val="standardContextual"/>
        </w:rPr>
        <w:drawing>
          <wp:anchor distT="0" distB="0" distL="114300" distR="114300" simplePos="0" relativeHeight="251748352" behindDoc="0" locked="0" layoutInCell="1" allowOverlap="1" wp14:anchorId="0C5801EC" wp14:editId="772130BA">
            <wp:simplePos x="0" y="0"/>
            <wp:positionH relativeFrom="column">
              <wp:posOffset>0</wp:posOffset>
            </wp:positionH>
            <wp:positionV relativeFrom="paragraph">
              <wp:posOffset>220345</wp:posOffset>
            </wp:positionV>
            <wp:extent cx="1051560" cy="1051560"/>
            <wp:effectExtent l="0" t="0" r="0" b="0"/>
            <wp:wrapSquare wrapText="bothSides"/>
            <wp:docPr id="645249051" name="Grafik 3"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 xml:space="preserve">Noah </w:t>
      </w:r>
      <w:proofErr w:type="spellStart"/>
      <w:r w:rsidR="005D6EC3">
        <w:rPr>
          <w:b/>
        </w:rPr>
        <w:t>Simm</w:t>
      </w:r>
      <w:r w:rsidR="00EE64A3">
        <w:rPr>
          <w:b/>
        </w:rPr>
        <w:t>a</w:t>
      </w:r>
      <w:proofErr w:type="spellEnd"/>
    </w:p>
    <w:p w14:paraId="144025AF" w14:textId="4F260CDA" w:rsidR="00C65BD6" w:rsidRDefault="005D6EC3" w:rsidP="00C65BD6">
      <w:pPr>
        <w:ind w:left="2124"/>
      </w:pPr>
      <w:r>
        <w:t xml:space="preserve">Noah </w:t>
      </w:r>
      <w:proofErr w:type="spellStart"/>
      <w:r>
        <w:t>Simm</w:t>
      </w:r>
      <w:r w:rsidR="00EE64A3">
        <w:t>a</w:t>
      </w:r>
      <w:proofErr w:type="spellEnd"/>
      <w:r w:rsidR="00C65BD6">
        <w:t xml:space="preserve"> war für die Entwicklung des </w:t>
      </w:r>
      <w:proofErr w:type="spellStart"/>
      <w:r w:rsidR="00C65BD6">
        <w:t>Frontends</w:t>
      </w:r>
      <w:proofErr w:type="spellEnd"/>
      <w:r w:rsidR="00C65BD6">
        <w:t xml:space="preserve"> zuständig. Er </w:t>
      </w:r>
      <w:r>
        <w:t>erstellte die Funktion der Navigation</w:t>
      </w:r>
      <w:r w:rsidR="00C65BD6">
        <w:t xml:space="preserve"> und stellte sicher, dass die Anwendung eine intuitive und ansprechende Nutzererfahrung bietet. </w:t>
      </w:r>
    </w:p>
    <w:p w14:paraId="144A5D23" w14:textId="2B053D87" w:rsidR="009D6E61" w:rsidRPr="0061446D" w:rsidRDefault="00734343" w:rsidP="009D6E61">
      <w:pPr>
        <w:rPr>
          <w:rFonts w:ascii="Arial" w:eastAsiaTheme="majorEastAsia" w:hAnsi="Arial" w:cstheme="majorBidi"/>
          <w:color w:val="000000" w:themeColor="text1"/>
          <w:sz w:val="36"/>
          <w:szCs w:val="28"/>
        </w:rPr>
      </w:pPr>
      <w:r>
        <w:br w:type="page"/>
      </w:r>
    </w:p>
    <w:p w14:paraId="21EFE5BB" w14:textId="4EDBE019" w:rsidR="001A3B29" w:rsidRDefault="005D6EC3" w:rsidP="001A3B29">
      <w:pPr>
        <w:pStyle w:val="berschrift1"/>
      </w:pPr>
      <w:bookmarkStart w:id="3" w:name="_Toc191409501"/>
      <w:r>
        <w:lastRenderedPageBreak/>
        <w:t>Einleitung</w:t>
      </w:r>
      <w:bookmarkEnd w:id="3"/>
    </w:p>
    <w:p w14:paraId="2FB60600" w14:textId="77777777" w:rsidR="001A3B29" w:rsidRPr="001A3B29" w:rsidRDefault="001A3B29" w:rsidP="001A3B29">
      <w:pPr>
        <w:rPr>
          <w:sz w:val="24"/>
          <w:szCs w:val="24"/>
          <w:lang w:val="de-AT"/>
        </w:rPr>
      </w:pPr>
      <w:r w:rsidRPr="001A3B29">
        <w:rPr>
          <w:sz w:val="24"/>
          <w:szCs w:val="24"/>
          <w:lang w:val="de-AT"/>
        </w:rPr>
        <w:t xml:space="preserve">Im digitalen Zeitalter ist der Zugang zu aktuellen Sportnachrichten und Analysen entscheidender denn je. </w:t>
      </w:r>
      <w:proofErr w:type="spellStart"/>
      <w:r w:rsidRPr="001A3B29">
        <w:rPr>
          <w:b/>
          <w:bCs/>
          <w:sz w:val="24"/>
          <w:szCs w:val="24"/>
          <w:lang w:val="de-AT"/>
        </w:rPr>
        <w:t>SportSphere</w:t>
      </w:r>
      <w:proofErr w:type="spellEnd"/>
      <w:r w:rsidRPr="001A3B29">
        <w:rPr>
          <w:sz w:val="24"/>
          <w:szCs w:val="24"/>
          <w:lang w:val="de-AT"/>
        </w:rPr>
        <w:t xml:space="preserve"> wurde entwickelt, um Sportbegeisterten eine zentrale Plattform zu bieten, auf der sie schnell und einfach relevante Inhalte konsumieren können.</w:t>
      </w:r>
    </w:p>
    <w:p w14:paraId="7510E85E" w14:textId="77777777" w:rsidR="001A3B29" w:rsidRPr="001A3B29" w:rsidRDefault="001A3B29" w:rsidP="001A3B29">
      <w:pPr>
        <w:rPr>
          <w:sz w:val="24"/>
          <w:szCs w:val="24"/>
          <w:lang w:val="de-AT"/>
        </w:rPr>
      </w:pPr>
      <w:r w:rsidRPr="001A3B29">
        <w:rPr>
          <w:sz w:val="24"/>
          <w:szCs w:val="24"/>
          <w:lang w:val="de-AT"/>
        </w:rPr>
        <w:t xml:space="preserve">Unser Ziel ist es, eine moderne und benutzerfreundliche Webanwendung zu schaffen, die sich nicht nur durch ihre intuitive Bedienung, sondern auch durch ihr ansprechendes Design und ihre interaktive Nutzung auszeichnet. </w:t>
      </w:r>
      <w:proofErr w:type="spellStart"/>
      <w:r w:rsidRPr="001A3B29">
        <w:rPr>
          <w:b/>
          <w:bCs/>
          <w:sz w:val="24"/>
          <w:szCs w:val="24"/>
          <w:lang w:val="de-AT"/>
        </w:rPr>
        <w:t>SportSphere</w:t>
      </w:r>
      <w:proofErr w:type="spellEnd"/>
      <w:r w:rsidRPr="001A3B29">
        <w:rPr>
          <w:sz w:val="24"/>
          <w:szCs w:val="24"/>
          <w:lang w:val="de-AT"/>
        </w:rPr>
        <w:t xml:space="preserve"> ermöglicht es, aktuelle Sportnachrichten strukturiert darzustellen und in einer visuell ansprechenden Weise aufzubereiten.</w:t>
      </w:r>
    </w:p>
    <w:p w14:paraId="24AF4B19" w14:textId="77777777" w:rsidR="001A3B29" w:rsidRPr="001A3B29" w:rsidRDefault="001A3B29" w:rsidP="001A3B29">
      <w:pPr>
        <w:rPr>
          <w:b/>
          <w:bCs/>
          <w:sz w:val="24"/>
          <w:szCs w:val="24"/>
          <w:lang w:val="de-AT"/>
        </w:rPr>
      </w:pPr>
      <w:r w:rsidRPr="001A3B29">
        <w:rPr>
          <w:b/>
          <w:bCs/>
          <w:sz w:val="24"/>
          <w:szCs w:val="24"/>
          <w:lang w:val="de-AT"/>
        </w:rPr>
        <w:t xml:space="preserve">Warum </w:t>
      </w:r>
      <w:proofErr w:type="spellStart"/>
      <w:r w:rsidRPr="001A3B29">
        <w:rPr>
          <w:b/>
          <w:bCs/>
          <w:sz w:val="24"/>
          <w:szCs w:val="24"/>
          <w:lang w:val="de-AT"/>
        </w:rPr>
        <w:t>SportSphere</w:t>
      </w:r>
      <w:proofErr w:type="spellEnd"/>
      <w:r w:rsidRPr="001A3B29">
        <w:rPr>
          <w:b/>
          <w:bCs/>
          <w:sz w:val="24"/>
          <w:szCs w:val="24"/>
          <w:lang w:val="de-AT"/>
        </w:rPr>
        <w:t>?</w:t>
      </w:r>
    </w:p>
    <w:p w14:paraId="56364F0B" w14:textId="2BE82802" w:rsidR="001A3B29" w:rsidRPr="001A3B29" w:rsidRDefault="001A3B29" w:rsidP="001A3B29">
      <w:pPr>
        <w:rPr>
          <w:sz w:val="24"/>
          <w:szCs w:val="24"/>
          <w:lang w:val="de-AT"/>
        </w:rPr>
      </w:pPr>
      <w:r w:rsidRPr="001A3B29">
        <w:rPr>
          <w:sz w:val="24"/>
          <w:szCs w:val="24"/>
          <w:lang w:val="de-AT"/>
        </w:rPr>
        <w:t>Viele existierende Plattformen bieten eine unübersichtliche Menge an Informationen ohne klare Struktur. Wir setzen auf eine optimierte Benutzererfahrung, die es ermöglicht, schnell auf relevante Artikel zuzugreifen, Highlights zu entdecken und tiefgehende Analysen zu lesen.</w:t>
      </w:r>
    </w:p>
    <w:p w14:paraId="0EA98562" w14:textId="77777777" w:rsidR="001A3B29" w:rsidRPr="001A3B29" w:rsidRDefault="001A3B29" w:rsidP="001A3B29">
      <w:pPr>
        <w:rPr>
          <w:b/>
          <w:bCs/>
          <w:sz w:val="24"/>
          <w:szCs w:val="24"/>
          <w:lang w:val="de-AT"/>
        </w:rPr>
      </w:pPr>
      <w:r w:rsidRPr="001A3B29">
        <w:rPr>
          <w:b/>
          <w:bCs/>
          <w:sz w:val="24"/>
          <w:szCs w:val="24"/>
          <w:lang w:val="de-AT"/>
        </w:rPr>
        <w:t xml:space="preserve">Hauptfunktionen von </w:t>
      </w:r>
      <w:proofErr w:type="spellStart"/>
      <w:r w:rsidRPr="001A3B29">
        <w:rPr>
          <w:b/>
          <w:bCs/>
          <w:sz w:val="24"/>
          <w:szCs w:val="24"/>
          <w:lang w:val="de-AT"/>
        </w:rPr>
        <w:t>SportSphere</w:t>
      </w:r>
      <w:proofErr w:type="spellEnd"/>
      <w:r w:rsidRPr="001A3B29">
        <w:rPr>
          <w:b/>
          <w:bCs/>
          <w:sz w:val="24"/>
          <w:szCs w:val="24"/>
          <w:lang w:val="de-AT"/>
        </w:rPr>
        <w:t>:</w:t>
      </w:r>
    </w:p>
    <w:p w14:paraId="072CA096"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Aktuelle Sportnachrichten</w:t>
      </w:r>
      <w:r w:rsidRPr="00084A55">
        <w:rPr>
          <w:rFonts w:asciiTheme="minorHAnsi" w:hAnsiTheme="minorHAnsi" w:cstheme="minorHAnsi"/>
          <w:sz w:val="24"/>
          <w:szCs w:val="24"/>
        </w:rPr>
        <w:t>: Dynamische Anzeige von Artikeln, gefiltert nach Sportarten.</w:t>
      </w:r>
      <w:r w:rsidRPr="00084A55">
        <w:rPr>
          <w:rFonts w:asciiTheme="minorHAnsi" w:hAnsiTheme="minorHAnsi" w:cstheme="minorHAnsi"/>
          <w:sz w:val="24"/>
          <w:szCs w:val="24"/>
        </w:rPr>
        <w:br/>
      </w:r>
      <w:r w:rsidR="00084A55" w:rsidRPr="00084A55">
        <w:rPr>
          <w:rFonts w:asciiTheme="minorHAnsi" w:hAnsiTheme="minorHAnsi" w:cstheme="minorHAnsi"/>
          <w:b/>
          <w:bCs/>
          <w:sz w:val="24"/>
          <w:szCs w:val="24"/>
        </w:rPr>
        <w:t>E</w:t>
      </w:r>
      <w:r w:rsidRPr="00084A55">
        <w:rPr>
          <w:rFonts w:asciiTheme="minorHAnsi" w:hAnsiTheme="minorHAnsi" w:cstheme="minorHAnsi"/>
          <w:b/>
          <w:bCs/>
          <w:sz w:val="24"/>
          <w:szCs w:val="24"/>
        </w:rPr>
        <w:t>igene Artikel verfassen</w:t>
      </w:r>
      <w:r w:rsidRPr="00084A55">
        <w:rPr>
          <w:rFonts w:asciiTheme="minorHAnsi" w:hAnsiTheme="minorHAnsi" w:cstheme="minorHAnsi"/>
          <w:sz w:val="24"/>
          <w:szCs w:val="24"/>
        </w:rPr>
        <w:t>: Nutzer können selbst Berichte schreiben und veröffentlichen.</w:t>
      </w:r>
    </w:p>
    <w:p w14:paraId="4962791E"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Medienintegration</w:t>
      </w:r>
      <w:r w:rsidRPr="00084A55">
        <w:rPr>
          <w:rFonts w:asciiTheme="minorHAnsi" w:hAnsiTheme="minorHAnsi" w:cstheme="minorHAnsi"/>
          <w:sz w:val="24"/>
          <w:szCs w:val="24"/>
        </w:rPr>
        <w:t>: Unterstützung von Bildern und Videos zur Visualisierung von Berichten.</w:t>
      </w:r>
    </w:p>
    <w:p w14:paraId="54751D0C" w14:textId="47600311" w:rsidR="001A3B29"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Kategorisierte News-Feeds</w:t>
      </w:r>
      <w:r w:rsidRPr="00084A55">
        <w:rPr>
          <w:rFonts w:asciiTheme="minorHAnsi" w:hAnsiTheme="minorHAnsi" w:cstheme="minorHAnsi"/>
          <w:sz w:val="24"/>
          <w:szCs w:val="24"/>
        </w:rPr>
        <w:t>: Filteroptionen für verschiedene Sportarten und Ligen.</w:t>
      </w:r>
    </w:p>
    <w:p w14:paraId="6992AAF9" w14:textId="77777777" w:rsidR="001A3B29" w:rsidRPr="001A3B29" w:rsidRDefault="001A3B29" w:rsidP="001A3B29">
      <w:pPr>
        <w:rPr>
          <w:rFonts w:asciiTheme="minorHAnsi" w:hAnsiTheme="minorHAnsi" w:cstheme="minorHAnsi"/>
          <w:sz w:val="24"/>
          <w:szCs w:val="24"/>
          <w:lang w:val="de-AT"/>
        </w:rPr>
      </w:pPr>
    </w:p>
    <w:p w14:paraId="69DCB67D" w14:textId="77777777" w:rsidR="001A3B29" w:rsidRDefault="001A3B29" w:rsidP="001A3B29">
      <w:pPr>
        <w:rPr>
          <w:sz w:val="24"/>
          <w:szCs w:val="24"/>
          <w:lang w:val="de-AT"/>
        </w:rPr>
      </w:pPr>
      <w:r w:rsidRPr="001A3B29">
        <w:rPr>
          <w:sz w:val="24"/>
          <w:szCs w:val="24"/>
          <w:lang w:val="de-AT"/>
        </w:rPr>
        <w:t xml:space="preserve">Unsere Plattform richtet sich an Sportfans, die nicht nur konsumieren, sondern sich aktiv über die neuesten Entwicklungen informieren wollen. </w:t>
      </w:r>
      <w:proofErr w:type="spellStart"/>
      <w:r w:rsidRPr="001A3B29">
        <w:rPr>
          <w:b/>
          <w:bCs/>
          <w:sz w:val="24"/>
          <w:szCs w:val="24"/>
          <w:lang w:val="de-AT"/>
        </w:rPr>
        <w:t>SportSphere</w:t>
      </w:r>
      <w:proofErr w:type="spellEnd"/>
      <w:r w:rsidRPr="001A3B29">
        <w:rPr>
          <w:sz w:val="24"/>
          <w:szCs w:val="24"/>
          <w:lang w:val="de-AT"/>
        </w:rPr>
        <w:t xml:space="preserve"> vereint Design, Technik und Funktionalität in einer einzigen Anwendung – für ein rundum optimiertes Erlebnis.</w:t>
      </w:r>
    </w:p>
    <w:p w14:paraId="737E4B84" w14:textId="77777777" w:rsidR="001A3B29" w:rsidRDefault="001A3B29" w:rsidP="001A3B29">
      <w:pPr>
        <w:rPr>
          <w:sz w:val="24"/>
          <w:szCs w:val="24"/>
          <w:lang w:val="de-AT"/>
        </w:rPr>
      </w:pPr>
    </w:p>
    <w:p w14:paraId="3205B45E" w14:textId="77777777" w:rsidR="001A3B29" w:rsidRDefault="001A3B29" w:rsidP="001A3B29">
      <w:pPr>
        <w:rPr>
          <w:sz w:val="24"/>
          <w:szCs w:val="24"/>
          <w:lang w:val="de-AT"/>
        </w:rPr>
      </w:pPr>
    </w:p>
    <w:p w14:paraId="3BE241F0" w14:textId="77777777" w:rsidR="001A3B29" w:rsidRDefault="001A3B29" w:rsidP="001A3B29">
      <w:pPr>
        <w:rPr>
          <w:sz w:val="24"/>
          <w:szCs w:val="24"/>
          <w:lang w:val="de-AT"/>
        </w:rPr>
      </w:pPr>
    </w:p>
    <w:p w14:paraId="454A188E" w14:textId="77777777" w:rsidR="001A3B29" w:rsidRDefault="001A3B29" w:rsidP="001A3B29">
      <w:pPr>
        <w:rPr>
          <w:sz w:val="24"/>
          <w:szCs w:val="24"/>
          <w:lang w:val="de-AT"/>
        </w:rPr>
      </w:pPr>
    </w:p>
    <w:p w14:paraId="0B50B0A2" w14:textId="77777777" w:rsidR="001A3B29" w:rsidRDefault="001A3B29" w:rsidP="001A3B29">
      <w:pPr>
        <w:rPr>
          <w:sz w:val="24"/>
          <w:szCs w:val="24"/>
          <w:lang w:val="de-AT"/>
        </w:rPr>
      </w:pPr>
    </w:p>
    <w:p w14:paraId="3AC5D4FB" w14:textId="77777777" w:rsidR="001A3B29" w:rsidRDefault="001A3B29" w:rsidP="001A3B29">
      <w:pPr>
        <w:rPr>
          <w:sz w:val="24"/>
          <w:szCs w:val="24"/>
          <w:lang w:val="de-AT"/>
        </w:rPr>
      </w:pPr>
    </w:p>
    <w:p w14:paraId="5546D07E" w14:textId="2D2694CC" w:rsidR="001A3B29" w:rsidRDefault="00A53FDE" w:rsidP="00A53FDE">
      <w:pPr>
        <w:pStyle w:val="berschrift1"/>
        <w:rPr>
          <w:lang w:val="de-AT"/>
        </w:rPr>
      </w:pPr>
      <w:bookmarkStart w:id="4" w:name="_Toc191409502"/>
      <w:r w:rsidRPr="00A53FDE">
        <w:lastRenderedPageBreak/>
        <w:t>Systemanforderungen</w:t>
      </w:r>
      <w:bookmarkEnd w:id="4"/>
    </w:p>
    <w:p w14:paraId="2FF9CFAE" w14:textId="4A49DA3D" w:rsidR="00084A55" w:rsidRDefault="00A53FDE" w:rsidP="00A53FDE">
      <w:proofErr w:type="spellStart"/>
      <w:r w:rsidRPr="00A53FDE">
        <w:rPr>
          <w:b/>
          <w:bCs/>
        </w:rPr>
        <w:t>SportSphere</w:t>
      </w:r>
      <w:proofErr w:type="spellEnd"/>
      <w:r w:rsidRPr="00A53FDE">
        <w:t xml:space="preserve"> ist eine moderne, webbasierte Plattform zur Bereitstellung und Verwaltung von Sportnachrichten. Die Anwendung wurde mit dem Fokus auf Skalierbarkeit, Performance und Benutzerfreundlichkeit entwickelt und benötigt keine spezifische Hardware. Dank der plattformunabhängigen Architektur kann sie auf verschiedenen Geräten und Betriebssystemen genutzt werden.</w:t>
      </w:r>
    </w:p>
    <w:p w14:paraId="7EFE5CF6" w14:textId="77777777" w:rsidR="00A53FDE" w:rsidRPr="00084A55" w:rsidRDefault="00A53FDE" w:rsidP="00A53FDE">
      <w:pPr>
        <w:rPr>
          <w:lang w:val="de-AT"/>
        </w:rPr>
      </w:pPr>
    </w:p>
    <w:p w14:paraId="6A2F7D6F" w14:textId="77C16134" w:rsidR="00A53FDE" w:rsidRPr="00A53FDE" w:rsidRDefault="00A53FDE" w:rsidP="00A53FDE">
      <w:pPr>
        <w:rPr>
          <w:b/>
          <w:bCs/>
          <w:lang w:val="de-AT"/>
        </w:rPr>
      </w:pPr>
      <w:r w:rsidRPr="00A53FDE">
        <w:rPr>
          <w:b/>
          <w:bCs/>
          <w:lang w:val="de-AT"/>
        </w:rPr>
        <w:t>Client-Anforderungen</w:t>
      </w:r>
    </w:p>
    <w:p w14:paraId="3AEBF0DA" w14:textId="77777777" w:rsidR="00A53FDE" w:rsidRPr="00A53FDE" w:rsidRDefault="00A53FDE" w:rsidP="00A53FDE">
      <w:pPr>
        <w:rPr>
          <w:lang w:val="de-AT"/>
        </w:rPr>
      </w:pPr>
      <w:proofErr w:type="spellStart"/>
      <w:r w:rsidRPr="00A53FDE">
        <w:rPr>
          <w:lang w:val="de-AT"/>
        </w:rPr>
        <w:t>SportSphere</w:t>
      </w:r>
      <w:proofErr w:type="spellEnd"/>
      <w:r w:rsidRPr="00A53FDE">
        <w:rPr>
          <w:lang w:val="de-AT"/>
        </w:rPr>
        <w:t xml:space="preserve"> ist als Webanwendung konzipiert und erfordert lediglich ein internetfähiges Gerät sowie einen aktuellen Webbrowser.</w:t>
      </w:r>
    </w:p>
    <w:p w14:paraId="0883B9C2" w14:textId="77777777" w:rsidR="00A53FDE" w:rsidRPr="00A53FDE" w:rsidRDefault="00A53FDE" w:rsidP="00A53FDE">
      <w:pPr>
        <w:rPr>
          <w:lang w:val="de-AT"/>
        </w:rPr>
      </w:pPr>
      <w:r w:rsidRPr="00A53FDE">
        <w:rPr>
          <w:b/>
          <w:bCs/>
          <w:lang w:val="de-AT"/>
        </w:rPr>
        <w:t>Erforderlich:</w:t>
      </w:r>
    </w:p>
    <w:p w14:paraId="407A03CB" w14:textId="77777777" w:rsidR="00A53FDE" w:rsidRPr="00A53FDE" w:rsidRDefault="00A53FDE">
      <w:pPr>
        <w:numPr>
          <w:ilvl w:val="0"/>
          <w:numId w:val="5"/>
        </w:numPr>
        <w:rPr>
          <w:lang w:val="de-AT"/>
        </w:rPr>
      </w:pPr>
      <w:r w:rsidRPr="00A53FDE">
        <w:rPr>
          <w:lang w:val="de-AT"/>
        </w:rPr>
        <w:t>Endgerät mit Internetzugang (PC, Laptop, Tablet oder Smartphone)</w:t>
      </w:r>
    </w:p>
    <w:p w14:paraId="500544F4" w14:textId="7F41587A" w:rsidR="005131BB" w:rsidRDefault="00A53FDE">
      <w:pPr>
        <w:numPr>
          <w:ilvl w:val="0"/>
          <w:numId w:val="5"/>
        </w:numPr>
      </w:pPr>
      <w:r w:rsidRPr="00A53FDE">
        <w:rPr>
          <w:lang w:val="de-AT"/>
        </w:rPr>
        <w:t xml:space="preserve">Aktuelle Version eines modernen Webbrowsers (Google Chrome, Mozilla Firefox, Microsoft </w:t>
      </w:r>
      <w:r w:rsidR="005131BB" w:rsidRPr="00AA1062">
        <w:t>Meilensteine und Projektablaufplan</w:t>
      </w:r>
    </w:p>
    <w:p w14:paraId="125490EB" w14:textId="77777777" w:rsidR="00A53FDE" w:rsidRDefault="00A53FDE" w:rsidP="00A53FDE">
      <w:pPr>
        <w:rPr>
          <w:b/>
          <w:bCs/>
          <w:lang w:val="de-AT"/>
        </w:rPr>
      </w:pPr>
    </w:p>
    <w:p w14:paraId="1108361D" w14:textId="2DAAF3B7" w:rsidR="00A53FDE" w:rsidRPr="00A53FDE" w:rsidRDefault="00A53FDE" w:rsidP="00A53FDE">
      <w:pPr>
        <w:rPr>
          <w:b/>
          <w:bCs/>
          <w:lang w:val="de-AT"/>
        </w:rPr>
      </w:pPr>
      <w:r w:rsidRPr="00A53FDE">
        <w:rPr>
          <w:b/>
          <w:bCs/>
          <w:lang w:val="de-AT"/>
        </w:rPr>
        <w:t>Server-Anforderungen</w:t>
      </w:r>
    </w:p>
    <w:p w14:paraId="0310A106" w14:textId="77777777" w:rsidR="00A53FDE" w:rsidRPr="00A53FDE" w:rsidRDefault="00A53FDE" w:rsidP="00A53FDE">
      <w:pPr>
        <w:rPr>
          <w:lang w:val="de-AT"/>
        </w:rPr>
      </w:pPr>
      <w:r w:rsidRPr="00A53FDE">
        <w:rPr>
          <w:lang w:val="de-AT"/>
        </w:rPr>
        <w:t>Für die Bereitstellung der Plattform wird ein leistungsfähiger Server benötigt, der die API-Anfragen effizient verarbeitet und die Datenbank verwaltet.</w:t>
      </w:r>
    </w:p>
    <w:p w14:paraId="2FFE1648" w14:textId="77777777" w:rsidR="00A53FDE" w:rsidRPr="00A53FDE" w:rsidRDefault="00A53FDE" w:rsidP="00A53FDE">
      <w:pPr>
        <w:rPr>
          <w:lang w:val="de-AT"/>
        </w:rPr>
      </w:pPr>
      <w:r w:rsidRPr="00A53FDE">
        <w:rPr>
          <w:b/>
          <w:bCs/>
          <w:lang w:val="de-AT"/>
        </w:rPr>
        <w:t>Mindestanforderungen:</w:t>
      </w:r>
    </w:p>
    <w:p w14:paraId="41A99D5A" w14:textId="77777777" w:rsidR="00A53FDE" w:rsidRPr="00A53FDE" w:rsidRDefault="00A53FDE">
      <w:pPr>
        <w:numPr>
          <w:ilvl w:val="0"/>
          <w:numId w:val="6"/>
        </w:numPr>
        <w:rPr>
          <w:lang w:val="de-AT"/>
        </w:rPr>
      </w:pPr>
      <w:r w:rsidRPr="00A53FDE">
        <w:rPr>
          <w:lang w:val="de-AT"/>
        </w:rPr>
        <w:t>Server mit Unterstützung für Node.js</w:t>
      </w:r>
    </w:p>
    <w:p w14:paraId="23066455" w14:textId="77777777" w:rsidR="00A53FDE" w:rsidRPr="00A53FDE" w:rsidRDefault="00A53FDE">
      <w:pPr>
        <w:numPr>
          <w:ilvl w:val="0"/>
          <w:numId w:val="6"/>
        </w:numPr>
        <w:rPr>
          <w:lang w:val="de-AT"/>
        </w:rPr>
      </w:pPr>
      <w:r w:rsidRPr="00A53FDE">
        <w:rPr>
          <w:lang w:val="de-AT"/>
        </w:rPr>
        <w:t>Cloud-Hosting oder lokaler Entwicklungsserver mit stabiler Netzwerkverbindung</w:t>
      </w:r>
    </w:p>
    <w:p w14:paraId="5DEEE702" w14:textId="217B528B" w:rsidR="00A53FDE" w:rsidRDefault="00A53FDE">
      <w:pPr>
        <w:numPr>
          <w:ilvl w:val="0"/>
          <w:numId w:val="6"/>
        </w:numPr>
        <w:rPr>
          <w:lang w:val="de-AT"/>
        </w:rPr>
      </w:pPr>
      <w:r w:rsidRPr="00A53FDE">
        <w:rPr>
          <w:lang w:val="de-AT"/>
        </w:rPr>
        <w:t>Datenbank-Server für die Speicherung und Verwaltung von Artikeln</w:t>
      </w:r>
    </w:p>
    <w:p w14:paraId="3B4FD196" w14:textId="77777777" w:rsidR="00372B74" w:rsidRDefault="00372B74" w:rsidP="00372B74">
      <w:pPr>
        <w:rPr>
          <w:lang w:val="de-AT"/>
        </w:rPr>
      </w:pPr>
    </w:p>
    <w:p w14:paraId="60F55950" w14:textId="77777777" w:rsidR="00372B74" w:rsidRDefault="00372B74" w:rsidP="00372B74">
      <w:pPr>
        <w:rPr>
          <w:lang w:val="de-AT"/>
        </w:rPr>
      </w:pPr>
    </w:p>
    <w:p w14:paraId="572B2C77" w14:textId="77777777" w:rsidR="00372B74" w:rsidRDefault="00372B74" w:rsidP="00372B74">
      <w:pPr>
        <w:rPr>
          <w:lang w:val="de-AT"/>
        </w:rPr>
      </w:pPr>
    </w:p>
    <w:p w14:paraId="5205A50F" w14:textId="77777777" w:rsidR="00372B74" w:rsidRDefault="00372B74" w:rsidP="00372B74">
      <w:pPr>
        <w:rPr>
          <w:lang w:val="de-AT"/>
        </w:rPr>
      </w:pPr>
    </w:p>
    <w:p w14:paraId="5C34613B" w14:textId="77777777" w:rsidR="00372B74" w:rsidRPr="00A53FDE" w:rsidRDefault="00372B74" w:rsidP="00372B74">
      <w:pPr>
        <w:rPr>
          <w:lang w:val="de-AT"/>
        </w:rPr>
      </w:pPr>
    </w:p>
    <w:p w14:paraId="5DA00E5A" w14:textId="3E45ACCB" w:rsidR="00A53FDE" w:rsidRDefault="00A53FDE" w:rsidP="00A53FDE">
      <w:pPr>
        <w:pStyle w:val="berschrift2"/>
      </w:pPr>
      <w:bookmarkStart w:id="5" w:name="_Toc191409503"/>
      <w:r w:rsidRPr="00A53FDE">
        <w:lastRenderedPageBreak/>
        <w:t>Technologische Basis</w:t>
      </w:r>
      <w:bookmarkEnd w:id="5"/>
    </w:p>
    <w:p w14:paraId="0833009F" w14:textId="11834636" w:rsidR="00A53FDE" w:rsidRPr="00A53FDE" w:rsidRDefault="00A53FDE" w:rsidP="00A53FDE">
      <w:pPr>
        <w:rPr>
          <w:b/>
          <w:bCs/>
          <w:lang w:val="de-AT"/>
        </w:rPr>
      </w:pPr>
      <w:r w:rsidRPr="00A53FDE">
        <w:rPr>
          <w:b/>
          <w:bCs/>
          <w:lang w:val="de-AT"/>
        </w:rPr>
        <w:t>Frontend-Technologien</w:t>
      </w:r>
    </w:p>
    <w:p w14:paraId="27AB9314" w14:textId="77777777" w:rsidR="00A53FDE" w:rsidRPr="00A53FDE" w:rsidRDefault="00A53FDE" w:rsidP="00A53FDE">
      <w:pPr>
        <w:rPr>
          <w:lang w:val="de-AT"/>
        </w:rPr>
      </w:pPr>
      <w:r w:rsidRPr="00A53FDE">
        <w:rPr>
          <w:lang w:val="de-AT"/>
        </w:rPr>
        <w:t>Die Benutzeroberfläche von</w:t>
      </w:r>
      <w:r w:rsidRPr="00A53FDE">
        <w:rPr>
          <w:b/>
          <w:bCs/>
          <w:lang w:val="de-AT"/>
        </w:rPr>
        <w:t xml:space="preserve"> </w:t>
      </w:r>
      <w:proofErr w:type="spellStart"/>
      <w:r w:rsidRPr="00A53FDE">
        <w:rPr>
          <w:b/>
          <w:bCs/>
          <w:lang w:val="de-AT"/>
        </w:rPr>
        <w:t>SportSphere</w:t>
      </w:r>
      <w:proofErr w:type="spellEnd"/>
      <w:r w:rsidRPr="00A53FDE">
        <w:rPr>
          <w:lang w:val="de-AT"/>
        </w:rPr>
        <w:t xml:space="preserve"> wurde mit modernen Webtechnologien entwickelt, um eine optimale Nutzererfahrung zu gewährleisten.</w:t>
      </w:r>
    </w:p>
    <w:p w14:paraId="4026E1A8" w14:textId="77777777" w:rsidR="00A53FDE" w:rsidRPr="00A53FDE" w:rsidRDefault="00A53FDE">
      <w:pPr>
        <w:numPr>
          <w:ilvl w:val="0"/>
          <w:numId w:val="7"/>
        </w:numPr>
        <w:rPr>
          <w:b/>
          <w:bCs/>
          <w:lang w:val="de-AT"/>
        </w:rPr>
      </w:pPr>
      <w:r w:rsidRPr="00A53FDE">
        <w:rPr>
          <w:b/>
          <w:bCs/>
          <w:lang w:val="de-AT"/>
        </w:rPr>
        <w:t xml:space="preserve">Framework: </w:t>
      </w:r>
      <w:r w:rsidRPr="00A53FDE">
        <w:t>Vue.js – ein leichtgewichtiges und reaktives JavaScript-Framework für eine dynamische Benutzeroberfläche.</w:t>
      </w:r>
    </w:p>
    <w:p w14:paraId="45521F7E" w14:textId="24FA050D" w:rsidR="00A53FDE" w:rsidRPr="00A53FDE" w:rsidRDefault="00A53FDE">
      <w:pPr>
        <w:numPr>
          <w:ilvl w:val="0"/>
          <w:numId w:val="7"/>
        </w:numPr>
        <w:rPr>
          <w:b/>
          <w:bCs/>
          <w:lang w:val="de-AT"/>
        </w:rPr>
      </w:pPr>
      <w:r w:rsidRPr="00A53FDE">
        <w:rPr>
          <w:b/>
          <w:bCs/>
          <w:lang w:val="de-AT"/>
        </w:rPr>
        <w:t xml:space="preserve">Sprachen: </w:t>
      </w:r>
      <w:r w:rsidR="00E2213A" w:rsidRPr="00E2213A">
        <w:t>HTML, CSS, JavaScript – grundlegende Webtechnologien für Struktur, Styling und Funktionalität.</w:t>
      </w:r>
    </w:p>
    <w:p w14:paraId="79DAA1DC" w14:textId="77777777" w:rsidR="00A53FDE" w:rsidRPr="00A53FDE" w:rsidRDefault="00A53FDE" w:rsidP="00A53FDE">
      <w:pPr>
        <w:rPr>
          <w:lang w:val="de-AT"/>
        </w:rPr>
      </w:pPr>
    </w:p>
    <w:p w14:paraId="7DF52253" w14:textId="77777777" w:rsidR="00A53FDE" w:rsidRPr="00A53FDE" w:rsidRDefault="00A53FDE" w:rsidP="00A53FDE">
      <w:pPr>
        <w:rPr>
          <w:b/>
          <w:bCs/>
          <w:lang w:val="de-AT"/>
        </w:rPr>
      </w:pPr>
      <w:r w:rsidRPr="00A53FDE">
        <w:rPr>
          <w:b/>
          <w:bCs/>
          <w:lang w:val="de-AT"/>
        </w:rPr>
        <w:t>Backend-Technologien</w:t>
      </w:r>
    </w:p>
    <w:p w14:paraId="4032CEDA" w14:textId="77777777" w:rsidR="00A53FDE" w:rsidRPr="00A53FDE" w:rsidRDefault="00A53FDE" w:rsidP="00A53FDE">
      <w:pPr>
        <w:rPr>
          <w:lang w:val="de-AT"/>
        </w:rPr>
      </w:pPr>
      <w:r w:rsidRPr="00A53FDE">
        <w:rPr>
          <w:lang w:val="de-AT"/>
        </w:rPr>
        <w:t>Das Backend basiert auf einem effizienten API-Design und ermöglicht eine schnelle Datenverarbeitung und sichere Kommunikation zwischen Client und Server.</w:t>
      </w:r>
    </w:p>
    <w:p w14:paraId="78364F0B" w14:textId="77777777" w:rsidR="00A53FDE" w:rsidRPr="00A53FDE" w:rsidRDefault="00A53FDE">
      <w:pPr>
        <w:numPr>
          <w:ilvl w:val="0"/>
          <w:numId w:val="8"/>
        </w:numPr>
        <w:rPr>
          <w:lang w:val="de-AT"/>
        </w:rPr>
      </w:pPr>
      <w:r w:rsidRPr="00A53FDE">
        <w:rPr>
          <w:b/>
          <w:bCs/>
          <w:lang w:val="de-AT"/>
        </w:rPr>
        <w:t>Framework:</w:t>
      </w:r>
      <w:r w:rsidRPr="00A53FDE">
        <w:rPr>
          <w:lang w:val="de-AT"/>
        </w:rPr>
        <w:t xml:space="preserve"> Express.js für die Server- und API-Logik</w:t>
      </w:r>
    </w:p>
    <w:p w14:paraId="56834EA2" w14:textId="77777777" w:rsidR="00A53FDE" w:rsidRPr="00A53FDE" w:rsidRDefault="00A53FDE">
      <w:pPr>
        <w:numPr>
          <w:ilvl w:val="0"/>
          <w:numId w:val="8"/>
        </w:numPr>
        <w:rPr>
          <w:lang w:val="de-AT"/>
        </w:rPr>
      </w:pPr>
      <w:r w:rsidRPr="00A53FDE">
        <w:rPr>
          <w:b/>
          <w:bCs/>
          <w:lang w:val="de-AT"/>
        </w:rPr>
        <w:t>Datenbank:</w:t>
      </w:r>
      <w:r w:rsidRPr="00A53FDE">
        <w:rPr>
          <w:lang w:val="de-AT"/>
        </w:rPr>
        <w:t xml:space="preserve"> MongoDB für eine flexible und skalierbare Speicherung von Sportartikeln</w:t>
      </w:r>
    </w:p>
    <w:p w14:paraId="18F4CF3D" w14:textId="1D2B1C47" w:rsidR="00A53FDE" w:rsidRPr="00372B74" w:rsidRDefault="00A53FDE" w:rsidP="00372B74">
      <w:pPr>
        <w:numPr>
          <w:ilvl w:val="0"/>
          <w:numId w:val="8"/>
        </w:numPr>
        <w:rPr>
          <w:lang w:val="de-AT"/>
        </w:rPr>
      </w:pPr>
      <w:r w:rsidRPr="00A53FDE">
        <w:rPr>
          <w:b/>
          <w:bCs/>
          <w:lang w:val="de-AT"/>
        </w:rPr>
        <w:t>REST API:</w:t>
      </w:r>
      <w:r w:rsidRPr="00A53FDE">
        <w:rPr>
          <w:lang w:val="de-AT"/>
        </w:rPr>
        <w:t xml:space="preserve"> Bereitstellung von strukturierten Endpunkten für den Datenaustausch</w:t>
      </w:r>
    </w:p>
    <w:p w14:paraId="354F9ADF" w14:textId="77777777" w:rsidR="00A53FDE" w:rsidRPr="00A53FDE" w:rsidRDefault="00A53FDE" w:rsidP="00A53FDE">
      <w:pPr>
        <w:pStyle w:val="berschrift2"/>
        <w:rPr>
          <w:lang w:val="de-AT"/>
        </w:rPr>
      </w:pPr>
      <w:bookmarkStart w:id="6" w:name="_Toc191409504"/>
      <w:r w:rsidRPr="00A53FDE">
        <w:rPr>
          <w:lang w:val="de-AT"/>
        </w:rPr>
        <w:t>Abhängigkeiten und Infrastruktur</w:t>
      </w:r>
      <w:bookmarkEnd w:id="6"/>
    </w:p>
    <w:p w14:paraId="49F53581" w14:textId="77777777" w:rsidR="00A53FDE" w:rsidRPr="00A53FDE" w:rsidRDefault="00A53FDE" w:rsidP="00A53FDE">
      <w:pPr>
        <w:rPr>
          <w:b/>
          <w:bCs/>
          <w:lang w:val="de-AT"/>
        </w:rPr>
      </w:pPr>
      <w:r w:rsidRPr="00A53FDE">
        <w:rPr>
          <w:b/>
          <w:bCs/>
          <w:lang w:val="de-AT"/>
        </w:rPr>
        <w:t>1. Wichtige Systemvoraussetzungen</w:t>
      </w:r>
    </w:p>
    <w:p w14:paraId="5F127432" w14:textId="5F16ED35" w:rsidR="00A53FDE" w:rsidRPr="00A53FDE" w:rsidRDefault="00A53FDE">
      <w:pPr>
        <w:numPr>
          <w:ilvl w:val="0"/>
          <w:numId w:val="9"/>
        </w:numPr>
        <w:rPr>
          <w:lang w:val="de-AT"/>
        </w:rPr>
      </w:pPr>
      <w:r w:rsidRPr="00A53FDE">
        <w:rPr>
          <w:b/>
          <w:bCs/>
          <w:lang w:val="de-AT"/>
        </w:rPr>
        <w:t>Node.js</w:t>
      </w:r>
      <w:r w:rsidR="00E2213A">
        <w:rPr>
          <w:b/>
          <w:bCs/>
          <w:lang w:val="de-AT"/>
        </w:rPr>
        <w:t xml:space="preserve"> </w:t>
      </w:r>
      <w:r w:rsidRPr="00A53FDE">
        <w:rPr>
          <w:lang w:val="de-AT"/>
        </w:rPr>
        <w:t>– erforderlich für die Serverausführung</w:t>
      </w:r>
    </w:p>
    <w:p w14:paraId="6200964D" w14:textId="0C9683EC" w:rsidR="00A53FDE" w:rsidRPr="00A53FDE" w:rsidRDefault="00E2213A">
      <w:pPr>
        <w:numPr>
          <w:ilvl w:val="0"/>
          <w:numId w:val="9"/>
        </w:numPr>
        <w:rPr>
          <w:lang w:val="de-AT"/>
        </w:rPr>
      </w:pPr>
      <w:proofErr w:type="spellStart"/>
      <w:r w:rsidRPr="00A53FDE">
        <w:rPr>
          <w:b/>
          <w:bCs/>
          <w:lang w:val="de-AT"/>
        </w:rPr>
        <w:t>N</w:t>
      </w:r>
      <w:r w:rsidR="00A53FDE" w:rsidRPr="00A53FDE">
        <w:rPr>
          <w:b/>
          <w:bCs/>
          <w:lang w:val="de-AT"/>
        </w:rPr>
        <w:t>pm</w:t>
      </w:r>
      <w:proofErr w:type="spellEnd"/>
      <w:r>
        <w:rPr>
          <w:b/>
          <w:bCs/>
          <w:lang w:val="de-AT"/>
        </w:rPr>
        <w:t xml:space="preserve"> </w:t>
      </w:r>
      <w:r w:rsidR="00A53FDE" w:rsidRPr="00A53FDE">
        <w:rPr>
          <w:lang w:val="de-AT"/>
        </w:rPr>
        <w:t>– für die Verwaltung von Abhängigkeiten und Paketen</w:t>
      </w:r>
    </w:p>
    <w:p w14:paraId="4B92F6A4" w14:textId="77777777" w:rsidR="00A53FDE" w:rsidRPr="00A53FDE" w:rsidRDefault="00A53FDE" w:rsidP="00A53FDE">
      <w:pPr>
        <w:rPr>
          <w:b/>
          <w:bCs/>
          <w:lang w:val="de-AT"/>
        </w:rPr>
      </w:pPr>
      <w:r w:rsidRPr="00A53FDE">
        <w:rPr>
          <w:b/>
          <w:bCs/>
          <w:lang w:val="de-AT"/>
        </w:rPr>
        <w:t>2. Zentrale Bibliotheken und Module</w:t>
      </w:r>
    </w:p>
    <w:p w14:paraId="600CD648" w14:textId="77777777" w:rsidR="00A53FDE" w:rsidRPr="00A53FDE" w:rsidRDefault="00A53FDE" w:rsidP="00A53FDE">
      <w:pPr>
        <w:rPr>
          <w:b/>
          <w:bCs/>
          <w:lang w:val="de-AT"/>
        </w:rPr>
      </w:pPr>
      <w:r w:rsidRPr="00A53FDE">
        <w:rPr>
          <w:b/>
          <w:bCs/>
          <w:lang w:val="de-AT"/>
        </w:rPr>
        <w:t>Backend</w:t>
      </w:r>
    </w:p>
    <w:p w14:paraId="678566CA" w14:textId="77777777" w:rsidR="00A53FDE" w:rsidRPr="00A53FDE" w:rsidRDefault="00A53FDE">
      <w:pPr>
        <w:numPr>
          <w:ilvl w:val="0"/>
          <w:numId w:val="10"/>
        </w:numPr>
        <w:rPr>
          <w:lang w:val="de-AT"/>
        </w:rPr>
      </w:pPr>
      <w:r w:rsidRPr="00A53FDE">
        <w:rPr>
          <w:lang w:val="de-AT"/>
        </w:rPr>
        <w:t>Express.js – API- und Serverlogik</w:t>
      </w:r>
    </w:p>
    <w:p w14:paraId="03C53D09" w14:textId="77777777" w:rsidR="00A53FDE" w:rsidRPr="00A53FDE" w:rsidRDefault="00A53FDE">
      <w:pPr>
        <w:numPr>
          <w:ilvl w:val="0"/>
          <w:numId w:val="10"/>
        </w:numPr>
        <w:rPr>
          <w:lang w:val="de-AT"/>
        </w:rPr>
      </w:pPr>
      <w:r w:rsidRPr="00A53FDE">
        <w:rPr>
          <w:lang w:val="de-AT"/>
        </w:rPr>
        <w:t>CORS – Sicherheitsrichtlinien für API-Zugriffe</w:t>
      </w:r>
    </w:p>
    <w:p w14:paraId="40C33A17" w14:textId="77777777" w:rsidR="00A53FDE" w:rsidRDefault="00A53FDE">
      <w:pPr>
        <w:numPr>
          <w:ilvl w:val="0"/>
          <w:numId w:val="10"/>
        </w:numPr>
        <w:rPr>
          <w:lang w:val="de-AT"/>
        </w:rPr>
      </w:pPr>
      <w:r w:rsidRPr="00A53FDE">
        <w:rPr>
          <w:lang w:val="de-AT"/>
        </w:rPr>
        <w:t>MongoDB Driver – für die Verbindung zur Datenbank</w:t>
      </w:r>
    </w:p>
    <w:p w14:paraId="08AD37FB" w14:textId="5B11B529" w:rsidR="00372B74" w:rsidRPr="00A53FDE" w:rsidRDefault="00372B74">
      <w:pPr>
        <w:numPr>
          <w:ilvl w:val="0"/>
          <w:numId w:val="10"/>
        </w:numPr>
        <w:rPr>
          <w:lang w:val="de-AT"/>
        </w:rPr>
      </w:pPr>
      <w:proofErr w:type="spellStart"/>
      <w:r>
        <w:rPr>
          <w:lang w:val="de-AT"/>
        </w:rPr>
        <w:t>Multer</w:t>
      </w:r>
      <w:proofErr w:type="spellEnd"/>
      <w:r>
        <w:rPr>
          <w:lang w:val="de-AT"/>
        </w:rPr>
        <w:t xml:space="preserve"> – essential für den Upload der Fotos</w:t>
      </w:r>
    </w:p>
    <w:p w14:paraId="1C986A8F" w14:textId="77777777" w:rsidR="00A53FDE" w:rsidRPr="00A53FDE" w:rsidRDefault="00A53FDE" w:rsidP="00A53FDE">
      <w:pPr>
        <w:rPr>
          <w:b/>
          <w:bCs/>
          <w:lang w:val="de-AT"/>
        </w:rPr>
      </w:pPr>
      <w:r w:rsidRPr="00A53FDE">
        <w:rPr>
          <w:b/>
          <w:bCs/>
          <w:lang w:val="de-AT"/>
        </w:rPr>
        <w:t>Frontend</w:t>
      </w:r>
    </w:p>
    <w:p w14:paraId="1E3CC080" w14:textId="2A3CED92" w:rsidR="00A53FDE" w:rsidRPr="00A53FDE" w:rsidRDefault="00E2213A">
      <w:pPr>
        <w:numPr>
          <w:ilvl w:val="0"/>
          <w:numId w:val="11"/>
        </w:numPr>
        <w:rPr>
          <w:lang w:val="de-AT"/>
        </w:rPr>
      </w:pPr>
      <w:r>
        <w:rPr>
          <w:lang w:val="de-AT"/>
        </w:rPr>
        <w:t>Vue Router</w:t>
      </w:r>
      <w:r w:rsidR="00A53FDE" w:rsidRPr="00A53FDE">
        <w:rPr>
          <w:lang w:val="de-AT"/>
        </w:rPr>
        <w:t xml:space="preserve"> – für ein strukturiertes Seitenrouting</w:t>
      </w:r>
    </w:p>
    <w:p w14:paraId="780DF703" w14:textId="4E2DF468" w:rsidR="001A5CE6" w:rsidRPr="00372B74" w:rsidRDefault="00A53FDE" w:rsidP="00372B74">
      <w:pPr>
        <w:numPr>
          <w:ilvl w:val="0"/>
          <w:numId w:val="11"/>
        </w:numPr>
        <w:rPr>
          <w:lang w:val="de-AT"/>
        </w:rPr>
      </w:pPr>
      <w:r w:rsidRPr="00A53FDE">
        <w:rPr>
          <w:lang w:val="de-AT"/>
        </w:rPr>
        <w:t>Axios – für den Datenabruf von der API</w:t>
      </w:r>
      <w:r w:rsidR="00EE64A3" w:rsidRPr="00372B74">
        <w:rPr>
          <w:lang w:val="de-AT"/>
        </w:rPr>
        <w:br w:type="page"/>
      </w:r>
    </w:p>
    <w:p w14:paraId="18474DCD" w14:textId="77777777" w:rsidR="001A5CE6" w:rsidRDefault="001A5CE6" w:rsidP="001A5CE6">
      <w:pPr>
        <w:pStyle w:val="berschrift1"/>
      </w:pPr>
      <w:bookmarkStart w:id="7" w:name="_Toc190761909"/>
      <w:bookmarkStart w:id="8" w:name="_Toc191409505"/>
      <w:r>
        <w:lastRenderedPageBreak/>
        <w:t>Features und Funktionalität</w:t>
      </w:r>
      <w:bookmarkEnd w:id="7"/>
      <w:bookmarkEnd w:id="8"/>
    </w:p>
    <w:p w14:paraId="31465C3E" w14:textId="77777777" w:rsidR="001A5CE6" w:rsidRPr="001A5CE6" w:rsidRDefault="001A5CE6" w:rsidP="001A5CE6">
      <w:pPr>
        <w:rPr>
          <w:b/>
          <w:bCs/>
          <w:lang w:val="de-AT"/>
        </w:rPr>
      </w:pPr>
      <w:r w:rsidRPr="001A5CE6">
        <w:rPr>
          <w:b/>
          <w:bCs/>
          <w:lang w:val="de-AT"/>
        </w:rPr>
        <w:t>1. Dynamische Sportnachrichten</w:t>
      </w:r>
    </w:p>
    <w:p w14:paraId="734D7EAD" w14:textId="77777777" w:rsidR="001A5CE6" w:rsidRPr="001A5CE6" w:rsidRDefault="001A5CE6" w:rsidP="001A5CE6">
      <w:pPr>
        <w:rPr>
          <w:lang w:val="de-AT"/>
        </w:rPr>
      </w:pPr>
      <w:proofErr w:type="spellStart"/>
      <w:r w:rsidRPr="001A5CE6">
        <w:rPr>
          <w:b/>
          <w:bCs/>
          <w:lang w:val="de-AT"/>
        </w:rPr>
        <w:t>SportSphere</w:t>
      </w:r>
      <w:proofErr w:type="spellEnd"/>
      <w:r w:rsidRPr="001A5CE6">
        <w:rPr>
          <w:lang w:val="de-AT"/>
        </w:rPr>
        <w:t xml:space="preserve"> ermöglicht den Zugriff auf aktuelle Sportnews in einer strukturierten und ansprechenden Darstellung. Die Inhalte werden dynamisch aus der Datenbank geladen und automatisch aktualisiert, um den Nutzern stets die neuesten Nachrichten bereitzustellen.</w:t>
      </w:r>
    </w:p>
    <w:p w14:paraId="7F01AFF9" w14:textId="77777777" w:rsidR="001A5CE6" w:rsidRPr="001A5CE6" w:rsidRDefault="001A5CE6" w:rsidP="001A5CE6">
      <w:pPr>
        <w:rPr>
          <w:b/>
          <w:bCs/>
          <w:lang w:val="de-AT"/>
        </w:rPr>
      </w:pPr>
      <w:r w:rsidRPr="001A5CE6">
        <w:rPr>
          <w:b/>
          <w:bCs/>
          <w:lang w:val="de-AT"/>
        </w:rPr>
        <w:t>2. Kategorisierte Inhalte</w:t>
      </w:r>
    </w:p>
    <w:p w14:paraId="7EC8F0D8" w14:textId="77777777" w:rsidR="001A5CE6" w:rsidRPr="001A5CE6" w:rsidRDefault="001A5CE6" w:rsidP="001A5CE6">
      <w:pPr>
        <w:rPr>
          <w:lang w:val="de-AT"/>
        </w:rPr>
      </w:pPr>
      <w:r w:rsidRPr="001A5CE6">
        <w:rPr>
          <w:lang w:val="de-AT"/>
        </w:rPr>
        <w:t xml:space="preserve">Sportnachrichten werden in verschiedene </w:t>
      </w:r>
      <w:r w:rsidRPr="001A5CE6">
        <w:rPr>
          <w:b/>
          <w:bCs/>
          <w:lang w:val="de-AT"/>
        </w:rPr>
        <w:t>Kategorien</w:t>
      </w:r>
      <w:r w:rsidRPr="001A5CE6">
        <w:rPr>
          <w:lang w:val="de-AT"/>
        </w:rPr>
        <w:t xml:space="preserve"> unterteilt, sodass Nutzer gezielt nach ihren Interessen filtern können.</w:t>
      </w:r>
      <w:r w:rsidRPr="001A5CE6">
        <w:rPr>
          <w:lang w:val="de-AT"/>
        </w:rPr>
        <w:br/>
        <w:t>Beispiele für Kategorien:</w:t>
      </w:r>
    </w:p>
    <w:p w14:paraId="7DCC8560" w14:textId="77777777" w:rsidR="001A5CE6" w:rsidRPr="001A5CE6" w:rsidRDefault="001A5CE6">
      <w:pPr>
        <w:numPr>
          <w:ilvl w:val="0"/>
          <w:numId w:val="12"/>
        </w:numPr>
        <w:rPr>
          <w:lang w:val="de-AT"/>
        </w:rPr>
      </w:pPr>
      <w:r w:rsidRPr="001A5CE6">
        <w:rPr>
          <w:lang w:val="de-AT"/>
        </w:rPr>
        <w:t>Fußball</w:t>
      </w:r>
    </w:p>
    <w:p w14:paraId="2A25BE45" w14:textId="77777777" w:rsidR="001A5CE6" w:rsidRPr="001A5CE6" w:rsidRDefault="001A5CE6">
      <w:pPr>
        <w:numPr>
          <w:ilvl w:val="0"/>
          <w:numId w:val="12"/>
        </w:numPr>
        <w:rPr>
          <w:lang w:val="de-AT"/>
        </w:rPr>
      </w:pPr>
      <w:r w:rsidRPr="001A5CE6">
        <w:rPr>
          <w:lang w:val="de-AT"/>
        </w:rPr>
        <w:t>Basketball</w:t>
      </w:r>
    </w:p>
    <w:p w14:paraId="0501236E" w14:textId="77777777" w:rsidR="001A5CE6" w:rsidRPr="001A5CE6" w:rsidRDefault="001A5CE6">
      <w:pPr>
        <w:numPr>
          <w:ilvl w:val="0"/>
          <w:numId w:val="12"/>
        </w:numPr>
        <w:rPr>
          <w:lang w:val="de-AT"/>
        </w:rPr>
      </w:pPr>
      <w:r w:rsidRPr="001A5CE6">
        <w:rPr>
          <w:lang w:val="de-AT"/>
        </w:rPr>
        <w:t>Tennis</w:t>
      </w:r>
    </w:p>
    <w:p w14:paraId="17B8D595" w14:textId="73F45D48" w:rsidR="001A5CE6" w:rsidRDefault="00CE2AEA">
      <w:pPr>
        <w:numPr>
          <w:ilvl w:val="0"/>
          <w:numId w:val="12"/>
        </w:numPr>
        <w:rPr>
          <w:lang w:val="de-AT"/>
        </w:rPr>
      </w:pPr>
      <w:r>
        <w:rPr>
          <w:lang w:val="de-AT"/>
        </w:rPr>
        <w:t>Badminton</w:t>
      </w:r>
    </w:p>
    <w:p w14:paraId="6F144674" w14:textId="77777777" w:rsidR="001A5CE6" w:rsidRPr="001A5CE6" w:rsidRDefault="001A5CE6" w:rsidP="001A5CE6">
      <w:pPr>
        <w:ind w:left="360"/>
        <w:rPr>
          <w:lang w:val="de-AT"/>
        </w:rPr>
      </w:pPr>
    </w:p>
    <w:p w14:paraId="28E66576" w14:textId="77777777" w:rsidR="001A5CE6" w:rsidRPr="001A5CE6" w:rsidRDefault="001A5CE6" w:rsidP="001A5CE6">
      <w:pPr>
        <w:rPr>
          <w:b/>
          <w:bCs/>
          <w:lang w:val="de-AT"/>
        </w:rPr>
      </w:pPr>
      <w:r w:rsidRPr="001A5CE6">
        <w:rPr>
          <w:b/>
          <w:bCs/>
          <w:lang w:val="de-AT"/>
        </w:rPr>
        <w:t>3. Interaktive Artikelansicht</w:t>
      </w:r>
    </w:p>
    <w:p w14:paraId="29CF196A" w14:textId="77777777" w:rsidR="001A5CE6" w:rsidRPr="001A5CE6" w:rsidRDefault="001A5CE6" w:rsidP="001A5CE6">
      <w:pPr>
        <w:rPr>
          <w:lang w:val="de-AT"/>
        </w:rPr>
      </w:pPr>
      <w:r w:rsidRPr="001A5CE6">
        <w:rPr>
          <w:lang w:val="de-AT"/>
        </w:rPr>
        <w:t>Jeder Artikel wird mit einem ansprechenden Layout dargestellt, das wichtige Informationen übersichtlich aufbereitet.</w:t>
      </w:r>
    </w:p>
    <w:p w14:paraId="090EBE2B" w14:textId="77777777" w:rsidR="001A5CE6" w:rsidRPr="001A5CE6" w:rsidRDefault="001A5CE6">
      <w:pPr>
        <w:numPr>
          <w:ilvl w:val="0"/>
          <w:numId w:val="13"/>
        </w:numPr>
        <w:rPr>
          <w:lang w:val="de-AT"/>
        </w:rPr>
      </w:pPr>
      <w:r w:rsidRPr="001A5CE6">
        <w:rPr>
          <w:b/>
          <w:bCs/>
          <w:lang w:val="de-AT"/>
        </w:rPr>
        <w:t>Überschrift und Zusammenfassung</w:t>
      </w:r>
      <w:r w:rsidRPr="001A5CE6">
        <w:rPr>
          <w:lang w:val="de-AT"/>
        </w:rPr>
        <w:t xml:space="preserve"> für einen schnellen Überblick</w:t>
      </w:r>
    </w:p>
    <w:p w14:paraId="15A2361D" w14:textId="77777777" w:rsidR="001A5CE6" w:rsidRPr="001A5CE6" w:rsidRDefault="001A5CE6">
      <w:pPr>
        <w:numPr>
          <w:ilvl w:val="0"/>
          <w:numId w:val="13"/>
        </w:numPr>
        <w:rPr>
          <w:lang w:val="de-AT"/>
        </w:rPr>
      </w:pPr>
      <w:r w:rsidRPr="001A5CE6">
        <w:rPr>
          <w:b/>
          <w:bCs/>
          <w:lang w:val="de-AT"/>
        </w:rPr>
        <w:t>Bilder</w:t>
      </w:r>
      <w:r w:rsidRPr="001A5CE6">
        <w:rPr>
          <w:lang w:val="de-AT"/>
        </w:rPr>
        <w:t xml:space="preserve"> zur visuellen Unterstützung der Nachrichten</w:t>
      </w:r>
    </w:p>
    <w:p w14:paraId="35AB71E2" w14:textId="077483D4" w:rsidR="001A5CE6" w:rsidRDefault="001A5CE6" w:rsidP="005730B9">
      <w:pPr>
        <w:numPr>
          <w:ilvl w:val="0"/>
          <w:numId w:val="13"/>
        </w:numPr>
        <w:rPr>
          <w:lang w:val="de-AT"/>
        </w:rPr>
      </w:pPr>
      <w:r w:rsidRPr="001A5CE6">
        <w:rPr>
          <w:b/>
          <w:bCs/>
          <w:lang w:val="de-AT"/>
        </w:rPr>
        <w:t>Veröffentlichungsdatum</w:t>
      </w:r>
      <w:r w:rsidRPr="001A5CE6">
        <w:rPr>
          <w:lang w:val="de-AT"/>
        </w:rPr>
        <w:t xml:space="preserve"> zur Anzeige der Aktualität</w:t>
      </w:r>
    </w:p>
    <w:p w14:paraId="30A5224F" w14:textId="77777777" w:rsidR="005730B9" w:rsidRPr="005730B9" w:rsidRDefault="005730B9" w:rsidP="005730B9">
      <w:pPr>
        <w:rPr>
          <w:lang w:val="de-AT"/>
        </w:rPr>
      </w:pPr>
    </w:p>
    <w:p w14:paraId="030FA66F" w14:textId="77777777" w:rsidR="001A5CE6" w:rsidRPr="001A5CE6" w:rsidRDefault="001A5CE6" w:rsidP="001A5CE6">
      <w:pPr>
        <w:rPr>
          <w:b/>
          <w:bCs/>
          <w:lang w:val="de-AT"/>
        </w:rPr>
      </w:pPr>
      <w:r w:rsidRPr="001A5CE6">
        <w:rPr>
          <w:b/>
          <w:bCs/>
          <w:lang w:val="de-AT"/>
        </w:rPr>
        <w:t>4. Benutzerfreundliche Navigation</w:t>
      </w:r>
    </w:p>
    <w:p w14:paraId="0A70A8E6" w14:textId="77777777" w:rsidR="001A5CE6" w:rsidRPr="001A5CE6" w:rsidRDefault="001A5CE6" w:rsidP="001A5CE6">
      <w:pPr>
        <w:rPr>
          <w:lang w:val="de-AT"/>
        </w:rPr>
      </w:pPr>
      <w:r w:rsidRPr="001A5CE6">
        <w:rPr>
          <w:lang w:val="de-AT"/>
        </w:rPr>
        <w:t>Die intuitive Navigation ermöglicht es, schnell zwischen verschiedenen Kategorien und Artikeln zu wechseln.</w:t>
      </w:r>
    </w:p>
    <w:p w14:paraId="1F0C385B" w14:textId="77777777" w:rsidR="001A5CE6" w:rsidRPr="001A5CE6" w:rsidRDefault="001A5CE6">
      <w:pPr>
        <w:numPr>
          <w:ilvl w:val="0"/>
          <w:numId w:val="14"/>
        </w:numPr>
        <w:rPr>
          <w:lang w:val="de-AT"/>
        </w:rPr>
      </w:pPr>
      <w:r w:rsidRPr="001A5CE6">
        <w:rPr>
          <w:b/>
          <w:bCs/>
          <w:lang w:val="de-AT"/>
        </w:rPr>
        <w:t>Startseite</w:t>
      </w:r>
      <w:r w:rsidRPr="001A5CE6">
        <w:rPr>
          <w:lang w:val="de-AT"/>
        </w:rPr>
        <w:t xml:space="preserve"> mit einer Übersicht der neuesten Nachrichten</w:t>
      </w:r>
    </w:p>
    <w:p w14:paraId="32DAB964" w14:textId="77777777" w:rsidR="001A5CE6" w:rsidRPr="001A5CE6" w:rsidRDefault="001A5CE6">
      <w:pPr>
        <w:numPr>
          <w:ilvl w:val="0"/>
          <w:numId w:val="14"/>
        </w:numPr>
        <w:rPr>
          <w:lang w:val="de-AT"/>
        </w:rPr>
      </w:pPr>
      <w:r w:rsidRPr="001A5CE6">
        <w:rPr>
          <w:b/>
          <w:bCs/>
          <w:lang w:val="de-AT"/>
        </w:rPr>
        <w:t>Detailansicht</w:t>
      </w:r>
      <w:r w:rsidRPr="001A5CE6">
        <w:rPr>
          <w:lang w:val="de-AT"/>
        </w:rPr>
        <w:t xml:space="preserve"> für jeden Artikel mit erweiterten Informationen</w:t>
      </w:r>
    </w:p>
    <w:p w14:paraId="0C0700B8" w14:textId="77777777" w:rsidR="001A5CE6" w:rsidRDefault="001A5CE6">
      <w:pPr>
        <w:numPr>
          <w:ilvl w:val="0"/>
          <w:numId w:val="14"/>
        </w:numPr>
        <w:rPr>
          <w:lang w:val="de-AT"/>
        </w:rPr>
      </w:pPr>
      <w:r w:rsidRPr="001A5CE6">
        <w:rPr>
          <w:b/>
          <w:bCs/>
          <w:lang w:val="de-AT"/>
        </w:rPr>
        <w:t>Filteroptionen</w:t>
      </w:r>
      <w:r w:rsidRPr="001A5CE6">
        <w:rPr>
          <w:lang w:val="de-AT"/>
        </w:rPr>
        <w:t>, um gezielt Inhalte nach Kategorien anzuzeigen</w:t>
      </w:r>
    </w:p>
    <w:p w14:paraId="5E68873D" w14:textId="77777777" w:rsidR="001A5CE6" w:rsidRDefault="001A5CE6" w:rsidP="001A5CE6">
      <w:pPr>
        <w:rPr>
          <w:lang w:val="de-AT"/>
        </w:rPr>
      </w:pPr>
    </w:p>
    <w:p w14:paraId="3A139B54" w14:textId="77777777" w:rsidR="001A5CE6" w:rsidRPr="001A5CE6" w:rsidRDefault="001A5CE6" w:rsidP="001A5CE6">
      <w:pPr>
        <w:rPr>
          <w:lang w:val="de-AT"/>
        </w:rPr>
      </w:pPr>
    </w:p>
    <w:p w14:paraId="03B34457" w14:textId="77777777" w:rsidR="001A5CE6" w:rsidRPr="001A5CE6" w:rsidRDefault="001A5CE6" w:rsidP="001A5CE6">
      <w:pPr>
        <w:rPr>
          <w:b/>
          <w:bCs/>
          <w:lang w:val="de-AT"/>
        </w:rPr>
      </w:pPr>
      <w:r w:rsidRPr="001A5CE6">
        <w:rPr>
          <w:b/>
          <w:bCs/>
          <w:lang w:val="de-AT"/>
        </w:rPr>
        <w:lastRenderedPageBreak/>
        <w:t>5. Responsives Design</w:t>
      </w:r>
    </w:p>
    <w:p w14:paraId="0F515CE4" w14:textId="77777777" w:rsidR="001A5CE6" w:rsidRPr="001A5CE6" w:rsidRDefault="001A5CE6" w:rsidP="001A5CE6">
      <w:pPr>
        <w:rPr>
          <w:lang w:val="de-AT"/>
        </w:rPr>
      </w:pPr>
      <w:proofErr w:type="spellStart"/>
      <w:r w:rsidRPr="001A5CE6">
        <w:rPr>
          <w:lang w:val="de-AT"/>
        </w:rPr>
        <w:t>SportSphere</w:t>
      </w:r>
      <w:proofErr w:type="spellEnd"/>
      <w:r w:rsidRPr="001A5CE6">
        <w:rPr>
          <w:lang w:val="de-AT"/>
        </w:rPr>
        <w:t xml:space="preserve"> wurde so entwickelt, dass die Anwendung auf </w:t>
      </w:r>
      <w:r w:rsidRPr="001A5CE6">
        <w:rPr>
          <w:b/>
          <w:bCs/>
          <w:lang w:val="de-AT"/>
        </w:rPr>
        <w:t>allen Endgeräten</w:t>
      </w:r>
      <w:r w:rsidRPr="001A5CE6">
        <w:rPr>
          <w:lang w:val="de-AT"/>
        </w:rPr>
        <w:t xml:space="preserve"> optimal dargestellt wird.</w:t>
      </w:r>
    </w:p>
    <w:p w14:paraId="3F655728" w14:textId="77777777" w:rsidR="001A5CE6" w:rsidRPr="001A5CE6" w:rsidRDefault="001A5CE6">
      <w:pPr>
        <w:numPr>
          <w:ilvl w:val="0"/>
          <w:numId w:val="15"/>
        </w:numPr>
        <w:rPr>
          <w:lang w:val="de-AT"/>
        </w:rPr>
      </w:pPr>
      <w:r w:rsidRPr="001A5CE6">
        <w:rPr>
          <w:lang w:val="de-AT"/>
        </w:rPr>
        <w:t xml:space="preserve">Anpassung an </w:t>
      </w:r>
      <w:r w:rsidRPr="001A5CE6">
        <w:rPr>
          <w:b/>
          <w:bCs/>
          <w:lang w:val="de-AT"/>
        </w:rPr>
        <w:t>Desktop-, Tablet- und Mobilgeräte</w:t>
      </w:r>
    </w:p>
    <w:p w14:paraId="70FCE10A" w14:textId="14E73DE0" w:rsidR="001A5CE6" w:rsidRDefault="001A5CE6" w:rsidP="005730B9">
      <w:pPr>
        <w:numPr>
          <w:ilvl w:val="0"/>
          <w:numId w:val="15"/>
        </w:numPr>
        <w:rPr>
          <w:lang w:val="de-AT"/>
        </w:rPr>
      </w:pPr>
      <w:r w:rsidRPr="001A5CE6">
        <w:rPr>
          <w:lang w:val="de-AT"/>
        </w:rPr>
        <w:t>Skalierbare Bilder und flexible Layouts für eine optimale Darstellung</w:t>
      </w:r>
    </w:p>
    <w:p w14:paraId="004417FF" w14:textId="77777777" w:rsidR="005730B9" w:rsidRPr="005730B9" w:rsidRDefault="005730B9" w:rsidP="005730B9">
      <w:pPr>
        <w:rPr>
          <w:lang w:val="de-AT"/>
        </w:rPr>
      </w:pPr>
    </w:p>
    <w:p w14:paraId="3A956A54" w14:textId="77777777" w:rsidR="001A5CE6" w:rsidRPr="001A5CE6" w:rsidRDefault="001A5CE6" w:rsidP="001A5CE6">
      <w:pPr>
        <w:rPr>
          <w:b/>
          <w:bCs/>
          <w:lang w:val="de-AT"/>
        </w:rPr>
      </w:pPr>
      <w:r w:rsidRPr="001A5CE6">
        <w:rPr>
          <w:b/>
          <w:bCs/>
          <w:lang w:val="de-AT"/>
        </w:rPr>
        <w:t>6. Artikelverwaltung (Erstellen und Anzeigen von Artikeln)</w:t>
      </w:r>
    </w:p>
    <w:p w14:paraId="111CE9F7" w14:textId="77777777" w:rsidR="001A5CE6" w:rsidRPr="001A5CE6" w:rsidRDefault="001A5CE6" w:rsidP="001A5CE6">
      <w:pPr>
        <w:rPr>
          <w:lang w:val="de-AT"/>
        </w:rPr>
      </w:pPr>
      <w:r w:rsidRPr="001A5CE6">
        <w:rPr>
          <w:lang w:val="de-AT"/>
        </w:rPr>
        <w:t xml:space="preserve">Neben dem Konsum von Nachrichten können auch </w:t>
      </w:r>
      <w:r w:rsidRPr="001A5CE6">
        <w:rPr>
          <w:b/>
          <w:bCs/>
          <w:lang w:val="de-AT"/>
        </w:rPr>
        <w:t>eigene Artikel</w:t>
      </w:r>
      <w:r w:rsidRPr="001A5CE6">
        <w:rPr>
          <w:lang w:val="de-AT"/>
        </w:rPr>
        <w:t xml:space="preserve"> erstellt und veröffentlicht werden.</w:t>
      </w:r>
    </w:p>
    <w:p w14:paraId="5C5C81DA" w14:textId="0D05CCA5" w:rsidR="001A5CE6" w:rsidRDefault="001A5CE6">
      <w:pPr>
        <w:numPr>
          <w:ilvl w:val="0"/>
          <w:numId w:val="16"/>
        </w:numPr>
        <w:rPr>
          <w:lang w:val="de-AT"/>
        </w:rPr>
      </w:pPr>
      <w:r w:rsidRPr="001A5CE6">
        <w:rPr>
          <w:b/>
          <w:bCs/>
          <w:lang w:val="de-AT"/>
        </w:rPr>
        <w:t>Artikel verfassen:</w:t>
      </w:r>
      <w:r w:rsidRPr="001A5CE6">
        <w:rPr>
          <w:lang w:val="de-AT"/>
        </w:rPr>
        <w:t xml:space="preserve"> Benutzer können Sportnachrichten mit Titel, Beschreibung und Bild hochladen</w:t>
      </w:r>
    </w:p>
    <w:p w14:paraId="3C8DCE37" w14:textId="77777777" w:rsidR="001A5CE6" w:rsidRPr="001A5CE6" w:rsidRDefault="001A5CE6" w:rsidP="001A5CE6">
      <w:pPr>
        <w:ind w:left="360"/>
        <w:rPr>
          <w:lang w:val="de-AT"/>
        </w:rPr>
      </w:pPr>
    </w:p>
    <w:p w14:paraId="5CB2F8AB" w14:textId="77777777" w:rsidR="001A5CE6" w:rsidRPr="001A5CE6" w:rsidRDefault="001A5CE6" w:rsidP="001A5CE6">
      <w:pPr>
        <w:rPr>
          <w:b/>
          <w:bCs/>
          <w:lang w:val="de-AT"/>
        </w:rPr>
      </w:pPr>
      <w:r w:rsidRPr="001A5CE6">
        <w:rPr>
          <w:b/>
          <w:bCs/>
          <w:lang w:val="de-AT"/>
        </w:rPr>
        <w:t>7. Effiziente Datenverwaltung</w:t>
      </w:r>
    </w:p>
    <w:p w14:paraId="58FA8EA9" w14:textId="77777777" w:rsidR="001A5CE6" w:rsidRPr="001A5CE6" w:rsidRDefault="001A5CE6" w:rsidP="001A5CE6">
      <w:pPr>
        <w:rPr>
          <w:lang w:val="de-AT"/>
        </w:rPr>
      </w:pPr>
      <w:r w:rsidRPr="001A5CE6">
        <w:rPr>
          <w:lang w:val="de-AT"/>
        </w:rPr>
        <w:t xml:space="preserve">Die Anwendung basiert auf einer </w:t>
      </w:r>
      <w:r w:rsidRPr="001A5CE6">
        <w:rPr>
          <w:b/>
          <w:bCs/>
          <w:lang w:val="de-AT"/>
        </w:rPr>
        <w:t>dynamischen Datenbankstruktur</w:t>
      </w:r>
      <w:r w:rsidRPr="001A5CE6">
        <w:rPr>
          <w:lang w:val="de-AT"/>
        </w:rPr>
        <w:t>, die eine schnelle und effiziente Verwaltung von Inhalten ermöglicht.</w:t>
      </w:r>
    </w:p>
    <w:p w14:paraId="1F3FE1BB" w14:textId="77777777" w:rsidR="001A5CE6" w:rsidRPr="001A5CE6" w:rsidRDefault="001A5CE6">
      <w:pPr>
        <w:numPr>
          <w:ilvl w:val="0"/>
          <w:numId w:val="17"/>
        </w:numPr>
        <w:rPr>
          <w:lang w:val="de-AT"/>
        </w:rPr>
      </w:pPr>
      <w:r w:rsidRPr="001A5CE6">
        <w:rPr>
          <w:b/>
          <w:bCs/>
          <w:lang w:val="de-AT"/>
        </w:rPr>
        <w:t>MongoDB</w:t>
      </w:r>
      <w:r w:rsidRPr="001A5CE6">
        <w:rPr>
          <w:lang w:val="de-AT"/>
        </w:rPr>
        <w:t xml:space="preserve"> zur Speicherung und Verwaltung der Artikel</w:t>
      </w:r>
    </w:p>
    <w:p w14:paraId="70C391D5" w14:textId="77777777" w:rsidR="001A5CE6" w:rsidRPr="001A5CE6" w:rsidRDefault="001A5CE6">
      <w:pPr>
        <w:numPr>
          <w:ilvl w:val="0"/>
          <w:numId w:val="17"/>
        </w:numPr>
        <w:rPr>
          <w:lang w:val="de-AT"/>
        </w:rPr>
      </w:pPr>
      <w:r w:rsidRPr="001A5CE6">
        <w:rPr>
          <w:b/>
          <w:bCs/>
          <w:lang w:val="de-AT"/>
        </w:rPr>
        <w:t>Express.js API</w:t>
      </w:r>
      <w:r w:rsidRPr="001A5CE6">
        <w:rPr>
          <w:lang w:val="de-AT"/>
        </w:rPr>
        <w:t>, um die Kommunikation zwischen Frontend und Datenbank zu steuern</w:t>
      </w:r>
    </w:p>
    <w:p w14:paraId="4836B23D" w14:textId="77777777" w:rsidR="001A5CE6" w:rsidRPr="001A5CE6" w:rsidRDefault="001A5CE6" w:rsidP="00A53FDE">
      <w:pPr>
        <w:rPr>
          <w:lang w:val="de-AT"/>
        </w:rPr>
      </w:pPr>
    </w:p>
    <w:p w14:paraId="1867762F" w14:textId="77777777" w:rsidR="001A5CE6" w:rsidRDefault="001A5CE6" w:rsidP="00A53FDE"/>
    <w:p w14:paraId="755FD8F1" w14:textId="77777777" w:rsidR="001A5CE6" w:rsidRDefault="001A5CE6" w:rsidP="00A53FDE"/>
    <w:p w14:paraId="594CDBC1" w14:textId="77777777" w:rsidR="001A5CE6" w:rsidRDefault="001A5CE6" w:rsidP="00A53FDE"/>
    <w:p w14:paraId="700CBEFF" w14:textId="77777777" w:rsidR="001A5CE6" w:rsidRDefault="001A5CE6" w:rsidP="00A53FDE"/>
    <w:p w14:paraId="374181D3" w14:textId="77777777" w:rsidR="001A5CE6" w:rsidRDefault="001A5CE6" w:rsidP="00A53FDE"/>
    <w:p w14:paraId="0FFF48C1" w14:textId="77777777" w:rsidR="001A5CE6" w:rsidRDefault="001A5CE6" w:rsidP="00A53FDE"/>
    <w:p w14:paraId="659C273A" w14:textId="77777777" w:rsidR="001A5CE6" w:rsidRDefault="001A5CE6" w:rsidP="00A53FDE"/>
    <w:p w14:paraId="4E269A57" w14:textId="77777777" w:rsidR="001A5CE6" w:rsidRDefault="001A5CE6" w:rsidP="00A53FDE"/>
    <w:p w14:paraId="103205D1" w14:textId="77777777" w:rsidR="001A5CE6" w:rsidRDefault="001A5CE6" w:rsidP="00A53FDE"/>
    <w:p w14:paraId="65CE7C8F" w14:textId="77777777" w:rsidR="001A5CE6" w:rsidRDefault="001A5CE6" w:rsidP="00A53FDE"/>
    <w:p w14:paraId="739789BF" w14:textId="77777777" w:rsidR="001A5CE6" w:rsidRDefault="001A5CE6" w:rsidP="00A53FDE"/>
    <w:p w14:paraId="00B0DE89" w14:textId="77777777" w:rsidR="001A5CE6" w:rsidRDefault="001A5CE6" w:rsidP="00A53FDE"/>
    <w:p w14:paraId="234ABB1C" w14:textId="77777777" w:rsidR="001A5CE6" w:rsidRDefault="001A5CE6" w:rsidP="00A53FDE"/>
    <w:p w14:paraId="59FB5ACA" w14:textId="20A99197" w:rsidR="001A5CE6" w:rsidRDefault="00796F1F" w:rsidP="00796F1F">
      <w:pPr>
        <w:pStyle w:val="berschrift1"/>
      </w:pPr>
      <w:bookmarkStart w:id="9" w:name="_Toc191409506"/>
      <w:proofErr w:type="spellStart"/>
      <w:r w:rsidRPr="00796F1F">
        <w:lastRenderedPageBreak/>
        <w:t>SportSphere</w:t>
      </w:r>
      <w:proofErr w:type="spellEnd"/>
      <w:r w:rsidRPr="00796F1F">
        <w:t xml:space="preserve"> – Dokumentation</w:t>
      </w:r>
      <w:bookmarkEnd w:id="9"/>
    </w:p>
    <w:p w14:paraId="185492DD" w14:textId="11E3FCCE" w:rsidR="00A017C0" w:rsidRPr="00A017C0" w:rsidRDefault="00A017C0" w:rsidP="00A017C0">
      <w:pPr>
        <w:pStyle w:val="berschrift2"/>
        <w:rPr>
          <w:lang w:val="de-AT"/>
        </w:rPr>
      </w:pPr>
      <w:bookmarkStart w:id="10" w:name="_Toc191409507"/>
      <w:r w:rsidRPr="00A017C0">
        <w:rPr>
          <w:lang w:val="de-AT"/>
        </w:rPr>
        <w:t>Hauptfunktionen und Features</w:t>
      </w:r>
      <w:bookmarkEnd w:id="10"/>
    </w:p>
    <w:p w14:paraId="7F92E400" w14:textId="1AD1D22B" w:rsidR="00A017C0" w:rsidRPr="00A017C0" w:rsidRDefault="00A017C0" w:rsidP="00A017C0">
      <w:pPr>
        <w:pStyle w:val="berschrift3"/>
        <w:rPr>
          <w:lang w:val="de-AT"/>
        </w:rPr>
      </w:pPr>
      <w:bookmarkStart w:id="11" w:name="_Toc191409508"/>
      <w:r w:rsidRPr="00A017C0">
        <w:rPr>
          <w:lang w:val="de-AT"/>
        </w:rPr>
        <w:t>Übersicht der Features</w:t>
      </w:r>
      <w:bookmarkEnd w:id="11"/>
    </w:p>
    <w:p w14:paraId="4141CB49" w14:textId="77777777" w:rsidR="00A017C0" w:rsidRPr="00A017C0" w:rsidRDefault="00A017C0" w:rsidP="00A017C0">
      <w:pPr>
        <w:rPr>
          <w:lang w:val="de-AT"/>
        </w:rPr>
      </w:pPr>
      <w:proofErr w:type="spellStart"/>
      <w:r w:rsidRPr="00A017C0">
        <w:rPr>
          <w:lang w:val="de-AT"/>
        </w:rPr>
        <w:t>SportSphere</w:t>
      </w:r>
      <w:proofErr w:type="spellEnd"/>
      <w:r w:rsidRPr="00A017C0">
        <w:rPr>
          <w:lang w:val="de-AT"/>
        </w:rPr>
        <w:t xml:space="preserve"> bietet eine intuitive Plattform zur Verwaltung und Anzeige von Sportnachrichten. Die wichtigsten Funktionen umfassen:</w:t>
      </w:r>
    </w:p>
    <w:p w14:paraId="14208FF5" w14:textId="77777777" w:rsidR="00A017C0" w:rsidRPr="00A017C0" w:rsidRDefault="00A017C0">
      <w:pPr>
        <w:numPr>
          <w:ilvl w:val="0"/>
          <w:numId w:val="18"/>
        </w:numPr>
        <w:rPr>
          <w:lang w:val="de-AT"/>
        </w:rPr>
      </w:pPr>
      <w:r w:rsidRPr="00A017C0">
        <w:rPr>
          <w:b/>
          <w:bCs/>
          <w:lang w:val="de-AT"/>
        </w:rPr>
        <w:t>Dynamische Sportnachrichten</w:t>
      </w:r>
      <w:r w:rsidRPr="00A017C0">
        <w:rPr>
          <w:lang w:val="de-AT"/>
        </w:rPr>
        <w:t>: Automatische Aktualisierung neuer Artikel</w:t>
      </w:r>
    </w:p>
    <w:p w14:paraId="403F54B7" w14:textId="77777777" w:rsidR="00A017C0" w:rsidRPr="00A017C0" w:rsidRDefault="00A017C0">
      <w:pPr>
        <w:numPr>
          <w:ilvl w:val="0"/>
          <w:numId w:val="18"/>
        </w:numPr>
        <w:rPr>
          <w:lang w:val="de-AT"/>
        </w:rPr>
      </w:pPr>
      <w:r w:rsidRPr="00A017C0">
        <w:rPr>
          <w:b/>
          <w:bCs/>
          <w:lang w:val="de-AT"/>
        </w:rPr>
        <w:t>Kategorisierte Inhalte</w:t>
      </w:r>
      <w:r w:rsidRPr="00A017C0">
        <w:rPr>
          <w:lang w:val="de-AT"/>
        </w:rPr>
        <w:t>: Filterung nach Sportarten (z. B. Fußball, Basketball)</w:t>
      </w:r>
    </w:p>
    <w:p w14:paraId="58A1B87C" w14:textId="77777777" w:rsidR="00A017C0" w:rsidRPr="00A017C0" w:rsidRDefault="00A017C0">
      <w:pPr>
        <w:numPr>
          <w:ilvl w:val="0"/>
          <w:numId w:val="18"/>
        </w:numPr>
        <w:rPr>
          <w:lang w:val="de-AT"/>
        </w:rPr>
      </w:pPr>
      <w:r w:rsidRPr="00A017C0">
        <w:rPr>
          <w:b/>
          <w:bCs/>
          <w:lang w:val="de-AT"/>
        </w:rPr>
        <w:t>Detailansicht von Artikeln</w:t>
      </w:r>
      <w:r w:rsidRPr="00A017C0">
        <w:rPr>
          <w:lang w:val="de-AT"/>
        </w:rPr>
        <w:t>: Anzeige vollständiger Artikel mit Bildern</w:t>
      </w:r>
    </w:p>
    <w:p w14:paraId="4F2F5C3D" w14:textId="77777777" w:rsidR="00A017C0" w:rsidRPr="00A017C0" w:rsidRDefault="00A017C0">
      <w:pPr>
        <w:numPr>
          <w:ilvl w:val="0"/>
          <w:numId w:val="18"/>
        </w:numPr>
        <w:rPr>
          <w:lang w:val="de-AT"/>
        </w:rPr>
      </w:pPr>
      <w:r w:rsidRPr="00A017C0">
        <w:rPr>
          <w:b/>
          <w:bCs/>
          <w:lang w:val="de-AT"/>
        </w:rPr>
        <w:t>Erstellung eigener Artikel</w:t>
      </w:r>
      <w:r w:rsidRPr="00A017C0">
        <w:rPr>
          <w:lang w:val="de-AT"/>
        </w:rPr>
        <w:t>: Möglichkeit für Nutzer, Artikel hinzuzufügen</w:t>
      </w:r>
    </w:p>
    <w:p w14:paraId="66F27F47" w14:textId="77777777" w:rsidR="00A017C0" w:rsidRPr="00A017C0" w:rsidRDefault="00A017C0">
      <w:pPr>
        <w:numPr>
          <w:ilvl w:val="0"/>
          <w:numId w:val="18"/>
        </w:numPr>
        <w:rPr>
          <w:lang w:val="de-AT"/>
        </w:rPr>
      </w:pPr>
      <w:r w:rsidRPr="00A017C0">
        <w:rPr>
          <w:b/>
          <w:bCs/>
          <w:lang w:val="de-AT"/>
        </w:rPr>
        <w:t>Responsive Design</w:t>
      </w:r>
      <w:r w:rsidRPr="00A017C0">
        <w:rPr>
          <w:lang w:val="de-AT"/>
        </w:rPr>
        <w:t>: Optimiert für Desktop und mobile Geräte</w:t>
      </w:r>
    </w:p>
    <w:p w14:paraId="0A40996D" w14:textId="77777777" w:rsidR="00A017C0" w:rsidRDefault="00A017C0" w:rsidP="00A017C0">
      <w:pPr>
        <w:ind w:left="360"/>
        <w:rPr>
          <w:b/>
          <w:bCs/>
          <w:lang w:val="de-AT"/>
        </w:rPr>
      </w:pPr>
    </w:p>
    <w:p w14:paraId="0009AEF3" w14:textId="0A9827EE" w:rsidR="00A017C0" w:rsidRPr="00A017C0" w:rsidRDefault="00A017C0" w:rsidP="00A017C0">
      <w:pPr>
        <w:pStyle w:val="berschrift3"/>
        <w:rPr>
          <w:lang w:val="de-AT"/>
        </w:rPr>
      </w:pPr>
      <w:bookmarkStart w:id="12" w:name="_Toc191409509"/>
      <w:r w:rsidRPr="00A017C0">
        <w:rPr>
          <w:lang w:val="de-AT"/>
        </w:rPr>
        <w:t>Visuelle Darstellung der Features</w:t>
      </w:r>
      <w:bookmarkEnd w:id="12"/>
    </w:p>
    <w:p w14:paraId="0E893FD3" w14:textId="77777777" w:rsidR="00A017C0" w:rsidRDefault="00A017C0" w:rsidP="00A017C0">
      <w:pPr>
        <w:rPr>
          <w:lang w:val="de-AT"/>
        </w:rPr>
      </w:pPr>
      <w:r w:rsidRPr="00A017C0">
        <w:rPr>
          <w:lang w:val="de-AT"/>
        </w:rPr>
        <w:t xml:space="preserve">Hier kannst du Screenshots von der </w:t>
      </w:r>
      <w:r w:rsidRPr="00A017C0">
        <w:rPr>
          <w:b/>
          <w:bCs/>
          <w:lang w:val="de-AT"/>
        </w:rPr>
        <w:t>Startseite, Detailseite und dem Erstellungsformular</w:t>
      </w:r>
      <w:r w:rsidRPr="00A017C0">
        <w:rPr>
          <w:lang w:val="de-AT"/>
        </w:rPr>
        <w:t xml:space="preserve"> einfügen, um die Benutzerführung zu verdeutlichen.</w:t>
      </w:r>
    </w:p>
    <w:p w14:paraId="2E9A01C5" w14:textId="77777777" w:rsidR="00A017C0" w:rsidRDefault="00A017C0" w:rsidP="00A017C0">
      <w:pPr>
        <w:rPr>
          <w:lang w:val="de-AT"/>
        </w:rPr>
      </w:pPr>
    </w:p>
    <w:p w14:paraId="37BE1C08" w14:textId="107113F1" w:rsidR="00A017C0" w:rsidRPr="00A017C0" w:rsidRDefault="00A017C0" w:rsidP="00A017C0">
      <w:pPr>
        <w:pStyle w:val="berschrift2"/>
        <w:rPr>
          <w:lang w:val="de-AT"/>
        </w:rPr>
      </w:pPr>
      <w:bookmarkStart w:id="13" w:name="_Toc191409510"/>
      <w:r w:rsidRPr="00A017C0">
        <w:rPr>
          <w:lang w:val="de-AT"/>
        </w:rPr>
        <w:t>Frontend (Vue.js)</w:t>
      </w:r>
      <w:bookmarkEnd w:id="13"/>
    </w:p>
    <w:p w14:paraId="1346233E" w14:textId="5FBB5A6B" w:rsidR="00A017C0" w:rsidRPr="00A017C0" w:rsidRDefault="00A017C0" w:rsidP="00A017C0">
      <w:pPr>
        <w:pStyle w:val="berschrift3"/>
        <w:rPr>
          <w:lang w:val="de-AT"/>
        </w:rPr>
      </w:pPr>
      <w:bookmarkStart w:id="14" w:name="_Toc191409511"/>
      <w:r w:rsidRPr="00A017C0">
        <w:rPr>
          <w:lang w:val="de-AT"/>
        </w:rPr>
        <w:t>Technologische Basis</w:t>
      </w:r>
      <w:bookmarkEnd w:id="14"/>
    </w:p>
    <w:p w14:paraId="04C2CE2E" w14:textId="77777777" w:rsidR="00A017C0" w:rsidRPr="00A017C0" w:rsidRDefault="00A017C0">
      <w:pPr>
        <w:numPr>
          <w:ilvl w:val="0"/>
          <w:numId w:val="19"/>
        </w:numPr>
        <w:rPr>
          <w:lang w:val="de-AT"/>
        </w:rPr>
      </w:pPr>
      <w:r w:rsidRPr="00A017C0">
        <w:rPr>
          <w:b/>
          <w:bCs/>
          <w:lang w:val="de-AT"/>
        </w:rPr>
        <w:t>Framework:</w:t>
      </w:r>
      <w:r w:rsidRPr="00A017C0">
        <w:rPr>
          <w:lang w:val="de-AT"/>
        </w:rPr>
        <w:t xml:space="preserve"> Vue.js für die Benutzeroberfläche</w:t>
      </w:r>
    </w:p>
    <w:p w14:paraId="406C6738" w14:textId="77777777" w:rsidR="00A017C0" w:rsidRPr="00A017C0" w:rsidRDefault="00A017C0">
      <w:pPr>
        <w:numPr>
          <w:ilvl w:val="0"/>
          <w:numId w:val="19"/>
        </w:numPr>
        <w:rPr>
          <w:lang w:val="de-AT"/>
        </w:rPr>
      </w:pPr>
      <w:r w:rsidRPr="00A017C0">
        <w:rPr>
          <w:b/>
          <w:bCs/>
          <w:lang w:val="de-AT"/>
        </w:rPr>
        <w:t>Sprachen:</w:t>
      </w:r>
      <w:r w:rsidRPr="00A017C0">
        <w:rPr>
          <w:lang w:val="de-AT"/>
        </w:rPr>
        <w:t xml:space="preserve"> HTML, CSS, JavaScript</w:t>
      </w:r>
    </w:p>
    <w:p w14:paraId="19C0A524" w14:textId="77777777" w:rsidR="00A017C0" w:rsidRPr="00A017C0" w:rsidRDefault="00A017C0">
      <w:pPr>
        <w:numPr>
          <w:ilvl w:val="0"/>
          <w:numId w:val="19"/>
        </w:numPr>
        <w:rPr>
          <w:lang w:val="de-AT"/>
        </w:rPr>
      </w:pPr>
      <w:r w:rsidRPr="00A017C0">
        <w:rPr>
          <w:b/>
          <w:bCs/>
          <w:lang w:val="de-AT"/>
        </w:rPr>
        <w:t>Zusätzliche Bibliotheken:</w:t>
      </w:r>
    </w:p>
    <w:p w14:paraId="0E8C08BC" w14:textId="77777777" w:rsidR="00A017C0" w:rsidRPr="00A017C0" w:rsidRDefault="00A017C0">
      <w:pPr>
        <w:numPr>
          <w:ilvl w:val="1"/>
          <w:numId w:val="19"/>
        </w:numPr>
        <w:rPr>
          <w:lang w:val="de-AT"/>
        </w:rPr>
      </w:pPr>
      <w:r w:rsidRPr="00A017C0">
        <w:rPr>
          <w:lang w:val="de-AT"/>
        </w:rPr>
        <w:t>Vue Router (für Navigation)</w:t>
      </w:r>
    </w:p>
    <w:p w14:paraId="62B0A9A5" w14:textId="6EC38C32" w:rsidR="00254759" w:rsidRPr="005730B9" w:rsidRDefault="00A017C0" w:rsidP="005730B9">
      <w:pPr>
        <w:numPr>
          <w:ilvl w:val="1"/>
          <w:numId w:val="19"/>
        </w:numPr>
        <w:rPr>
          <w:lang w:val="de-AT"/>
        </w:rPr>
      </w:pPr>
      <w:r w:rsidRPr="00A017C0">
        <w:rPr>
          <w:lang w:val="de-AT"/>
        </w:rPr>
        <w:t>Axios (für API-Anfragen)</w:t>
      </w:r>
    </w:p>
    <w:p w14:paraId="4EC15691" w14:textId="347FD2B2" w:rsidR="00A017C0" w:rsidRDefault="00A017C0" w:rsidP="00A017C0">
      <w:pPr>
        <w:pStyle w:val="berschrift3"/>
        <w:rPr>
          <w:lang w:val="de-AT"/>
        </w:rPr>
      </w:pPr>
      <w:bookmarkStart w:id="15" w:name="_Toc191409512"/>
      <w:r w:rsidRPr="00A017C0">
        <w:rPr>
          <w:lang w:val="de-AT"/>
        </w:rPr>
        <w:lastRenderedPageBreak/>
        <w:t>Wichtige Komponenten</w:t>
      </w:r>
      <w:bookmarkEnd w:id="15"/>
    </w:p>
    <w:p w14:paraId="3D52BFC5" w14:textId="190924A8" w:rsidR="00254759" w:rsidRPr="00254759" w:rsidRDefault="00254759" w:rsidP="00254759">
      <w:pPr>
        <w:pStyle w:val="berschrift3"/>
        <w:rPr>
          <w:lang w:val="de-AT"/>
        </w:rPr>
      </w:pPr>
      <w:bookmarkStart w:id="16" w:name="_Toc191409513"/>
      <w:r w:rsidRPr="00254759">
        <w:rPr>
          <w:lang w:val="de-AT"/>
        </w:rPr>
        <w:t>Navigation (Sidebar)</w:t>
      </w:r>
      <w:bookmarkEnd w:id="16"/>
      <w:r w:rsidRPr="00254759">
        <w:rPr>
          <w:lang w:val="de-AT"/>
        </w:rPr>
        <w:t xml:space="preserve"> </w:t>
      </w:r>
    </w:p>
    <w:p w14:paraId="2A93B5D2" w14:textId="77777777" w:rsidR="00254759" w:rsidRPr="00254759" w:rsidRDefault="00254759" w:rsidP="00254759">
      <w:pPr>
        <w:rPr>
          <w:lang w:val="de-AT"/>
        </w:rPr>
      </w:pPr>
      <w:r w:rsidRPr="00254759">
        <w:rPr>
          <w:lang w:val="de-AT"/>
        </w:rPr>
        <w:t>Die linke Seitenleiste (Navigation) bietet folgende Hauptfunktionen:</w:t>
      </w:r>
    </w:p>
    <w:p w14:paraId="7FB2F72D" w14:textId="77777777" w:rsidR="00254759" w:rsidRPr="00254759" w:rsidRDefault="00254759" w:rsidP="00254759">
      <w:pPr>
        <w:numPr>
          <w:ilvl w:val="0"/>
          <w:numId w:val="36"/>
        </w:numPr>
        <w:rPr>
          <w:lang w:val="de-AT"/>
        </w:rPr>
      </w:pPr>
      <w:r w:rsidRPr="00254759">
        <w:rPr>
          <w:b/>
          <w:bCs/>
          <w:lang w:val="de-AT"/>
        </w:rPr>
        <w:t>News:</w:t>
      </w:r>
      <w:r w:rsidRPr="00254759">
        <w:rPr>
          <w:lang w:val="de-AT"/>
        </w:rPr>
        <w:t xml:space="preserve"> Zeigt eine Übersicht aller veröffentlichten Artikel.</w:t>
      </w:r>
    </w:p>
    <w:p w14:paraId="0FC17AE7" w14:textId="77777777" w:rsidR="00254759" w:rsidRPr="00254759" w:rsidRDefault="00254759" w:rsidP="00254759">
      <w:pPr>
        <w:numPr>
          <w:ilvl w:val="0"/>
          <w:numId w:val="36"/>
        </w:numPr>
        <w:rPr>
          <w:lang w:val="de-AT"/>
        </w:rPr>
      </w:pPr>
      <w:r w:rsidRPr="00254759">
        <w:rPr>
          <w:b/>
          <w:bCs/>
          <w:lang w:val="de-AT"/>
        </w:rPr>
        <w:t>Create:</w:t>
      </w:r>
      <w:r w:rsidRPr="00254759">
        <w:rPr>
          <w:lang w:val="de-AT"/>
        </w:rPr>
        <w:t xml:space="preserve"> Ermöglicht das Erstellen neuer Artikel.</w:t>
      </w:r>
    </w:p>
    <w:p w14:paraId="0C94A5A5" w14:textId="77777777" w:rsidR="00254759" w:rsidRPr="00254759" w:rsidRDefault="00254759" w:rsidP="00254759">
      <w:pPr>
        <w:numPr>
          <w:ilvl w:val="0"/>
          <w:numId w:val="36"/>
        </w:numPr>
        <w:rPr>
          <w:lang w:val="de-AT"/>
        </w:rPr>
      </w:pPr>
      <w:r w:rsidRPr="00254759">
        <w:rPr>
          <w:b/>
          <w:bCs/>
          <w:lang w:val="de-AT"/>
        </w:rPr>
        <w:t>About:</w:t>
      </w:r>
      <w:r w:rsidRPr="00254759">
        <w:rPr>
          <w:lang w:val="de-AT"/>
        </w:rPr>
        <w:t xml:space="preserve"> Enthält Informationen über die Plattform </w:t>
      </w:r>
      <w:proofErr w:type="spellStart"/>
      <w:r w:rsidRPr="00254759">
        <w:rPr>
          <w:i/>
          <w:iCs/>
          <w:lang w:val="de-AT"/>
        </w:rPr>
        <w:t>SportSphere</w:t>
      </w:r>
      <w:proofErr w:type="spellEnd"/>
      <w:r w:rsidRPr="00254759">
        <w:rPr>
          <w:lang w:val="de-AT"/>
        </w:rPr>
        <w:t>.</w:t>
      </w:r>
    </w:p>
    <w:p w14:paraId="3DA3677C" w14:textId="77777777" w:rsidR="00254759" w:rsidRPr="00254759" w:rsidRDefault="00254759" w:rsidP="00254759">
      <w:pPr>
        <w:numPr>
          <w:ilvl w:val="0"/>
          <w:numId w:val="36"/>
        </w:numPr>
        <w:rPr>
          <w:lang w:val="de-AT"/>
        </w:rPr>
      </w:pPr>
      <w:r w:rsidRPr="00254759">
        <w:rPr>
          <w:b/>
          <w:bCs/>
          <w:lang w:val="de-AT"/>
        </w:rPr>
        <w:t>Account:</w:t>
      </w:r>
      <w:r w:rsidRPr="00254759">
        <w:rPr>
          <w:lang w:val="de-AT"/>
        </w:rPr>
        <w:t xml:space="preserve"> Zugriff auf Benutzereinstellungen und Profilverwaltung.</w:t>
      </w:r>
    </w:p>
    <w:p w14:paraId="40C5D0E5" w14:textId="77777777" w:rsidR="00254759" w:rsidRPr="00254759" w:rsidRDefault="00254759" w:rsidP="00254759">
      <w:pPr>
        <w:numPr>
          <w:ilvl w:val="0"/>
          <w:numId w:val="36"/>
        </w:numPr>
        <w:rPr>
          <w:lang w:val="de-AT"/>
        </w:rPr>
      </w:pPr>
      <w:r w:rsidRPr="00254759">
        <w:rPr>
          <w:b/>
          <w:bCs/>
          <w:lang w:val="de-AT"/>
        </w:rPr>
        <w:t xml:space="preserve">Switch </w:t>
      </w:r>
      <w:proofErr w:type="spellStart"/>
      <w:r w:rsidRPr="00254759">
        <w:rPr>
          <w:b/>
          <w:bCs/>
          <w:lang w:val="de-AT"/>
        </w:rPr>
        <w:t>to</w:t>
      </w:r>
      <w:proofErr w:type="spellEnd"/>
      <w:r w:rsidRPr="00254759">
        <w:rPr>
          <w:b/>
          <w:bCs/>
          <w:lang w:val="de-AT"/>
        </w:rPr>
        <w:t xml:space="preserve"> Light Mode:</w:t>
      </w:r>
      <w:r w:rsidRPr="00254759">
        <w:rPr>
          <w:lang w:val="de-AT"/>
        </w:rPr>
        <w:t xml:space="preserve"> Wechselt zwischen </w:t>
      </w:r>
      <w:r w:rsidRPr="00254759">
        <w:rPr>
          <w:b/>
          <w:bCs/>
          <w:lang w:val="de-AT"/>
        </w:rPr>
        <w:t>Dark Mode</w:t>
      </w:r>
      <w:r w:rsidRPr="00254759">
        <w:rPr>
          <w:lang w:val="de-AT"/>
        </w:rPr>
        <w:t xml:space="preserve"> und </w:t>
      </w:r>
      <w:r w:rsidRPr="00254759">
        <w:rPr>
          <w:b/>
          <w:bCs/>
          <w:lang w:val="de-AT"/>
        </w:rPr>
        <w:t>Light Mode</w:t>
      </w:r>
      <w:r w:rsidRPr="00254759">
        <w:rPr>
          <w:lang w:val="de-AT"/>
        </w:rPr>
        <w:t xml:space="preserve"> für eine angepasste Darstellung.</w:t>
      </w:r>
    </w:p>
    <w:p w14:paraId="44492D42" w14:textId="77777777" w:rsidR="00254759" w:rsidRDefault="00254759" w:rsidP="00254759">
      <w:pPr>
        <w:rPr>
          <w:lang w:val="de-AT"/>
        </w:rPr>
      </w:pPr>
    </w:p>
    <w:p w14:paraId="64FF954F" w14:textId="77777777" w:rsidR="00254759" w:rsidRDefault="00254759" w:rsidP="00254759">
      <w:pPr>
        <w:keepNext/>
      </w:pPr>
      <w:r>
        <w:rPr>
          <w:noProof/>
        </w:rPr>
        <w:drawing>
          <wp:inline distT="0" distB="0" distL="0" distR="0" wp14:anchorId="01AC4122" wp14:editId="6F46400D">
            <wp:extent cx="4402870" cy="4667916"/>
            <wp:effectExtent l="0" t="0" r="0" b="0"/>
            <wp:docPr id="864307818"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7818" name="Grafik 1" descr="Ein Bild, das Text, Screenshot, Software, Multimedia-Software enthält.&#10;&#10;KI-generierte Inhalte können fehlerhaft sein."/>
                    <pic:cNvPicPr/>
                  </pic:nvPicPr>
                  <pic:blipFill>
                    <a:blip r:embed="rId13"/>
                    <a:stretch>
                      <a:fillRect/>
                    </a:stretch>
                  </pic:blipFill>
                  <pic:spPr>
                    <a:xfrm>
                      <a:off x="0" y="0"/>
                      <a:ext cx="4415063" cy="4680843"/>
                    </a:xfrm>
                    <a:prstGeom prst="rect">
                      <a:avLst/>
                    </a:prstGeom>
                  </pic:spPr>
                </pic:pic>
              </a:graphicData>
            </a:graphic>
          </wp:inline>
        </w:drawing>
      </w:r>
    </w:p>
    <w:p w14:paraId="5D1197CF" w14:textId="1DF4BD9C" w:rsidR="00254759" w:rsidRDefault="00254759" w:rsidP="00254759">
      <w:pPr>
        <w:pStyle w:val="Beschriftung"/>
        <w:rPr>
          <w:lang w:val="de-AT"/>
        </w:rPr>
      </w:pPr>
      <w:bookmarkStart w:id="17" w:name="_Toc191409423"/>
      <w:r>
        <w:t xml:space="preserve">Abbildung </w:t>
      </w:r>
      <w:r>
        <w:fldChar w:fldCharType="begin"/>
      </w:r>
      <w:r>
        <w:instrText xml:space="preserve"> SEQ Abbildung \* ARABIC </w:instrText>
      </w:r>
      <w:r>
        <w:fldChar w:fldCharType="separate"/>
      </w:r>
      <w:r w:rsidR="00CE2AEA">
        <w:rPr>
          <w:noProof/>
        </w:rPr>
        <w:t>1</w:t>
      </w:r>
      <w:r>
        <w:fldChar w:fldCharType="end"/>
      </w:r>
      <w:r>
        <w:rPr>
          <w:lang w:val="de-AT"/>
        </w:rPr>
        <w:t xml:space="preserve"> Sidebar (Navigation</w:t>
      </w:r>
      <w:r>
        <w:rPr>
          <w:noProof/>
          <w:lang w:val="de-AT"/>
        </w:rPr>
        <w:t>)</w:t>
      </w:r>
      <w:bookmarkEnd w:id="17"/>
    </w:p>
    <w:p w14:paraId="0A01B7E7" w14:textId="77777777" w:rsidR="00254759" w:rsidRDefault="00254759" w:rsidP="00254759">
      <w:pPr>
        <w:rPr>
          <w:lang w:val="de-AT"/>
        </w:rPr>
      </w:pPr>
    </w:p>
    <w:p w14:paraId="2118C822" w14:textId="77777777" w:rsidR="00254759" w:rsidRPr="00254759" w:rsidRDefault="00254759" w:rsidP="00254759">
      <w:pPr>
        <w:rPr>
          <w:lang w:val="de-AT"/>
        </w:rPr>
      </w:pPr>
    </w:p>
    <w:p w14:paraId="6A22E924" w14:textId="2DB009AC" w:rsidR="00A017C0" w:rsidRPr="00A017C0" w:rsidRDefault="00227A6C" w:rsidP="00A017C0">
      <w:pPr>
        <w:pStyle w:val="berschrift3"/>
        <w:rPr>
          <w:lang w:val="de-AT"/>
        </w:rPr>
      </w:pPr>
      <w:bookmarkStart w:id="18" w:name="_Toc191409514"/>
      <w:proofErr w:type="spellStart"/>
      <w:r>
        <w:rPr>
          <w:lang w:val="de-AT"/>
        </w:rPr>
        <w:lastRenderedPageBreak/>
        <w:t>NewsVie</w:t>
      </w:r>
      <w:r w:rsidR="00D70EA9">
        <w:rPr>
          <w:lang w:val="de-AT"/>
        </w:rPr>
        <w:t>w</w:t>
      </w:r>
      <w:r w:rsidR="00A017C0" w:rsidRPr="00A017C0">
        <w:rPr>
          <w:lang w:val="de-AT"/>
        </w:rPr>
        <w:t>.vue</w:t>
      </w:r>
      <w:proofErr w:type="spellEnd"/>
      <w:r w:rsidR="00A017C0" w:rsidRPr="00A017C0">
        <w:rPr>
          <w:lang w:val="de-AT"/>
        </w:rPr>
        <w:t xml:space="preserve"> – Startseite mit Nachrichtenübersicht</w:t>
      </w:r>
      <w:bookmarkEnd w:id="18"/>
    </w:p>
    <w:p w14:paraId="5856FC91" w14:textId="77777777" w:rsidR="00A017C0" w:rsidRPr="00A017C0" w:rsidRDefault="00A017C0" w:rsidP="00A017C0">
      <w:pPr>
        <w:rPr>
          <w:lang w:val="de-AT"/>
        </w:rPr>
      </w:pPr>
      <w:r w:rsidRPr="00A017C0">
        <w:rPr>
          <w:lang w:val="de-AT"/>
        </w:rPr>
        <w:t xml:space="preserve">Die Startseite zeigt eine </w:t>
      </w:r>
      <w:r w:rsidRPr="00A017C0">
        <w:rPr>
          <w:b/>
          <w:bCs/>
          <w:lang w:val="de-AT"/>
        </w:rPr>
        <w:t>Übersicht aller Sportnachrichten</w:t>
      </w:r>
      <w:r w:rsidRPr="00A017C0">
        <w:rPr>
          <w:lang w:val="de-AT"/>
        </w:rPr>
        <w:t>, kategorisiert nach Sportarten.</w:t>
      </w:r>
    </w:p>
    <w:p w14:paraId="1C24357F" w14:textId="77777777" w:rsidR="00A017C0" w:rsidRPr="00A017C0" w:rsidRDefault="00A017C0">
      <w:pPr>
        <w:numPr>
          <w:ilvl w:val="0"/>
          <w:numId w:val="20"/>
        </w:numPr>
        <w:rPr>
          <w:lang w:val="de-AT"/>
        </w:rPr>
      </w:pPr>
      <w:r w:rsidRPr="00A017C0">
        <w:rPr>
          <w:b/>
          <w:bCs/>
          <w:lang w:val="de-AT"/>
        </w:rPr>
        <w:t>Dynamische Anzeige der neuesten Artikel</w:t>
      </w:r>
    </w:p>
    <w:p w14:paraId="3425156A" w14:textId="77777777" w:rsidR="00A017C0" w:rsidRPr="00A017C0" w:rsidRDefault="00A017C0">
      <w:pPr>
        <w:numPr>
          <w:ilvl w:val="0"/>
          <w:numId w:val="20"/>
        </w:numPr>
        <w:rPr>
          <w:lang w:val="de-AT"/>
        </w:rPr>
      </w:pPr>
      <w:r w:rsidRPr="00A017C0">
        <w:rPr>
          <w:b/>
          <w:bCs/>
          <w:lang w:val="de-AT"/>
        </w:rPr>
        <w:t>Klickbare Artikel für Detailansicht</w:t>
      </w:r>
    </w:p>
    <w:p w14:paraId="0F4580F4" w14:textId="77777777" w:rsidR="00227A6C" w:rsidRDefault="00227A6C" w:rsidP="00227A6C">
      <w:pPr>
        <w:keepNext/>
      </w:pPr>
      <w:r w:rsidRPr="00227A6C">
        <w:rPr>
          <w:b/>
          <w:bCs/>
          <w:noProof/>
          <w:lang w:val="de-AT"/>
        </w:rPr>
        <w:drawing>
          <wp:inline distT="0" distB="0" distL="0" distR="0" wp14:anchorId="1C09C6DB" wp14:editId="01941FB9">
            <wp:extent cx="5386192" cy="3080878"/>
            <wp:effectExtent l="0" t="0" r="5080" b="5715"/>
            <wp:docPr id="2692288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8826" name=""/>
                    <pic:cNvPicPr/>
                  </pic:nvPicPr>
                  <pic:blipFill>
                    <a:blip r:embed="rId14"/>
                    <a:stretch>
                      <a:fillRect/>
                    </a:stretch>
                  </pic:blipFill>
                  <pic:spPr>
                    <a:xfrm>
                      <a:off x="0" y="0"/>
                      <a:ext cx="5394753" cy="3085775"/>
                    </a:xfrm>
                    <a:prstGeom prst="rect">
                      <a:avLst/>
                    </a:prstGeom>
                  </pic:spPr>
                </pic:pic>
              </a:graphicData>
            </a:graphic>
          </wp:inline>
        </w:drawing>
      </w:r>
    </w:p>
    <w:p w14:paraId="7330A0EC" w14:textId="3198F75A" w:rsidR="0056456A" w:rsidRDefault="00227A6C" w:rsidP="0056456A">
      <w:pPr>
        <w:pStyle w:val="Beschriftung"/>
        <w:rPr>
          <w:lang w:val="de-AT"/>
        </w:rPr>
      </w:pPr>
      <w:bookmarkStart w:id="19" w:name="_Toc191409424"/>
      <w:r>
        <w:t xml:space="preserve">Abbildung </w:t>
      </w:r>
      <w:r>
        <w:fldChar w:fldCharType="begin"/>
      </w:r>
      <w:r>
        <w:instrText xml:space="preserve"> SEQ Abbildung \* ARABIC </w:instrText>
      </w:r>
      <w:r>
        <w:fldChar w:fldCharType="separate"/>
      </w:r>
      <w:r w:rsidR="00CE2AEA">
        <w:rPr>
          <w:noProof/>
        </w:rPr>
        <w:t>2</w:t>
      </w:r>
      <w:r>
        <w:fldChar w:fldCharType="end"/>
      </w:r>
      <w:r>
        <w:rPr>
          <w:lang w:val="de-AT"/>
        </w:rPr>
        <w:t xml:space="preserve"> Startseite mit Nachrichtenübersicht</w:t>
      </w:r>
      <w:bookmarkEnd w:id="19"/>
    </w:p>
    <w:p w14:paraId="6E83DA62" w14:textId="36221971" w:rsidR="0056456A" w:rsidRDefault="0056456A" w:rsidP="0056456A">
      <w:pPr>
        <w:rPr>
          <w:b/>
          <w:bCs/>
          <w:lang w:val="de-AT"/>
        </w:rPr>
      </w:pPr>
      <w:r>
        <w:rPr>
          <w:lang w:val="de-AT"/>
        </w:rPr>
        <w:t xml:space="preserve">Das Ganze haben wir auch in </w:t>
      </w:r>
      <w:r w:rsidRPr="0056456A">
        <w:rPr>
          <w:b/>
          <w:bCs/>
          <w:lang w:val="de-AT"/>
        </w:rPr>
        <w:t>Light Mode</w:t>
      </w:r>
      <w:r>
        <w:rPr>
          <w:b/>
          <w:bCs/>
          <w:lang w:val="de-AT"/>
        </w:rPr>
        <w:t>:</w:t>
      </w:r>
    </w:p>
    <w:p w14:paraId="595C8A87" w14:textId="77777777" w:rsidR="0056456A" w:rsidRDefault="0056456A" w:rsidP="0056456A">
      <w:pPr>
        <w:keepNext/>
      </w:pPr>
      <w:r w:rsidRPr="0056456A">
        <w:rPr>
          <w:noProof/>
          <w:lang w:val="de-AT"/>
        </w:rPr>
        <w:drawing>
          <wp:inline distT="0" distB="0" distL="0" distR="0" wp14:anchorId="03A8BDE4" wp14:editId="446D74AE">
            <wp:extent cx="5601013" cy="3175348"/>
            <wp:effectExtent l="0" t="0" r="0" b="6350"/>
            <wp:docPr id="207281953" name="Grafik 1" descr="Ein Bild, das Text, Screensho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953" name="Grafik 1" descr="Ein Bild, das Text, Screenshot, Person, Mann enthält.&#10;&#10;KI-generierte Inhalte können fehlerhaft sein."/>
                    <pic:cNvPicPr/>
                  </pic:nvPicPr>
                  <pic:blipFill>
                    <a:blip r:embed="rId15"/>
                    <a:stretch>
                      <a:fillRect/>
                    </a:stretch>
                  </pic:blipFill>
                  <pic:spPr>
                    <a:xfrm>
                      <a:off x="0" y="0"/>
                      <a:ext cx="5607941" cy="3179275"/>
                    </a:xfrm>
                    <a:prstGeom prst="rect">
                      <a:avLst/>
                    </a:prstGeom>
                  </pic:spPr>
                </pic:pic>
              </a:graphicData>
            </a:graphic>
          </wp:inline>
        </w:drawing>
      </w:r>
    </w:p>
    <w:p w14:paraId="5108EBE6" w14:textId="6FD9F874" w:rsidR="0056456A" w:rsidRPr="0056456A" w:rsidRDefault="0056456A" w:rsidP="0056456A">
      <w:pPr>
        <w:pStyle w:val="Beschriftung"/>
        <w:rPr>
          <w:lang w:val="de-AT"/>
        </w:rPr>
      </w:pPr>
      <w:bookmarkStart w:id="20" w:name="_Toc191409425"/>
      <w:r>
        <w:t xml:space="preserve">Abbildung </w:t>
      </w:r>
      <w:r>
        <w:fldChar w:fldCharType="begin"/>
      </w:r>
      <w:r>
        <w:instrText xml:space="preserve"> SEQ Abbildung \* ARABIC </w:instrText>
      </w:r>
      <w:r>
        <w:fldChar w:fldCharType="separate"/>
      </w:r>
      <w:r w:rsidR="00CE2AEA">
        <w:rPr>
          <w:noProof/>
        </w:rPr>
        <w:t>3</w:t>
      </w:r>
      <w:r>
        <w:fldChar w:fldCharType="end"/>
      </w:r>
      <w:r>
        <w:rPr>
          <w:lang w:val="de-AT"/>
        </w:rPr>
        <w:t xml:space="preserve"> Startseite mit Nachrichtenübersicht Light Mode</w:t>
      </w:r>
      <w:bookmarkEnd w:id="20"/>
    </w:p>
    <w:p w14:paraId="5B66B044" w14:textId="77777777" w:rsidR="0056456A" w:rsidRPr="0056456A" w:rsidRDefault="0056456A" w:rsidP="0056456A">
      <w:pPr>
        <w:keepNext/>
        <w:rPr>
          <w:lang w:val="de-AT"/>
        </w:rPr>
      </w:pPr>
      <w:r w:rsidRPr="0056456A">
        <w:rPr>
          <w:b/>
          <w:bCs/>
          <w:lang w:val="de-AT"/>
        </w:rPr>
        <w:lastRenderedPageBreak/>
        <w:t>Filterfunktion für Sportarten</w:t>
      </w:r>
      <w:r w:rsidRPr="0056456A">
        <w:rPr>
          <w:lang w:val="de-AT"/>
        </w:rPr>
        <w:br/>
        <w:t xml:space="preserve">In unserer Anwendung haben wir eine </w:t>
      </w:r>
      <w:r w:rsidRPr="0056456A">
        <w:rPr>
          <w:b/>
          <w:bCs/>
          <w:lang w:val="de-AT"/>
        </w:rPr>
        <w:t>Filterfunktion</w:t>
      </w:r>
      <w:r w:rsidRPr="0056456A">
        <w:rPr>
          <w:lang w:val="de-AT"/>
        </w:rPr>
        <w:t xml:space="preserve"> implementiert, mit der Nutzer gezielt Nachrichten aus verschiedenen Sportarten anzeigen können. Die verfügbaren Filteroptionen sind:</w:t>
      </w:r>
    </w:p>
    <w:p w14:paraId="0D8516B8" w14:textId="77777777" w:rsidR="0056456A" w:rsidRPr="0056456A" w:rsidRDefault="0056456A">
      <w:pPr>
        <w:keepNext/>
        <w:numPr>
          <w:ilvl w:val="0"/>
          <w:numId w:val="32"/>
        </w:numPr>
        <w:rPr>
          <w:lang w:val="de-AT"/>
        </w:rPr>
      </w:pPr>
      <w:r w:rsidRPr="0056456A">
        <w:rPr>
          <w:b/>
          <w:bCs/>
          <w:lang w:val="de-AT"/>
        </w:rPr>
        <w:t>Fußball</w:t>
      </w:r>
    </w:p>
    <w:p w14:paraId="45C5478B" w14:textId="77777777" w:rsidR="0056456A" w:rsidRPr="0056456A" w:rsidRDefault="0056456A">
      <w:pPr>
        <w:keepNext/>
        <w:numPr>
          <w:ilvl w:val="0"/>
          <w:numId w:val="32"/>
        </w:numPr>
        <w:rPr>
          <w:lang w:val="de-AT"/>
        </w:rPr>
      </w:pPr>
      <w:r w:rsidRPr="0056456A">
        <w:rPr>
          <w:b/>
          <w:bCs/>
          <w:lang w:val="de-AT"/>
        </w:rPr>
        <w:t>Basketball</w:t>
      </w:r>
    </w:p>
    <w:p w14:paraId="3C5669E7" w14:textId="77777777" w:rsidR="0056456A" w:rsidRPr="0056456A" w:rsidRDefault="0056456A">
      <w:pPr>
        <w:keepNext/>
        <w:numPr>
          <w:ilvl w:val="0"/>
          <w:numId w:val="32"/>
        </w:numPr>
        <w:rPr>
          <w:lang w:val="de-AT"/>
        </w:rPr>
      </w:pPr>
      <w:r w:rsidRPr="0056456A">
        <w:rPr>
          <w:b/>
          <w:bCs/>
          <w:lang w:val="de-AT"/>
        </w:rPr>
        <w:t>Tennis</w:t>
      </w:r>
    </w:p>
    <w:p w14:paraId="5A29848E" w14:textId="77777777" w:rsidR="0056456A" w:rsidRPr="0056456A" w:rsidRDefault="0056456A">
      <w:pPr>
        <w:keepNext/>
        <w:numPr>
          <w:ilvl w:val="0"/>
          <w:numId w:val="32"/>
        </w:numPr>
        <w:rPr>
          <w:lang w:val="de-AT"/>
        </w:rPr>
      </w:pPr>
      <w:r w:rsidRPr="0056456A">
        <w:rPr>
          <w:b/>
          <w:bCs/>
          <w:lang w:val="de-AT"/>
        </w:rPr>
        <w:t>Badminton</w:t>
      </w:r>
    </w:p>
    <w:p w14:paraId="05CF19ED" w14:textId="77777777" w:rsidR="0056456A" w:rsidRPr="0056456A" w:rsidRDefault="0056456A" w:rsidP="0056456A">
      <w:pPr>
        <w:keepNext/>
        <w:rPr>
          <w:lang w:val="de-AT"/>
        </w:rPr>
      </w:pPr>
      <w:r w:rsidRPr="0056456A">
        <w:rPr>
          <w:lang w:val="de-AT"/>
        </w:rPr>
        <w:t xml:space="preserve">Durch diese Funktion können Nutzer ihre </w:t>
      </w:r>
      <w:r w:rsidRPr="0056456A">
        <w:rPr>
          <w:b/>
          <w:bCs/>
          <w:lang w:val="de-AT"/>
        </w:rPr>
        <w:t>News-Ansicht individuell anpassen</w:t>
      </w:r>
      <w:r w:rsidRPr="0056456A">
        <w:rPr>
          <w:lang w:val="de-AT"/>
        </w:rPr>
        <w:t xml:space="preserve"> und sich schneller einen Überblick über relevante Artikel verschaffen.</w:t>
      </w:r>
    </w:p>
    <w:p w14:paraId="4EEC4EAB" w14:textId="0F78FC40" w:rsidR="00227A6C" w:rsidRDefault="00227A6C" w:rsidP="00227A6C">
      <w:pPr>
        <w:keepNext/>
      </w:pPr>
      <w:r w:rsidRPr="00227A6C">
        <w:rPr>
          <w:noProof/>
          <w:lang w:val="de-AT"/>
        </w:rPr>
        <w:drawing>
          <wp:inline distT="0" distB="0" distL="0" distR="0" wp14:anchorId="4D3A3EF0" wp14:editId="5BB014E8">
            <wp:extent cx="5788668" cy="3219189"/>
            <wp:effectExtent l="0" t="0" r="2540" b="635"/>
            <wp:docPr id="512953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100" name=""/>
                    <pic:cNvPicPr/>
                  </pic:nvPicPr>
                  <pic:blipFill>
                    <a:blip r:embed="rId16"/>
                    <a:stretch>
                      <a:fillRect/>
                    </a:stretch>
                  </pic:blipFill>
                  <pic:spPr>
                    <a:xfrm>
                      <a:off x="0" y="0"/>
                      <a:ext cx="5793964" cy="3222134"/>
                    </a:xfrm>
                    <a:prstGeom prst="rect">
                      <a:avLst/>
                    </a:prstGeom>
                  </pic:spPr>
                </pic:pic>
              </a:graphicData>
            </a:graphic>
          </wp:inline>
        </w:drawing>
      </w:r>
    </w:p>
    <w:p w14:paraId="565C6A14" w14:textId="18E3CCA6" w:rsidR="0056456A" w:rsidRDefault="00227A6C" w:rsidP="0067490E">
      <w:pPr>
        <w:pStyle w:val="Beschriftung"/>
        <w:rPr>
          <w:lang w:val="de-AT"/>
        </w:rPr>
      </w:pPr>
      <w:bookmarkStart w:id="21" w:name="_Toc191409426"/>
      <w:r>
        <w:t xml:space="preserve">Abbildung </w:t>
      </w:r>
      <w:r>
        <w:fldChar w:fldCharType="begin"/>
      </w:r>
      <w:r>
        <w:instrText xml:space="preserve"> SEQ Abbildung \* ARABIC </w:instrText>
      </w:r>
      <w:r>
        <w:fldChar w:fldCharType="separate"/>
      </w:r>
      <w:r w:rsidR="00CE2AEA">
        <w:rPr>
          <w:noProof/>
        </w:rPr>
        <w:t>4</w:t>
      </w:r>
      <w:r>
        <w:fldChar w:fldCharType="end"/>
      </w:r>
      <w:r>
        <w:rPr>
          <w:lang w:val="de-AT"/>
        </w:rPr>
        <w:t xml:space="preserve"> Auswahl verschiedener Sportnachrichte</w:t>
      </w:r>
      <w:bookmarkEnd w:id="21"/>
    </w:p>
    <w:p w14:paraId="17939F2C" w14:textId="77777777" w:rsidR="0067490E" w:rsidRDefault="0067490E" w:rsidP="0067490E">
      <w:pPr>
        <w:rPr>
          <w:lang w:val="de-AT"/>
        </w:rPr>
      </w:pPr>
    </w:p>
    <w:p w14:paraId="701484F3" w14:textId="77777777" w:rsidR="0067490E" w:rsidRDefault="0067490E" w:rsidP="0067490E">
      <w:pPr>
        <w:rPr>
          <w:lang w:val="de-AT"/>
        </w:rPr>
      </w:pPr>
    </w:p>
    <w:p w14:paraId="6FCC4F8E" w14:textId="77777777" w:rsidR="0067490E" w:rsidRDefault="0067490E" w:rsidP="0067490E">
      <w:pPr>
        <w:rPr>
          <w:lang w:val="de-AT"/>
        </w:rPr>
      </w:pPr>
    </w:p>
    <w:p w14:paraId="180BF56B" w14:textId="77777777" w:rsidR="0067490E" w:rsidRDefault="0067490E" w:rsidP="0067490E">
      <w:pPr>
        <w:rPr>
          <w:lang w:val="de-AT"/>
        </w:rPr>
      </w:pPr>
    </w:p>
    <w:p w14:paraId="7C4F5634" w14:textId="77777777" w:rsidR="0067490E" w:rsidRDefault="0067490E" w:rsidP="0067490E">
      <w:pPr>
        <w:rPr>
          <w:lang w:val="de-AT"/>
        </w:rPr>
      </w:pPr>
    </w:p>
    <w:p w14:paraId="5EE4AB53" w14:textId="77777777" w:rsidR="0067490E" w:rsidRDefault="0067490E" w:rsidP="0067490E">
      <w:pPr>
        <w:rPr>
          <w:lang w:val="de-AT"/>
        </w:rPr>
      </w:pPr>
    </w:p>
    <w:p w14:paraId="21379973" w14:textId="77777777" w:rsidR="0067490E" w:rsidRDefault="0067490E" w:rsidP="0067490E">
      <w:pPr>
        <w:rPr>
          <w:lang w:val="de-AT"/>
        </w:rPr>
      </w:pPr>
    </w:p>
    <w:p w14:paraId="321A349A" w14:textId="77777777" w:rsidR="0067490E" w:rsidRDefault="0067490E" w:rsidP="0067490E">
      <w:pPr>
        <w:rPr>
          <w:lang w:val="de-AT"/>
        </w:rPr>
      </w:pPr>
    </w:p>
    <w:p w14:paraId="42D391F0" w14:textId="77777777" w:rsidR="0067490E" w:rsidRDefault="0067490E" w:rsidP="0067490E">
      <w:pPr>
        <w:rPr>
          <w:lang w:val="de-AT"/>
        </w:rPr>
      </w:pPr>
    </w:p>
    <w:p w14:paraId="1632CA9C" w14:textId="77777777" w:rsidR="0067490E" w:rsidRPr="0067490E" w:rsidRDefault="0067490E" w:rsidP="0067490E">
      <w:pPr>
        <w:rPr>
          <w:lang w:val="de-AT"/>
        </w:rPr>
      </w:pPr>
    </w:p>
    <w:p w14:paraId="36BE17DE" w14:textId="77777777" w:rsidR="0056456A" w:rsidRDefault="0056456A" w:rsidP="0056456A">
      <w:pPr>
        <w:rPr>
          <w:b/>
          <w:bCs/>
          <w:lang w:val="de-AT"/>
        </w:rPr>
      </w:pPr>
      <w:r>
        <w:rPr>
          <w:lang w:val="de-AT"/>
        </w:rPr>
        <w:lastRenderedPageBreak/>
        <w:t xml:space="preserve">Das Ganze haben wir auch in </w:t>
      </w:r>
      <w:r w:rsidRPr="0056456A">
        <w:rPr>
          <w:b/>
          <w:bCs/>
          <w:lang w:val="de-AT"/>
        </w:rPr>
        <w:t>Light Mode</w:t>
      </w:r>
      <w:r>
        <w:rPr>
          <w:b/>
          <w:bCs/>
          <w:lang w:val="de-AT"/>
        </w:rPr>
        <w:t>:</w:t>
      </w:r>
    </w:p>
    <w:p w14:paraId="6EFC3E56" w14:textId="77777777" w:rsidR="0067490E" w:rsidRDefault="0067490E" w:rsidP="0067490E">
      <w:pPr>
        <w:keepNext/>
      </w:pPr>
      <w:r w:rsidRPr="0067490E">
        <w:rPr>
          <w:noProof/>
          <w:lang w:val="de-AT"/>
        </w:rPr>
        <w:drawing>
          <wp:inline distT="0" distB="0" distL="0" distR="0" wp14:anchorId="69674BD4" wp14:editId="4E21A2B1">
            <wp:extent cx="5759450" cy="3228340"/>
            <wp:effectExtent l="0" t="0" r="0" b="0"/>
            <wp:docPr id="1281768020" name="Grafik 1" descr="Ein Bild, das Text, Screenshot,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020" name="Grafik 1" descr="Ein Bild, das Text, Screenshot, Person, Kleidung enthält.&#10;&#10;KI-generierte Inhalte können fehlerhaft sein."/>
                    <pic:cNvPicPr/>
                  </pic:nvPicPr>
                  <pic:blipFill>
                    <a:blip r:embed="rId17"/>
                    <a:stretch>
                      <a:fillRect/>
                    </a:stretch>
                  </pic:blipFill>
                  <pic:spPr>
                    <a:xfrm>
                      <a:off x="0" y="0"/>
                      <a:ext cx="5759450" cy="3228340"/>
                    </a:xfrm>
                    <a:prstGeom prst="rect">
                      <a:avLst/>
                    </a:prstGeom>
                  </pic:spPr>
                </pic:pic>
              </a:graphicData>
            </a:graphic>
          </wp:inline>
        </w:drawing>
      </w:r>
    </w:p>
    <w:p w14:paraId="7E654ED1" w14:textId="0DA6BCB9" w:rsidR="00A017C0" w:rsidRPr="0067490E" w:rsidRDefault="0067490E" w:rsidP="0067490E">
      <w:pPr>
        <w:pStyle w:val="Beschriftung"/>
        <w:rPr>
          <w:lang w:val="de-AT"/>
        </w:rPr>
      </w:pPr>
      <w:bookmarkStart w:id="22" w:name="_Toc191409427"/>
      <w:r>
        <w:t xml:space="preserve">Abbildung </w:t>
      </w:r>
      <w:r>
        <w:fldChar w:fldCharType="begin"/>
      </w:r>
      <w:r>
        <w:instrText xml:space="preserve"> SEQ Abbildung \* ARABIC </w:instrText>
      </w:r>
      <w:r>
        <w:fldChar w:fldCharType="separate"/>
      </w:r>
      <w:r w:rsidR="00CE2AEA">
        <w:rPr>
          <w:noProof/>
        </w:rPr>
        <w:t>5</w:t>
      </w:r>
      <w:r>
        <w:fldChar w:fldCharType="end"/>
      </w:r>
      <w:r>
        <w:rPr>
          <w:lang w:val="de-AT"/>
        </w:rPr>
        <w:t xml:space="preserve"> </w:t>
      </w:r>
      <w:r w:rsidRPr="00EA03A1">
        <w:rPr>
          <w:lang w:val="de-AT"/>
        </w:rPr>
        <w:t>Auswahl verschiedener Sportnachrichte</w:t>
      </w:r>
      <w:r>
        <w:rPr>
          <w:lang w:val="de-AT"/>
        </w:rPr>
        <w:t xml:space="preserve"> in Light Mode</w:t>
      </w:r>
      <w:bookmarkEnd w:id="22"/>
    </w:p>
    <w:p w14:paraId="464D04C5" w14:textId="77777777" w:rsidR="00A017C0" w:rsidRDefault="00A017C0" w:rsidP="00A017C0">
      <w:pPr>
        <w:rPr>
          <w:b/>
          <w:bCs/>
          <w:lang w:val="de-AT"/>
        </w:rPr>
      </w:pPr>
    </w:p>
    <w:p w14:paraId="12371CD8" w14:textId="6EE7B7C6" w:rsidR="00A017C0" w:rsidRPr="00A017C0" w:rsidRDefault="00A017C0" w:rsidP="00A017C0">
      <w:pPr>
        <w:pStyle w:val="berschrift3"/>
        <w:rPr>
          <w:lang w:val="de-AT"/>
        </w:rPr>
      </w:pPr>
      <w:bookmarkStart w:id="23" w:name="_Toc191409515"/>
      <w:proofErr w:type="spellStart"/>
      <w:r w:rsidRPr="00A017C0">
        <w:rPr>
          <w:lang w:val="de-AT"/>
        </w:rPr>
        <w:t>NewsDetailView.vue</w:t>
      </w:r>
      <w:proofErr w:type="spellEnd"/>
      <w:r w:rsidRPr="00A017C0">
        <w:rPr>
          <w:lang w:val="de-AT"/>
        </w:rPr>
        <w:t xml:space="preserve"> – Detailansicht eines Artikels</w:t>
      </w:r>
      <w:bookmarkEnd w:id="23"/>
    </w:p>
    <w:p w14:paraId="675A37CC" w14:textId="77777777" w:rsidR="00A017C0" w:rsidRPr="00A017C0" w:rsidRDefault="00A017C0" w:rsidP="00A017C0">
      <w:pPr>
        <w:rPr>
          <w:lang w:val="de-AT"/>
        </w:rPr>
      </w:pPr>
      <w:r w:rsidRPr="00A017C0">
        <w:rPr>
          <w:lang w:val="de-AT"/>
        </w:rPr>
        <w:t>Die Detailansicht zeigt die vollständigen Informationen zu einem Artikel.</w:t>
      </w:r>
    </w:p>
    <w:p w14:paraId="0B1B8932" w14:textId="77777777" w:rsidR="00A017C0" w:rsidRPr="00A017C0" w:rsidRDefault="00A017C0">
      <w:pPr>
        <w:numPr>
          <w:ilvl w:val="0"/>
          <w:numId w:val="21"/>
        </w:numPr>
        <w:rPr>
          <w:lang w:val="de-AT"/>
        </w:rPr>
      </w:pPr>
      <w:r w:rsidRPr="00A017C0">
        <w:rPr>
          <w:b/>
          <w:bCs/>
          <w:lang w:val="de-AT"/>
        </w:rPr>
        <w:t>Großes Header-Bild mit Artikelüberschrift</w:t>
      </w:r>
    </w:p>
    <w:p w14:paraId="20CA4013" w14:textId="196CB75B" w:rsidR="0067490E" w:rsidRPr="0067490E" w:rsidRDefault="00A017C0">
      <w:pPr>
        <w:numPr>
          <w:ilvl w:val="0"/>
          <w:numId w:val="21"/>
        </w:numPr>
        <w:rPr>
          <w:lang w:val="de-AT"/>
        </w:rPr>
      </w:pPr>
      <w:r w:rsidRPr="00A017C0">
        <w:rPr>
          <w:b/>
          <w:bCs/>
          <w:lang w:val="de-AT"/>
        </w:rPr>
        <w:t>Vollständiger Artikelinhalt</w:t>
      </w:r>
    </w:p>
    <w:p w14:paraId="6EF20684" w14:textId="77777777" w:rsidR="0056456A" w:rsidRDefault="0056456A" w:rsidP="0056456A">
      <w:pPr>
        <w:keepNext/>
      </w:pPr>
      <w:r w:rsidRPr="0056456A">
        <w:rPr>
          <w:b/>
          <w:bCs/>
          <w:noProof/>
          <w:lang w:val="de-AT"/>
        </w:rPr>
        <w:drawing>
          <wp:inline distT="0" distB="0" distL="0" distR="0" wp14:anchorId="503EC64E" wp14:editId="75C8CD12">
            <wp:extent cx="5209530" cy="2984423"/>
            <wp:effectExtent l="0" t="0" r="0" b="6985"/>
            <wp:docPr id="113157770" name="Grafik 1" descr="Ein Bild, das Sport, Person, Text, Sportspie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770" name="Grafik 1" descr="Ein Bild, das Sport, Person, Text, Sportspiele enthält.&#10;&#10;KI-generierte Inhalte können fehlerhaft sein."/>
                    <pic:cNvPicPr/>
                  </pic:nvPicPr>
                  <pic:blipFill>
                    <a:blip r:embed="rId18"/>
                    <a:stretch>
                      <a:fillRect/>
                    </a:stretch>
                  </pic:blipFill>
                  <pic:spPr>
                    <a:xfrm>
                      <a:off x="0" y="0"/>
                      <a:ext cx="5214134" cy="2987060"/>
                    </a:xfrm>
                    <a:prstGeom prst="rect">
                      <a:avLst/>
                    </a:prstGeom>
                  </pic:spPr>
                </pic:pic>
              </a:graphicData>
            </a:graphic>
          </wp:inline>
        </w:drawing>
      </w:r>
    </w:p>
    <w:p w14:paraId="497CB365" w14:textId="3FAFE34C" w:rsidR="00A017C0" w:rsidRDefault="0056456A" w:rsidP="0056456A">
      <w:pPr>
        <w:pStyle w:val="Beschriftung"/>
        <w:rPr>
          <w:lang w:val="de-AT"/>
        </w:rPr>
      </w:pPr>
      <w:bookmarkStart w:id="24" w:name="_Toc191409428"/>
      <w:r>
        <w:t xml:space="preserve">Abbildung </w:t>
      </w:r>
      <w:r>
        <w:fldChar w:fldCharType="begin"/>
      </w:r>
      <w:r>
        <w:instrText xml:space="preserve"> SEQ Abbildung \* ARABIC </w:instrText>
      </w:r>
      <w:r>
        <w:fldChar w:fldCharType="separate"/>
      </w:r>
      <w:r w:rsidR="00CE2AEA">
        <w:rPr>
          <w:noProof/>
        </w:rPr>
        <w:t>6</w:t>
      </w:r>
      <w:r>
        <w:fldChar w:fldCharType="end"/>
      </w:r>
      <w:r>
        <w:rPr>
          <w:lang w:val="de-AT"/>
        </w:rPr>
        <w:t xml:space="preserve"> Inhalt der News</w:t>
      </w:r>
      <w:bookmarkEnd w:id="24"/>
    </w:p>
    <w:p w14:paraId="1E6AED7B" w14:textId="77777777" w:rsidR="0056456A" w:rsidRDefault="0056456A" w:rsidP="0056456A">
      <w:pPr>
        <w:rPr>
          <w:lang w:val="de-AT"/>
        </w:rPr>
      </w:pPr>
    </w:p>
    <w:p w14:paraId="480DF2F1" w14:textId="0E8631E9" w:rsidR="0067490E" w:rsidRPr="0067490E" w:rsidRDefault="0067490E" w:rsidP="0067490E">
      <w:pPr>
        <w:rPr>
          <w:b/>
          <w:bCs/>
          <w:lang w:val="de-AT"/>
        </w:rPr>
      </w:pPr>
      <w:r w:rsidRPr="0067490E">
        <w:rPr>
          <w:lang w:val="de-AT"/>
        </w:rPr>
        <w:t xml:space="preserve">Das Ganze haben wir auch in </w:t>
      </w:r>
      <w:r w:rsidRPr="0067490E">
        <w:rPr>
          <w:b/>
          <w:bCs/>
          <w:lang w:val="de-AT"/>
        </w:rPr>
        <w:t>Light Mode:</w:t>
      </w:r>
    </w:p>
    <w:p w14:paraId="54F9AB6B" w14:textId="77777777" w:rsidR="0067490E" w:rsidRDefault="0067490E" w:rsidP="0067490E">
      <w:pPr>
        <w:keepNext/>
      </w:pPr>
      <w:r w:rsidRPr="0067490E">
        <w:rPr>
          <w:noProof/>
          <w:lang w:val="de-AT"/>
        </w:rPr>
        <w:drawing>
          <wp:inline distT="0" distB="0" distL="0" distR="0" wp14:anchorId="42A8B6F8" wp14:editId="4A18EEA9">
            <wp:extent cx="5759450" cy="3279140"/>
            <wp:effectExtent l="0" t="0" r="0" b="0"/>
            <wp:docPr id="1089647959" name="Grafik 1" descr="Ein Bild, das Text, Person, Sport, Sporttrik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959" name="Grafik 1" descr="Ein Bild, das Text, Person, Sport, Sporttrikot enthält.&#10;&#10;KI-generierte Inhalte können fehlerhaft sein."/>
                    <pic:cNvPicPr/>
                  </pic:nvPicPr>
                  <pic:blipFill>
                    <a:blip r:embed="rId19"/>
                    <a:stretch>
                      <a:fillRect/>
                    </a:stretch>
                  </pic:blipFill>
                  <pic:spPr>
                    <a:xfrm>
                      <a:off x="0" y="0"/>
                      <a:ext cx="5759450" cy="3279140"/>
                    </a:xfrm>
                    <a:prstGeom prst="rect">
                      <a:avLst/>
                    </a:prstGeom>
                  </pic:spPr>
                </pic:pic>
              </a:graphicData>
            </a:graphic>
          </wp:inline>
        </w:drawing>
      </w:r>
    </w:p>
    <w:p w14:paraId="2AC6CF36" w14:textId="5EE6E112" w:rsidR="0056456A" w:rsidRDefault="0067490E" w:rsidP="0067490E">
      <w:pPr>
        <w:pStyle w:val="Beschriftung"/>
        <w:rPr>
          <w:lang w:val="de-AT"/>
        </w:rPr>
      </w:pPr>
      <w:bookmarkStart w:id="25" w:name="_Toc191409429"/>
      <w:r>
        <w:t xml:space="preserve">Abbildung </w:t>
      </w:r>
      <w:r>
        <w:fldChar w:fldCharType="begin"/>
      </w:r>
      <w:r>
        <w:instrText xml:space="preserve"> SEQ Abbildung \* ARABIC </w:instrText>
      </w:r>
      <w:r>
        <w:fldChar w:fldCharType="separate"/>
      </w:r>
      <w:r w:rsidR="00CE2AEA">
        <w:rPr>
          <w:noProof/>
        </w:rPr>
        <w:t>7</w:t>
      </w:r>
      <w:r>
        <w:fldChar w:fldCharType="end"/>
      </w:r>
      <w:r>
        <w:rPr>
          <w:lang w:val="de-AT"/>
        </w:rPr>
        <w:t xml:space="preserve"> Inhalt der News in Light Mode</w:t>
      </w:r>
      <w:bookmarkEnd w:id="25"/>
    </w:p>
    <w:p w14:paraId="5B688E4E" w14:textId="77777777" w:rsidR="0056456A" w:rsidRDefault="0056456A" w:rsidP="0056456A">
      <w:pPr>
        <w:rPr>
          <w:lang w:val="de-AT"/>
        </w:rPr>
      </w:pPr>
    </w:p>
    <w:p w14:paraId="63F7A742" w14:textId="77777777" w:rsidR="0056456A" w:rsidRDefault="0056456A" w:rsidP="0056456A">
      <w:pPr>
        <w:rPr>
          <w:lang w:val="de-AT"/>
        </w:rPr>
      </w:pPr>
    </w:p>
    <w:p w14:paraId="20922B3E" w14:textId="6036AFED" w:rsidR="0056456A" w:rsidRDefault="006C33EF" w:rsidP="006C33EF">
      <w:pPr>
        <w:pStyle w:val="berschrift3"/>
        <w:rPr>
          <w:lang w:val="de-AT"/>
        </w:rPr>
      </w:pPr>
      <w:bookmarkStart w:id="26" w:name="_Toc191409516"/>
      <w:r>
        <w:rPr>
          <w:lang w:val="de-AT"/>
        </w:rPr>
        <w:t>User Interface</w:t>
      </w:r>
      <w:bookmarkEnd w:id="26"/>
    </w:p>
    <w:p w14:paraId="28F5482A" w14:textId="77777777" w:rsidR="006C33EF" w:rsidRPr="006C33EF" w:rsidRDefault="006C33EF" w:rsidP="006C33EF">
      <w:pPr>
        <w:rPr>
          <w:lang w:val="de-AT"/>
        </w:rPr>
      </w:pPr>
      <w:r w:rsidRPr="006C33EF">
        <w:rPr>
          <w:lang w:val="de-AT"/>
        </w:rPr>
        <w:t xml:space="preserve">Das </w:t>
      </w:r>
      <w:r w:rsidRPr="006C33EF">
        <w:rPr>
          <w:b/>
          <w:bCs/>
          <w:lang w:val="de-AT"/>
        </w:rPr>
        <w:t>User Interface (Benutzeroberfläche)</w:t>
      </w:r>
      <w:r w:rsidRPr="006C33EF">
        <w:rPr>
          <w:lang w:val="de-AT"/>
        </w:rPr>
        <w:t xml:space="preserve"> ermöglicht die Anmeldung und Registrierung, um Inhalte auf der Plattform zu erstellen.</w:t>
      </w:r>
    </w:p>
    <w:p w14:paraId="64DE3F29" w14:textId="77777777" w:rsidR="006C33EF" w:rsidRPr="006C33EF" w:rsidRDefault="006C33EF" w:rsidP="006C33EF">
      <w:pPr>
        <w:rPr>
          <w:b/>
          <w:bCs/>
          <w:lang w:val="de-AT"/>
        </w:rPr>
      </w:pPr>
      <w:r w:rsidRPr="006C33EF">
        <w:rPr>
          <w:b/>
          <w:bCs/>
          <w:lang w:val="de-AT"/>
        </w:rPr>
        <w:t>1. Anmeldung (</w:t>
      </w:r>
      <w:proofErr w:type="spellStart"/>
      <w:r w:rsidRPr="006C33EF">
        <w:rPr>
          <w:b/>
          <w:bCs/>
          <w:lang w:val="de-AT"/>
        </w:rPr>
        <w:t>Sign</w:t>
      </w:r>
      <w:proofErr w:type="spellEnd"/>
      <w:r w:rsidRPr="006C33EF">
        <w:rPr>
          <w:b/>
          <w:bCs/>
          <w:lang w:val="de-AT"/>
        </w:rPr>
        <w:t xml:space="preserve"> In)</w:t>
      </w:r>
    </w:p>
    <w:p w14:paraId="3D29E1CF" w14:textId="77777777" w:rsidR="006C33EF" w:rsidRPr="006C33EF" w:rsidRDefault="006C33EF" w:rsidP="006C33EF">
      <w:pPr>
        <w:numPr>
          <w:ilvl w:val="0"/>
          <w:numId w:val="34"/>
        </w:numPr>
        <w:rPr>
          <w:lang w:val="de-AT"/>
        </w:rPr>
      </w:pPr>
      <w:r w:rsidRPr="006C33EF">
        <w:rPr>
          <w:lang w:val="de-AT"/>
        </w:rPr>
        <w:t xml:space="preserve">Benutzer müssen sich mit </w:t>
      </w:r>
      <w:r w:rsidRPr="006C33EF">
        <w:rPr>
          <w:b/>
          <w:bCs/>
          <w:lang w:val="de-AT"/>
        </w:rPr>
        <w:t>E-Mail und Passwort</w:t>
      </w:r>
      <w:r w:rsidRPr="006C33EF">
        <w:rPr>
          <w:lang w:val="de-AT"/>
        </w:rPr>
        <w:t xml:space="preserve"> anmelden.</w:t>
      </w:r>
    </w:p>
    <w:p w14:paraId="0AC89AD8" w14:textId="77777777" w:rsidR="006C33EF" w:rsidRPr="006C33EF" w:rsidRDefault="006C33EF" w:rsidP="006C33EF">
      <w:pPr>
        <w:numPr>
          <w:ilvl w:val="0"/>
          <w:numId w:val="34"/>
        </w:numPr>
        <w:rPr>
          <w:lang w:val="de-AT"/>
        </w:rPr>
      </w:pPr>
      <w:r w:rsidRPr="006C33EF">
        <w:rPr>
          <w:lang w:val="de-AT"/>
        </w:rPr>
        <w:t xml:space="preserve">Falls kein Konto existiert, kann über den </w:t>
      </w:r>
      <w:r w:rsidRPr="006C33EF">
        <w:rPr>
          <w:b/>
          <w:bCs/>
          <w:lang w:val="de-AT"/>
        </w:rPr>
        <w:t>„</w:t>
      </w:r>
      <w:proofErr w:type="spellStart"/>
      <w:r w:rsidRPr="006C33EF">
        <w:rPr>
          <w:b/>
          <w:bCs/>
          <w:lang w:val="de-AT"/>
        </w:rPr>
        <w:t>Sign</w:t>
      </w:r>
      <w:proofErr w:type="spellEnd"/>
      <w:r w:rsidRPr="006C33EF">
        <w:rPr>
          <w:b/>
          <w:bCs/>
          <w:lang w:val="de-AT"/>
        </w:rPr>
        <w:t xml:space="preserve"> </w:t>
      </w:r>
      <w:proofErr w:type="spellStart"/>
      <w:r w:rsidRPr="006C33EF">
        <w:rPr>
          <w:b/>
          <w:bCs/>
          <w:lang w:val="de-AT"/>
        </w:rPr>
        <w:t>up</w:t>
      </w:r>
      <w:proofErr w:type="spellEnd"/>
      <w:r w:rsidRPr="006C33EF">
        <w:rPr>
          <w:b/>
          <w:bCs/>
          <w:lang w:val="de-AT"/>
        </w:rPr>
        <w:t>“-Link</w:t>
      </w:r>
      <w:r w:rsidRPr="006C33EF">
        <w:rPr>
          <w:lang w:val="de-AT"/>
        </w:rPr>
        <w:t xml:space="preserve"> ein neues erstellt werden.</w:t>
      </w:r>
    </w:p>
    <w:p w14:paraId="4E844481" w14:textId="4304C48E" w:rsidR="0056456A" w:rsidRDefault="0056456A" w:rsidP="0056456A">
      <w:pPr>
        <w:rPr>
          <w:lang w:val="de-AT"/>
        </w:rPr>
      </w:pPr>
    </w:p>
    <w:p w14:paraId="4571DCC9" w14:textId="77777777" w:rsidR="0056456A" w:rsidRDefault="0056456A" w:rsidP="0056456A">
      <w:pPr>
        <w:rPr>
          <w:lang w:val="de-AT"/>
        </w:rPr>
      </w:pPr>
    </w:p>
    <w:p w14:paraId="3CF875D1" w14:textId="77777777" w:rsidR="006C33EF" w:rsidRDefault="006C33EF" w:rsidP="006C33EF">
      <w:pPr>
        <w:keepNext/>
      </w:pPr>
      <w:r w:rsidRPr="006C33EF">
        <w:rPr>
          <w:noProof/>
          <w:lang w:val="de-AT"/>
        </w:rPr>
        <w:lastRenderedPageBreak/>
        <w:drawing>
          <wp:inline distT="0" distB="0" distL="0" distR="0" wp14:anchorId="21D5C41E" wp14:editId="7241897A">
            <wp:extent cx="5759450" cy="3313430"/>
            <wp:effectExtent l="0" t="0" r="0" b="1270"/>
            <wp:docPr id="359930731" name="Grafik 1" descr="Ein Bild, das Screenshot, Grafiksoftware, Multimedia-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0731" name="Grafik 1" descr="Ein Bild, das Screenshot, Grafiksoftware, Multimedia-Software, Design enthält.&#10;&#10;KI-generierte Inhalte können fehlerhaft sein."/>
                    <pic:cNvPicPr/>
                  </pic:nvPicPr>
                  <pic:blipFill>
                    <a:blip r:embed="rId20"/>
                    <a:stretch>
                      <a:fillRect/>
                    </a:stretch>
                  </pic:blipFill>
                  <pic:spPr>
                    <a:xfrm>
                      <a:off x="0" y="0"/>
                      <a:ext cx="5759450" cy="3313430"/>
                    </a:xfrm>
                    <a:prstGeom prst="rect">
                      <a:avLst/>
                    </a:prstGeom>
                  </pic:spPr>
                </pic:pic>
              </a:graphicData>
            </a:graphic>
          </wp:inline>
        </w:drawing>
      </w:r>
    </w:p>
    <w:p w14:paraId="327375DC" w14:textId="7964555E" w:rsidR="0056456A" w:rsidRDefault="006C33EF" w:rsidP="006C33EF">
      <w:pPr>
        <w:pStyle w:val="Beschriftung"/>
        <w:rPr>
          <w:lang w:val="de-AT"/>
        </w:rPr>
      </w:pPr>
      <w:bookmarkStart w:id="27" w:name="_Toc191409430"/>
      <w:r>
        <w:t xml:space="preserve">Abbildung </w:t>
      </w:r>
      <w:r>
        <w:fldChar w:fldCharType="begin"/>
      </w:r>
      <w:r>
        <w:instrText xml:space="preserve"> SEQ Abbildung \* ARABIC </w:instrText>
      </w:r>
      <w:r>
        <w:fldChar w:fldCharType="separate"/>
      </w:r>
      <w:r w:rsidR="00CE2AEA">
        <w:rPr>
          <w:noProof/>
        </w:rPr>
        <w:t>8</w:t>
      </w:r>
      <w:r>
        <w:fldChar w:fldCharType="end"/>
      </w:r>
      <w:r>
        <w:rPr>
          <w:lang w:val="de-AT"/>
        </w:rPr>
        <w:t xml:space="preserve"> User Interface Anmeldung</w:t>
      </w:r>
      <w:bookmarkEnd w:id="27"/>
    </w:p>
    <w:p w14:paraId="5B3C5509" w14:textId="77777777" w:rsidR="006C33EF" w:rsidRDefault="006C33EF" w:rsidP="0056456A">
      <w:pPr>
        <w:rPr>
          <w:lang w:val="de-AT"/>
        </w:rPr>
      </w:pPr>
    </w:p>
    <w:p w14:paraId="3DC4D6A7" w14:textId="77777777" w:rsidR="006C33EF" w:rsidRPr="006C33EF" w:rsidRDefault="006C33EF" w:rsidP="006C33EF">
      <w:pPr>
        <w:rPr>
          <w:b/>
          <w:bCs/>
          <w:lang w:val="de-AT"/>
        </w:rPr>
      </w:pPr>
      <w:r w:rsidRPr="006C33EF">
        <w:rPr>
          <w:b/>
          <w:bCs/>
          <w:lang w:val="de-AT"/>
        </w:rPr>
        <w:t>2. Registrierung (Create an Account)</w:t>
      </w:r>
    </w:p>
    <w:p w14:paraId="436BA207" w14:textId="77777777" w:rsidR="006C33EF" w:rsidRPr="006C33EF" w:rsidRDefault="006C33EF" w:rsidP="006C33EF">
      <w:pPr>
        <w:numPr>
          <w:ilvl w:val="0"/>
          <w:numId w:val="35"/>
        </w:numPr>
        <w:rPr>
          <w:lang w:val="de-AT"/>
        </w:rPr>
      </w:pPr>
      <w:r w:rsidRPr="006C33EF">
        <w:rPr>
          <w:lang w:val="de-AT"/>
        </w:rPr>
        <w:t>Um ein Konto zu erstellen, müssen folgende Daten eingegeben werden:</w:t>
      </w:r>
    </w:p>
    <w:p w14:paraId="1333CCD3" w14:textId="77777777" w:rsidR="006C33EF" w:rsidRPr="006C33EF" w:rsidRDefault="006C33EF" w:rsidP="006C33EF">
      <w:pPr>
        <w:numPr>
          <w:ilvl w:val="1"/>
          <w:numId w:val="35"/>
        </w:numPr>
        <w:rPr>
          <w:lang w:val="de-AT"/>
        </w:rPr>
      </w:pPr>
      <w:r w:rsidRPr="006C33EF">
        <w:rPr>
          <w:b/>
          <w:bCs/>
          <w:lang w:val="de-AT"/>
        </w:rPr>
        <w:t>Benutzername</w:t>
      </w:r>
    </w:p>
    <w:p w14:paraId="45456BCE" w14:textId="77777777" w:rsidR="006C33EF" w:rsidRPr="006C33EF" w:rsidRDefault="006C33EF" w:rsidP="006C33EF">
      <w:pPr>
        <w:numPr>
          <w:ilvl w:val="1"/>
          <w:numId w:val="35"/>
        </w:numPr>
        <w:rPr>
          <w:lang w:val="de-AT"/>
        </w:rPr>
      </w:pPr>
      <w:r w:rsidRPr="006C33EF">
        <w:rPr>
          <w:b/>
          <w:bCs/>
          <w:lang w:val="de-AT"/>
        </w:rPr>
        <w:t>Vorname &amp; Nachname</w:t>
      </w:r>
    </w:p>
    <w:p w14:paraId="13459DAC" w14:textId="77777777" w:rsidR="006C33EF" w:rsidRPr="006C33EF" w:rsidRDefault="006C33EF" w:rsidP="006C33EF">
      <w:pPr>
        <w:numPr>
          <w:ilvl w:val="1"/>
          <w:numId w:val="35"/>
        </w:numPr>
        <w:rPr>
          <w:lang w:val="de-AT"/>
        </w:rPr>
      </w:pPr>
      <w:r w:rsidRPr="006C33EF">
        <w:rPr>
          <w:b/>
          <w:bCs/>
          <w:lang w:val="de-AT"/>
        </w:rPr>
        <w:t>E-Mail-Adresse</w:t>
      </w:r>
    </w:p>
    <w:p w14:paraId="70BE8F2C" w14:textId="77777777" w:rsidR="006C33EF" w:rsidRPr="006C33EF" w:rsidRDefault="006C33EF" w:rsidP="006C33EF">
      <w:pPr>
        <w:numPr>
          <w:ilvl w:val="1"/>
          <w:numId w:val="35"/>
        </w:numPr>
        <w:rPr>
          <w:lang w:val="de-AT"/>
        </w:rPr>
      </w:pPr>
      <w:r w:rsidRPr="006C33EF">
        <w:rPr>
          <w:b/>
          <w:bCs/>
          <w:lang w:val="de-AT"/>
        </w:rPr>
        <w:t>Passwort</w:t>
      </w:r>
    </w:p>
    <w:p w14:paraId="598773F5" w14:textId="77777777" w:rsidR="006C33EF" w:rsidRPr="006C33EF" w:rsidRDefault="006C33EF" w:rsidP="006C33EF">
      <w:pPr>
        <w:numPr>
          <w:ilvl w:val="0"/>
          <w:numId w:val="35"/>
        </w:numPr>
        <w:rPr>
          <w:lang w:val="de-AT"/>
        </w:rPr>
      </w:pPr>
      <w:r w:rsidRPr="006C33EF">
        <w:rPr>
          <w:lang w:val="de-AT"/>
        </w:rPr>
        <w:t>Nach erfolgreicher Registrierung kann sich der Nutzer anmelden und Artikel erstellen.</w:t>
      </w:r>
    </w:p>
    <w:p w14:paraId="628696FD" w14:textId="293953BE" w:rsidR="006C33EF" w:rsidRDefault="006C33EF" w:rsidP="0056456A">
      <w:pPr>
        <w:rPr>
          <w:lang w:val="de-AT"/>
        </w:rPr>
      </w:pPr>
    </w:p>
    <w:p w14:paraId="078EBF6D" w14:textId="77777777" w:rsidR="006C33EF" w:rsidRDefault="006C33EF" w:rsidP="006C33EF">
      <w:pPr>
        <w:keepNext/>
      </w:pPr>
      <w:r w:rsidRPr="006C33EF">
        <w:rPr>
          <w:noProof/>
          <w:lang w:val="de-AT"/>
        </w:rPr>
        <w:lastRenderedPageBreak/>
        <w:drawing>
          <wp:inline distT="0" distB="0" distL="0" distR="0" wp14:anchorId="72A22699" wp14:editId="655CD986">
            <wp:extent cx="5759450" cy="3303905"/>
            <wp:effectExtent l="0" t="0" r="0" b="0"/>
            <wp:docPr id="56473524"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524" name="Grafik 1" descr="Ein Bild, das Screenshot, Text, Software, Multimedia-Software enthält.&#10;&#10;KI-generierte Inhalte können fehlerhaft sein."/>
                    <pic:cNvPicPr/>
                  </pic:nvPicPr>
                  <pic:blipFill>
                    <a:blip r:embed="rId21"/>
                    <a:stretch>
                      <a:fillRect/>
                    </a:stretch>
                  </pic:blipFill>
                  <pic:spPr>
                    <a:xfrm>
                      <a:off x="0" y="0"/>
                      <a:ext cx="5759450" cy="3303905"/>
                    </a:xfrm>
                    <a:prstGeom prst="rect">
                      <a:avLst/>
                    </a:prstGeom>
                  </pic:spPr>
                </pic:pic>
              </a:graphicData>
            </a:graphic>
          </wp:inline>
        </w:drawing>
      </w:r>
    </w:p>
    <w:p w14:paraId="669158FA" w14:textId="2AE2BA07" w:rsidR="006C33EF" w:rsidRDefault="006C33EF" w:rsidP="006C33EF">
      <w:pPr>
        <w:pStyle w:val="Beschriftung"/>
        <w:rPr>
          <w:lang w:val="de-AT"/>
        </w:rPr>
      </w:pPr>
      <w:bookmarkStart w:id="28" w:name="_Toc191409431"/>
      <w:r>
        <w:t xml:space="preserve">Abbildung </w:t>
      </w:r>
      <w:r>
        <w:fldChar w:fldCharType="begin"/>
      </w:r>
      <w:r>
        <w:instrText xml:space="preserve"> SEQ Abbildung \* ARABIC </w:instrText>
      </w:r>
      <w:r>
        <w:fldChar w:fldCharType="separate"/>
      </w:r>
      <w:r w:rsidR="00CE2AEA">
        <w:rPr>
          <w:noProof/>
        </w:rPr>
        <w:t>9</w:t>
      </w:r>
      <w:r>
        <w:fldChar w:fldCharType="end"/>
      </w:r>
      <w:r>
        <w:rPr>
          <w:lang w:val="de-AT"/>
        </w:rPr>
        <w:t xml:space="preserve"> User Interface Registrierung</w:t>
      </w:r>
      <w:bookmarkEnd w:id="28"/>
    </w:p>
    <w:p w14:paraId="6FF2F035" w14:textId="78CDD40A" w:rsidR="0056456A" w:rsidRDefault="0056456A" w:rsidP="00DD5958">
      <w:pPr>
        <w:tabs>
          <w:tab w:val="left" w:pos="1514"/>
        </w:tabs>
        <w:rPr>
          <w:lang w:val="de-AT"/>
        </w:rPr>
      </w:pPr>
    </w:p>
    <w:p w14:paraId="0E84DBDC" w14:textId="48B8B663" w:rsidR="00CE2AEA" w:rsidRDefault="00CE2AEA" w:rsidP="00DD5958">
      <w:pPr>
        <w:tabs>
          <w:tab w:val="left" w:pos="1514"/>
        </w:tabs>
        <w:rPr>
          <w:lang w:val="de-AT"/>
        </w:rPr>
      </w:pPr>
      <w:r>
        <w:rPr>
          <w:lang w:val="de-AT"/>
        </w:rPr>
        <w:t>Nachdem man sich Registriert hat bekommt man per Mail einen Verifikationsmail. Man muss den Link anklicken, um verifiziert zu werden.</w:t>
      </w:r>
    </w:p>
    <w:p w14:paraId="2EB839A2" w14:textId="77777777" w:rsidR="00CE2AEA" w:rsidRDefault="00CE2AEA" w:rsidP="00DD5958">
      <w:pPr>
        <w:tabs>
          <w:tab w:val="left" w:pos="1514"/>
        </w:tabs>
        <w:rPr>
          <w:lang w:val="de-AT"/>
        </w:rPr>
      </w:pPr>
    </w:p>
    <w:p w14:paraId="0943C080" w14:textId="77777777" w:rsidR="00DD5958" w:rsidRDefault="00DD5958" w:rsidP="00DD5958">
      <w:pPr>
        <w:tabs>
          <w:tab w:val="left" w:pos="1514"/>
        </w:tabs>
        <w:rPr>
          <w:lang w:val="de-AT"/>
        </w:rPr>
      </w:pPr>
    </w:p>
    <w:p w14:paraId="4ED61180" w14:textId="77777777" w:rsidR="00DD5958" w:rsidRDefault="00DD5958" w:rsidP="00DD5958">
      <w:pPr>
        <w:tabs>
          <w:tab w:val="left" w:pos="1514"/>
        </w:tabs>
        <w:rPr>
          <w:lang w:val="de-AT"/>
        </w:rPr>
      </w:pPr>
    </w:p>
    <w:p w14:paraId="68A34928" w14:textId="77777777" w:rsidR="00DD5958" w:rsidRDefault="00DD5958" w:rsidP="00DD5958">
      <w:pPr>
        <w:tabs>
          <w:tab w:val="left" w:pos="1514"/>
        </w:tabs>
        <w:rPr>
          <w:lang w:val="de-AT"/>
        </w:rPr>
      </w:pPr>
    </w:p>
    <w:p w14:paraId="77D185EC" w14:textId="77777777" w:rsidR="00DD5958" w:rsidRDefault="00DD5958" w:rsidP="00DD5958">
      <w:pPr>
        <w:tabs>
          <w:tab w:val="left" w:pos="1514"/>
        </w:tabs>
        <w:rPr>
          <w:lang w:val="de-AT"/>
        </w:rPr>
      </w:pPr>
    </w:p>
    <w:p w14:paraId="5B33A3DB" w14:textId="77777777" w:rsidR="00DD5958" w:rsidRDefault="00DD5958" w:rsidP="00DD5958">
      <w:pPr>
        <w:tabs>
          <w:tab w:val="left" w:pos="1514"/>
        </w:tabs>
        <w:rPr>
          <w:lang w:val="de-AT"/>
        </w:rPr>
      </w:pPr>
    </w:p>
    <w:p w14:paraId="32091702" w14:textId="77777777" w:rsidR="00254759" w:rsidRDefault="00254759" w:rsidP="00DD5958">
      <w:pPr>
        <w:tabs>
          <w:tab w:val="left" w:pos="1514"/>
        </w:tabs>
        <w:rPr>
          <w:lang w:val="de-AT"/>
        </w:rPr>
      </w:pPr>
    </w:p>
    <w:p w14:paraId="06C8D619" w14:textId="77777777" w:rsidR="00254759" w:rsidRDefault="00254759" w:rsidP="00DD5958">
      <w:pPr>
        <w:tabs>
          <w:tab w:val="left" w:pos="1514"/>
        </w:tabs>
        <w:rPr>
          <w:lang w:val="de-AT"/>
        </w:rPr>
      </w:pPr>
    </w:p>
    <w:p w14:paraId="259BA547" w14:textId="77777777" w:rsidR="00254759" w:rsidRDefault="00254759" w:rsidP="00DD5958">
      <w:pPr>
        <w:tabs>
          <w:tab w:val="left" w:pos="1514"/>
        </w:tabs>
        <w:rPr>
          <w:lang w:val="de-AT"/>
        </w:rPr>
      </w:pPr>
    </w:p>
    <w:p w14:paraId="76C5F69D" w14:textId="77777777" w:rsidR="00254759" w:rsidRDefault="00254759" w:rsidP="00DD5958">
      <w:pPr>
        <w:tabs>
          <w:tab w:val="left" w:pos="1514"/>
        </w:tabs>
        <w:rPr>
          <w:lang w:val="de-AT"/>
        </w:rPr>
      </w:pPr>
    </w:p>
    <w:p w14:paraId="515AD5FB" w14:textId="77777777" w:rsidR="00254759" w:rsidRDefault="00254759" w:rsidP="00DD5958">
      <w:pPr>
        <w:tabs>
          <w:tab w:val="left" w:pos="1514"/>
        </w:tabs>
        <w:rPr>
          <w:lang w:val="de-AT"/>
        </w:rPr>
      </w:pPr>
    </w:p>
    <w:p w14:paraId="562EBDE0" w14:textId="77777777" w:rsidR="00254759" w:rsidRDefault="00254759" w:rsidP="00DD5958">
      <w:pPr>
        <w:tabs>
          <w:tab w:val="left" w:pos="1514"/>
        </w:tabs>
        <w:rPr>
          <w:lang w:val="de-AT"/>
        </w:rPr>
      </w:pPr>
    </w:p>
    <w:p w14:paraId="0E62AFE8" w14:textId="77777777" w:rsidR="00254759" w:rsidRDefault="00254759" w:rsidP="00DD5958">
      <w:pPr>
        <w:tabs>
          <w:tab w:val="left" w:pos="1514"/>
        </w:tabs>
        <w:rPr>
          <w:lang w:val="de-AT"/>
        </w:rPr>
      </w:pPr>
    </w:p>
    <w:p w14:paraId="3E05AE8E" w14:textId="77777777" w:rsidR="00254759" w:rsidRDefault="00254759" w:rsidP="00DD5958">
      <w:pPr>
        <w:tabs>
          <w:tab w:val="left" w:pos="1514"/>
        </w:tabs>
        <w:rPr>
          <w:lang w:val="de-AT"/>
        </w:rPr>
      </w:pPr>
    </w:p>
    <w:p w14:paraId="471D97A9" w14:textId="77777777" w:rsidR="00DD5958" w:rsidRPr="0056456A" w:rsidRDefault="00DD5958" w:rsidP="00DD5958">
      <w:pPr>
        <w:tabs>
          <w:tab w:val="left" w:pos="1514"/>
        </w:tabs>
        <w:rPr>
          <w:lang w:val="de-AT"/>
        </w:rPr>
      </w:pPr>
    </w:p>
    <w:p w14:paraId="5DBDD749" w14:textId="77777777" w:rsidR="0056456A" w:rsidRDefault="0056456A" w:rsidP="0056456A">
      <w:pPr>
        <w:pStyle w:val="berschrift3"/>
        <w:rPr>
          <w:lang w:val="de-AT"/>
        </w:rPr>
      </w:pPr>
      <w:bookmarkStart w:id="29" w:name="_Toc191409517"/>
      <w:proofErr w:type="spellStart"/>
      <w:r w:rsidRPr="00A017C0">
        <w:rPr>
          <w:lang w:val="de-AT"/>
        </w:rPr>
        <w:t>CreateView.vue</w:t>
      </w:r>
      <w:proofErr w:type="spellEnd"/>
      <w:r w:rsidRPr="00A017C0">
        <w:rPr>
          <w:lang w:val="de-AT"/>
        </w:rPr>
        <w:t xml:space="preserve"> – Neue Artikel erstellen</w:t>
      </w:r>
      <w:bookmarkEnd w:id="29"/>
    </w:p>
    <w:p w14:paraId="591AE56E" w14:textId="77777777" w:rsidR="009218ED" w:rsidRPr="009218ED" w:rsidRDefault="009218ED" w:rsidP="009218ED">
      <w:pPr>
        <w:rPr>
          <w:lang w:val="de-AT"/>
        </w:rPr>
      </w:pPr>
    </w:p>
    <w:p w14:paraId="35E73BB5" w14:textId="424D33FB" w:rsidR="0056456A" w:rsidRDefault="0056456A" w:rsidP="0056456A">
      <w:pPr>
        <w:rPr>
          <w:b/>
          <w:bCs/>
          <w:lang w:val="de-AT"/>
        </w:rPr>
      </w:pPr>
      <w:r w:rsidRPr="0056456A">
        <w:rPr>
          <w:b/>
          <w:bCs/>
          <w:noProof/>
          <w:lang w:val="de-AT"/>
        </w:rPr>
        <w:drawing>
          <wp:inline distT="0" distB="0" distL="0" distR="0" wp14:anchorId="26CFF230" wp14:editId="01E71D5F">
            <wp:extent cx="5580129" cy="3191194"/>
            <wp:effectExtent l="0" t="0" r="1905" b="9525"/>
            <wp:docPr id="1953664164"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4164" name="Grafik 1" descr="Ein Bild, das Screenshot, Text, Multimedia-Software, Software enthält.&#10;&#10;KI-generierte Inhalte können fehlerhaft sein."/>
                    <pic:cNvPicPr/>
                  </pic:nvPicPr>
                  <pic:blipFill>
                    <a:blip r:embed="rId22"/>
                    <a:stretch>
                      <a:fillRect/>
                    </a:stretch>
                  </pic:blipFill>
                  <pic:spPr>
                    <a:xfrm>
                      <a:off x="0" y="0"/>
                      <a:ext cx="5583062" cy="3192871"/>
                    </a:xfrm>
                    <a:prstGeom prst="rect">
                      <a:avLst/>
                    </a:prstGeom>
                  </pic:spPr>
                </pic:pic>
              </a:graphicData>
            </a:graphic>
          </wp:inline>
        </w:drawing>
      </w:r>
    </w:p>
    <w:p w14:paraId="0F607BB3" w14:textId="77777777" w:rsidR="0056456A" w:rsidRDefault="0056456A" w:rsidP="0056456A">
      <w:pPr>
        <w:rPr>
          <w:b/>
          <w:bCs/>
          <w:lang w:val="de-AT"/>
        </w:rPr>
      </w:pPr>
      <w:r w:rsidRPr="0056456A">
        <w:rPr>
          <w:b/>
          <w:bCs/>
          <w:noProof/>
          <w:lang w:val="de-AT"/>
        </w:rPr>
        <w:drawing>
          <wp:inline distT="0" distB="0" distL="0" distR="0" wp14:anchorId="1AE7B0BF" wp14:editId="1923450F">
            <wp:extent cx="5628600" cy="3209605"/>
            <wp:effectExtent l="0" t="0" r="0" b="0"/>
            <wp:docPr id="41546107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1078" name="Grafik 1" descr="Ein Bild, das Screenshot, Text, Multimedia-Software, Software enthält.&#10;&#10;KI-generierte Inhalte können fehlerhaft sein."/>
                    <pic:cNvPicPr/>
                  </pic:nvPicPr>
                  <pic:blipFill>
                    <a:blip r:embed="rId23"/>
                    <a:stretch>
                      <a:fillRect/>
                    </a:stretch>
                  </pic:blipFill>
                  <pic:spPr>
                    <a:xfrm>
                      <a:off x="0" y="0"/>
                      <a:ext cx="5630061" cy="3210438"/>
                    </a:xfrm>
                    <a:prstGeom prst="rect">
                      <a:avLst/>
                    </a:prstGeom>
                  </pic:spPr>
                </pic:pic>
              </a:graphicData>
            </a:graphic>
          </wp:inline>
        </w:drawing>
      </w:r>
    </w:p>
    <w:p w14:paraId="2A4B2437" w14:textId="77777777" w:rsidR="0056456A" w:rsidRDefault="0056456A" w:rsidP="0056456A">
      <w:pPr>
        <w:keepNext/>
      </w:pPr>
      <w:r w:rsidRPr="0056456A">
        <w:rPr>
          <w:b/>
          <w:bCs/>
          <w:noProof/>
          <w:lang w:val="de-AT"/>
        </w:rPr>
        <w:lastRenderedPageBreak/>
        <w:drawing>
          <wp:inline distT="0" distB="0" distL="0" distR="0" wp14:anchorId="70E94E17" wp14:editId="41B10A6F">
            <wp:extent cx="5615275" cy="2217631"/>
            <wp:effectExtent l="0" t="0" r="5080" b="0"/>
            <wp:docPr id="6773177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7731" name="Grafik 1" descr="Ein Bild, das Text, Screenshot, Software, Multimedia-Software enthält.&#10;&#10;KI-generierte Inhalte können fehlerhaft sein."/>
                    <pic:cNvPicPr/>
                  </pic:nvPicPr>
                  <pic:blipFill>
                    <a:blip r:embed="rId24"/>
                    <a:stretch>
                      <a:fillRect/>
                    </a:stretch>
                  </pic:blipFill>
                  <pic:spPr>
                    <a:xfrm>
                      <a:off x="0" y="0"/>
                      <a:ext cx="5619739" cy="2219394"/>
                    </a:xfrm>
                    <a:prstGeom prst="rect">
                      <a:avLst/>
                    </a:prstGeom>
                  </pic:spPr>
                </pic:pic>
              </a:graphicData>
            </a:graphic>
          </wp:inline>
        </w:drawing>
      </w:r>
    </w:p>
    <w:p w14:paraId="3DD848E3" w14:textId="190EF419" w:rsidR="0056456A" w:rsidRDefault="0056456A" w:rsidP="0056456A">
      <w:pPr>
        <w:pStyle w:val="Beschriftung"/>
        <w:rPr>
          <w:lang w:val="de-AT"/>
        </w:rPr>
      </w:pPr>
      <w:bookmarkStart w:id="30" w:name="_Toc191409432"/>
      <w:r>
        <w:t xml:space="preserve">Abbildung </w:t>
      </w:r>
      <w:r>
        <w:fldChar w:fldCharType="begin"/>
      </w:r>
      <w:r>
        <w:instrText xml:space="preserve"> SEQ Abbildung \* ARABIC </w:instrText>
      </w:r>
      <w:r>
        <w:fldChar w:fldCharType="separate"/>
      </w:r>
      <w:r w:rsidR="00CE2AEA">
        <w:rPr>
          <w:noProof/>
        </w:rPr>
        <w:t>10</w:t>
      </w:r>
      <w:r>
        <w:fldChar w:fldCharType="end"/>
      </w:r>
      <w:r>
        <w:rPr>
          <w:lang w:val="de-AT"/>
        </w:rPr>
        <w:t xml:space="preserve"> Artikel Erstellen</w:t>
      </w:r>
      <w:bookmarkEnd w:id="30"/>
    </w:p>
    <w:p w14:paraId="696A82F2" w14:textId="77777777" w:rsidR="0056456A" w:rsidRDefault="0056456A" w:rsidP="0056456A">
      <w:pPr>
        <w:rPr>
          <w:lang w:val="de-AT"/>
        </w:rPr>
      </w:pPr>
    </w:p>
    <w:p w14:paraId="7A3A7E49" w14:textId="77777777" w:rsidR="009218ED" w:rsidRPr="009218ED" w:rsidRDefault="009218ED" w:rsidP="009218ED">
      <w:pPr>
        <w:numPr>
          <w:ilvl w:val="0"/>
          <w:numId w:val="33"/>
        </w:numPr>
        <w:rPr>
          <w:lang w:val="de-AT"/>
        </w:rPr>
      </w:pPr>
      <w:r w:rsidRPr="009218ED">
        <w:rPr>
          <w:b/>
          <w:bCs/>
          <w:lang w:val="de-AT"/>
        </w:rPr>
        <w:t>Title (Titel):</w:t>
      </w:r>
      <w:r w:rsidRPr="009218ED">
        <w:rPr>
          <w:lang w:val="de-AT"/>
        </w:rPr>
        <w:t xml:space="preserve"> Hier wird der Artikelname eingetragen. Er sollte prägnant und aussagekräftig sein.</w:t>
      </w:r>
    </w:p>
    <w:p w14:paraId="310BA6C3" w14:textId="77777777" w:rsidR="009218ED" w:rsidRPr="009218ED" w:rsidRDefault="009218ED" w:rsidP="009218ED">
      <w:pPr>
        <w:numPr>
          <w:ilvl w:val="0"/>
          <w:numId w:val="33"/>
        </w:numPr>
        <w:rPr>
          <w:lang w:val="de-AT"/>
        </w:rPr>
      </w:pPr>
      <w:r w:rsidRPr="009218ED">
        <w:rPr>
          <w:b/>
          <w:bCs/>
          <w:lang w:val="de-AT"/>
        </w:rPr>
        <w:t>Summary (Zusammenfassung):</w:t>
      </w:r>
      <w:r w:rsidRPr="009218ED">
        <w:rPr>
          <w:lang w:val="de-AT"/>
        </w:rPr>
        <w:t xml:space="preserve"> Eine kurze Inhaltsangabe mit </w:t>
      </w:r>
      <w:r w:rsidRPr="009218ED">
        <w:rPr>
          <w:b/>
          <w:bCs/>
          <w:lang w:val="de-AT"/>
        </w:rPr>
        <w:t>3–4 Wörtern</w:t>
      </w:r>
      <w:r w:rsidRPr="009218ED">
        <w:rPr>
          <w:lang w:val="de-AT"/>
        </w:rPr>
        <w:t>, die den Artikel zusammenfasst.</w:t>
      </w:r>
    </w:p>
    <w:p w14:paraId="27096494" w14:textId="77777777" w:rsidR="009218ED" w:rsidRPr="009218ED" w:rsidRDefault="009218ED" w:rsidP="009218ED">
      <w:pPr>
        <w:numPr>
          <w:ilvl w:val="0"/>
          <w:numId w:val="33"/>
        </w:numPr>
        <w:rPr>
          <w:lang w:val="de-AT"/>
        </w:rPr>
      </w:pPr>
      <w:proofErr w:type="spellStart"/>
      <w:r w:rsidRPr="009218ED">
        <w:rPr>
          <w:b/>
          <w:bCs/>
          <w:lang w:val="de-AT"/>
        </w:rPr>
        <w:t>Category</w:t>
      </w:r>
      <w:proofErr w:type="spellEnd"/>
      <w:r w:rsidRPr="009218ED">
        <w:rPr>
          <w:b/>
          <w:bCs/>
          <w:lang w:val="de-AT"/>
        </w:rPr>
        <w:t xml:space="preserve"> (Kategorie):</w:t>
      </w:r>
      <w:r w:rsidRPr="009218ED">
        <w:rPr>
          <w:lang w:val="de-AT"/>
        </w:rPr>
        <w:t xml:space="preserve"> Auswahl aus </w:t>
      </w:r>
      <w:r w:rsidRPr="009218ED">
        <w:rPr>
          <w:b/>
          <w:bCs/>
          <w:lang w:val="de-AT"/>
        </w:rPr>
        <w:t>vier vordefinierten Sportarten</w:t>
      </w:r>
      <w:r w:rsidRPr="009218ED">
        <w:rPr>
          <w:lang w:val="de-AT"/>
        </w:rPr>
        <w:t xml:space="preserve"> zur thematischen Zuordnung.</w:t>
      </w:r>
    </w:p>
    <w:p w14:paraId="2E643E29" w14:textId="77777777" w:rsidR="009218ED" w:rsidRPr="009218ED" w:rsidRDefault="009218ED" w:rsidP="009218ED">
      <w:pPr>
        <w:numPr>
          <w:ilvl w:val="0"/>
          <w:numId w:val="33"/>
        </w:numPr>
        <w:rPr>
          <w:lang w:val="de-AT"/>
        </w:rPr>
      </w:pPr>
      <w:r w:rsidRPr="009218ED">
        <w:rPr>
          <w:b/>
          <w:bCs/>
          <w:lang w:val="de-AT"/>
        </w:rPr>
        <w:t>Tags (Schlagwörter):</w:t>
      </w:r>
      <w:r w:rsidRPr="009218ED">
        <w:rPr>
          <w:lang w:val="de-AT"/>
        </w:rPr>
        <w:t xml:space="preserve"> Stichwörter zur verbesserten Suchfunktion und Filterung des Artikels. Beispiel: </w:t>
      </w:r>
      <w:r w:rsidRPr="009218ED">
        <w:rPr>
          <w:i/>
          <w:iCs/>
          <w:lang w:val="de-AT"/>
        </w:rPr>
        <w:t>„Champions League, UEFA, Fußball“</w:t>
      </w:r>
      <w:r w:rsidRPr="009218ED">
        <w:rPr>
          <w:lang w:val="de-AT"/>
        </w:rPr>
        <w:t>.</w:t>
      </w:r>
    </w:p>
    <w:p w14:paraId="56B16DCE" w14:textId="77777777" w:rsidR="009218ED" w:rsidRPr="009218ED" w:rsidRDefault="009218ED" w:rsidP="009218ED">
      <w:pPr>
        <w:numPr>
          <w:ilvl w:val="0"/>
          <w:numId w:val="33"/>
        </w:numPr>
        <w:rPr>
          <w:lang w:val="de-AT"/>
        </w:rPr>
      </w:pPr>
      <w:r w:rsidRPr="009218ED">
        <w:rPr>
          <w:b/>
          <w:bCs/>
          <w:lang w:val="de-AT"/>
        </w:rPr>
        <w:t>Content (Inhalt):</w:t>
      </w:r>
      <w:r w:rsidRPr="009218ED">
        <w:rPr>
          <w:lang w:val="de-AT"/>
        </w:rPr>
        <w:t xml:space="preserve"> Der Haupttext des Artikels mit allen relevanten Informationen.</w:t>
      </w:r>
    </w:p>
    <w:p w14:paraId="6FCE598A" w14:textId="77777777" w:rsidR="009218ED" w:rsidRPr="009218ED" w:rsidRDefault="009218ED" w:rsidP="009218ED">
      <w:pPr>
        <w:numPr>
          <w:ilvl w:val="0"/>
          <w:numId w:val="33"/>
        </w:numPr>
        <w:rPr>
          <w:lang w:val="de-AT"/>
        </w:rPr>
      </w:pPr>
      <w:r w:rsidRPr="009218ED">
        <w:rPr>
          <w:b/>
          <w:bCs/>
          <w:lang w:val="de-AT"/>
        </w:rPr>
        <w:t>Upload Image (Bild hochladen):</w:t>
      </w:r>
      <w:r w:rsidRPr="009218ED">
        <w:rPr>
          <w:lang w:val="de-AT"/>
        </w:rPr>
        <w:t xml:space="preserve"> Ermöglicht das Hinzufügen eines passenden Bildes für eine ansprechende Darstellung.</w:t>
      </w:r>
    </w:p>
    <w:p w14:paraId="5A4DFDF0" w14:textId="77777777" w:rsidR="009218ED" w:rsidRPr="009218ED" w:rsidRDefault="009218ED" w:rsidP="009218ED">
      <w:pPr>
        <w:numPr>
          <w:ilvl w:val="0"/>
          <w:numId w:val="33"/>
        </w:numPr>
        <w:rPr>
          <w:lang w:val="de-AT"/>
        </w:rPr>
      </w:pPr>
      <w:r w:rsidRPr="009218ED">
        <w:rPr>
          <w:b/>
          <w:bCs/>
          <w:lang w:val="de-AT"/>
        </w:rPr>
        <w:t xml:space="preserve">Create </w:t>
      </w:r>
      <w:proofErr w:type="spellStart"/>
      <w:r w:rsidRPr="009218ED">
        <w:rPr>
          <w:b/>
          <w:bCs/>
          <w:lang w:val="de-AT"/>
        </w:rPr>
        <w:t>Article</w:t>
      </w:r>
      <w:proofErr w:type="spellEnd"/>
      <w:r w:rsidRPr="009218ED">
        <w:rPr>
          <w:b/>
          <w:bCs/>
          <w:lang w:val="de-AT"/>
        </w:rPr>
        <w:t xml:space="preserve"> (Artikel erstellen):</w:t>
      </w:r>
      <w:r w:rsidRPr="009218ED">
        <w:rPr>
          <w:lang w:val="de-AT"/>
        </w:rPr>
        <w:t xml:space="preserve"> Speichert und veröffentlicht den Artikel nach Eingabe aller relevanten Daten.</w:t>
      </w:r>
    </w:p>
    <w:p w14:paraId="7D13D54C" w14:textId="77777777" w:rsidR="009218ED" w:rsidRDefault="009218ED" w:rsidP="009218ED">
      <w:pPr>
        <w:rPr>
          <w:lang w:val="de-AT"/>
        </w:rPr>
      </w:pPr>
      <w:r w:rsidRPr="009218ED">
        <w:rPr>
          <w:lang w:val="de-AT"/>
        </w:rPr>
        <w:t>Diese Felder gewährleisten eine klare Struktur, erleichtern die Navigation und optimieren die Benutzererfahrung.</w:t>
      </w:r>
    </w:p>
    <w:p w14:paraId="39824173" w14:textId="77777777" w:rsidR="00DD5958" w:rsidRDefault="00DD5958" w:rsidP="009218ED">
      <w:pPr>
        <w:rPr>
          <w:lang w:val="de-AT"/>
        </w:rPr>
      </w:pPr>
    </w:p>
    <w:p w14:paraId="3A626D8D" w14:textId="77777777" w:rsidR="00CE2AEA" w:rsidRDefault="00CE2AEA" w:rsidP="009218ED">
      <w:pPr>
        <w:rPr>
          <w:lang w:val="de-AT"/>
        </w:rPr>
      </w:pPr>
    </w:p>
    <w:p w14:paraId="542B1559" w14:textId="77777777" w:rsidR="00CE2AEA" w:rsidRDefault="00CE2AEA" w:rsidP="009218ED">
      <w:pPr>
        <w:rPr>
          <w:lang w:val="de-AT"/>
        </w:rPr>
      </w:pPr>
    </w:p>
    <w:p w14:paraId="68C8B719" w14:textId="77777777" w:rsidR="00CE2AEA" w:rsidRDefault="00CE2AEA" w:rsidP="009218ED">
      <w:pPr>
        <w:rPr>
          <w:lang w:val="de-AT"/>
        </w:rPr>
      </w:pPr>
    </w:p>
    <w:p w14:paraId="68F222EF" w14:textId="77777777" w:rsidR="00CE2AEA" w:rsidRDefault="00CE2AEA" w:rsidP="009218ED">
      <w:pPr>
        <w:rPr>
          <w:lang w:val="de-AT"/>
        </w:rPr>
      </w:pPr>
    </w:p>
    <w:p w14:paraId="3D9FAFE9" w14:textId="77777777" w:rsidR="00CE2AEA" w:rsidRDefault="00CE2AEA" w:rsidP="009218ED">
      <w:pPr>
        <w:rPr>
          <w:lang w:val="de-AT"/>
        </w:rPr>
      </w:pPr>
    </w:p>
    <w:p w14:paraId="6AB4BB40" w14:textId="77777777" w:rsidR="00CE2AEA" w:rsidRDefault="00CE2AEA" w:rsidP="009218ED">
      <w:pPr>
        <w:rPr>
          <w:lang w:val="de-AT"/>
        </w:rPr>
      </w:pPr>
    </w:p>
    <w:p w14:paraId="3B0DB91B" w14:textId="560566D1" w:rsidR="00DD5958" w:rsidRDefault="00DD5958" w:rsidP="009218ED">
      <w:pPr>
        <w:rPr>
          <w:lang w:val="de-AT"/>
        </w:rPr>
      </w:pPr>
      <w:r w:rsidRPr="00DD5958">
        <w:rPr>
          <w:b/>
          <w:bCs/>
          <w:lang w:val="de-AT"/>
        </w:rPr>
        <w:lastRenderedPageBreak/>
        <w:t>Light Mode</w:t>
      </w:r>
      <w:r>
        <w:rPr>
          <w:lang w:val="de-AT"/>
        </w:rPr>
        <w:t>:</w:t>
      </w:r>
    </w:p>
    <w:p w14:paraId="28766DA3" w14:textId="429D42DD" w:rsidR="00DD5958" w:rsidRDefault="00DD5958" w:rsidP="009218ED">
      <w:pPr>
        <w:rPr>
          <w:lang w:val="de-AT"/>
        </w:rPr>
      </w:pPr>
      <w:r w:rsidRPr="00DD5958">
        <w:rPr>
          <w:noProof/>
          <w:lang w:val="de-AT"/>
        </w:rPr>
        <w:drawing>
          <wp:inline distT="0" distB="0" distL="0" distR="0" wp14:anchorId="261AE1F1" wp14:editId="3D98DC36">
            <wp:extent cx="5759450" cy="3535045"/>
            <wp:effectExtent l="0" t="0" r="0" b="8255"/>
            <wp:docPr id="132483350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3508" name="Grafik 1" descr="Ein Bild, das Text, Screenshot, Schrift, Design enthält.&#10;&#10;KI-generierte Inhalte können fehlerhaft sein."/>
                    <pic:cNvPicPr/>
                  </pic:nvPicPr>
                  <pic:blipFill>
                    <a:blip r:embed="rId25"/>
                    <a:stretch>
                      <a:fillRect/>
                    </a:stretch>
                  </pic:blipFill>
                  <pic:spPr>
                    <a:xfrm>
                      <a:off x="0" y="0"/>
                      <a:ext cx="5759450" cy="3535045"/>
                    </a:xfrm>
                    <a:prstGeom prst="rect">
                      <a:avLst/>
                    </a:prstGeom>
                  </pic:spPr>
                </pic:pic>
              </a:graphicData>
            </a:graphic>
          </wp:inline>
        </w:drawing>
      </w:r>
    </w:p>
    <w:p w14:paraId="071F4457" w14:textId="77777777" w:rsidR="00DD5958" w:rsidRDefault="00DD5958" w:rsidP="00DD5958">
      <w:pPr>
        <w:keepNext/>
      </w:pPr>
      <w:r w:rsidRPr="00DD5958">
        <w:rPr>
          <w:noProof/>
          <w:lang w:val="de-AT"/>
        </w:rPr>
        <w:drawing>
          <wp:inline distT="0" distB="0" distL="0" distR="0" wp14:anchorId="06ACC425" wp14:editId="61E01503">
            <wp:extent cx="5759450" cy="1689100"/>
            <wp:effectExtent l="0" t="0" r="0" b="6350"/>
            <wp:docPr id="205190393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3937" name="Grafik 1" descr="Ein Bild, das Text, Screenshot, Schrift, Design enthält.&#10;&#10;KI-generierte Inhalte können fehlerhaft sein."/>
                    <pic:cNvPicPr/>
                  </pic:nvPicPr>
                  <pic:blipFill>
                    <a:blip r:embed="rId26"/>
                    <a:stretch>
                      <a:fillRect/>
                    </a:stretch>
                  </pic:blipFill>
                  <pic:spPr>
                    <a:xfrm>
                      <a:off x="0" y="0"/>
                      <a:ext cx="5759450" cy="1689100"/>
                    </a:xfrm>
                    <a:prstGeom prst="rect">
                      <a:avLst/>
                    </a:prstGeom>
                  </pic:spPr>
                </pic:pic>
              </a:graphicData>
            </a:graphic>
          </wp:inline>
        </w:drawing>
      </w:r>
    </w:p>
    <w:p w14:paraId="34DCA142" w14:textId="214870DB" w:rsidR="00DD5958" w:rsidRDefault="00DD5958" w:rsidP="00DD5958">
      <w:pPr>
        <w:pStyle w:val="Beschriftung"/>
        <w:rPr>
          <w:lang w:val="de-AT"/>
        </w:rPr>
      </w:pPr>
      <w:bookmarkStart w:id="31" w:name="_Toc191409433"/>
      <w:r>
        <w:t xml:space="preserve">Abbildung </w:t>
      </w:r>
      <w:r>
        <w:fldChar w:fldCharType="begin"/>
      </w:r>
      <w:r>
        <w:instrText xml:space="preserve"> SEQ Abbildung \* ARABIC </w:instrText>
      </w:r>
      <w:r>
        <w:fldChar w:fldCharType="separate"/>
      </w:r>
      <w:r w:rsidR="00CE2AEA">
        <w:rPr>
          <w:noProof/>
        </w:rPr>
        <w:t>11</w:t>
      </w:r>
      <w:r>
        <w:fldChar w:fldCharType="end"/>
      </w:r>
      <w:r>
        <w:rPr>
          <w:lang w:val="de-AT"/>
        </w:rPr>
        <w:t xml:space="preserve"> Light Mode </w:t>
      </w:r>
      <w:proofErr w:type="spellStart"/>
      <w:r>
        <w:rPr>
          <w:lang w:val="de-AT"/>
        </w:rPr>
        <w:t>CreateArticle</w:t>
      </w:r>
      <w:bookmarkEnd w:id="31"/>
      <w:proofErr w:type="spellEnd"/>
    </w:p>
    <w:p w14:paraId="13FDB301" w14:textId="77777777" w:rsidR="00D70EA9" w:rsidRDefault="00D70EA9" w:rsidP="009218ED">
      <w:pPr>
        <w:rPr>
          <w:lang w:val="de-AT"/>
        </w:rPr>
      </w:pPr>
    </w:p>
    <w:p w14:paraId="4DAC0B59" w14:textId="77777777" w:rsidR="00CE2AEA" w:rsidRDefault="00CE2AEA" w:rsidP="009218ED">
      <w:pPr>
        <w:rPr>
          <w:lang w:val="de-AT"/>
        </w:rPr>
      </w:pPr>
    </w:p>
    <w:p w14:paraId="0D63172F" w14:textId="77777777" w:rsidR="00CE2AEA" w:rsidRDefault="00CE2AEA" w:rsidP="009218ED">
      <w:pPr>
        <w:rPr>
          <w:lang w:val="de-AT"/>
        </w:rPr>
      </w:pPr>
    </w:p>
    <w:p w14:paraId="669FB476" w14:textId="77777777" w:rsidR="00CE2AEA" w:rsidRDefault="00CE2AEA" w:rsidP="009218ED">
      <w:pPr>
        <w:rPr>
          <w:lang w:val="de-AT"/>
        </w:rPr>
      </w:pPr>
    </w:p>
    <w:p w14:paraId="5064B736" w14:textId="77777777" w:rsidR="00CE2AEA" w:rsidRDefault="00CE2AEA" w:rsidP="009218ED">
      <w:pPr>
        <w:rPr>
          <w:lang w:val="de-AT"/>
        </w:rPr>
      </w:pPr>
    </w:p>
    <w:p w14:paraId="063D3EFA" w14:textId="77777777" w:rsidR="00CE2AEA" w:rsidRDefault="00CE2AEA" w:rsidP="009218ED">
      <w:pPr>
        <w:rPr>
          <w:lang w:val="de-AT"/>
        </w:rPr>
      </w:pPr>
    </w:p>
    <w:p w14:paraId="633E36A5" w14:textId="77777777" w:rsidR="00CE2AEA" w:rsidRDefault="00CE2AEA" w:rsidP="009218ED">
      <w:pPr>
        <w:rPr>
          <w:lang w:val="de-AT"/>
        </w:rPr>
      </w:pPr>
    </w:p>
    <w:p w14:paraId="2A5663BE" w14:textId="77777777" w:rsidR="00CE2AEA" w:rsidRDefault="00CE2AEA" w:rsidP="009218ED">
      <w:pPr>
        <w:rPr>
          <w:lang w:val="de-AT"/>
        </w:rPr>
      </w:pPr>
    </w:p>
    <w:p w14:paraId="147D9320" w14:textId="77777777" w:rsidR="00CE2AEA" w:rsidRDefault="00CE2AEA" w:rsidP="009218ED">
      <w:pPr>
        <w:rPr>
          <w:lang w:val="de-AT"/>
        </w:rPr>
      </w:pPr>
    </w:p>
    <w:p w14:paraId="11DFD756" w14:textId="77777777" w:rsidR="00CE2AEA" w:rsidRDefault="00CE2AEA" w:rsidP="009218ED">
      <w:pPr>
        <w:rPr>
          <w:lang w:val="de-AT"/>
        </w:rPr>
      </w:pPr>
    </w:p>
    <w:p w14:paraId="25CB87F6" w14:textId="77777777" w:rsidR="00CE2AEA" w:rsidRDefault="00CE2AEA" w:rsidP="009218ED">
      <w:pPr>
        <w:rPr>
          <w:lang w:val="de-AT"/>
        </w:rPr>
      </w:pPr>
    </w:p>
    <w:p w14:paraId="07F742E4" w14:textId="10C55568" w:rsidR="00D70EA9" w:rsidRDefault="00D70EA9" w:rsidP="00D70EA9">
      <w:pPr>
        <w:pStyle w:val="berschrift3"/>
        <w:rPr>
          <w:lang w:val="de-AT"/>
        </w:rPr>
      </w:pPr>
      <w:bookmarkStart w:id="32" w:name="_Toc191409518"/>
      <w:proofErr w:type="spellStart"/>
      <w:r>
        <w:rPr>
          <w:lang w:val="de-AT"/>
        </w:rPr>
        <w:t>AboutPage</w:t>
      </w:r>
      <w:proofErr w:type="spellEnd"/>
      <w:r>
        <w:rPr>
          <w:lang w:val="de-AT"/>
        </w:rPr>
        <w:t xml:space="preserve"> – Informationen über uns</w:t>
      </w:r>
      <w:bookmarkEnd w:id="32"/>
    </w:p>
    <w:p w14:paraId="7F73F919" w14:textId="3D1A5AEC" w:rsidR="00D70EA9" w:rsidRPr="00D70EA9" w:rsidRDefault="00DD5958" w:rsidP="00DD5958">
      <w:pPr>
        <w:rPr>
          <w:lang w:val="de-AT"/>
        </w:rPr>
      </w:pPr>
      <w:r w:rsidRPr="00DD5958">
        <w:t xml:space="preserve">Die </w:t>
      </w:r>
      <w:proofErr w:type="spellStart"/>
      <w:r w:rsidRPr="00DD5958">
        <w:rPr>
          <w:b/>
          <w:bCs/>
        </w:rPr>
        <w:t>AboutPage</w:t>
      </w:r>
      <w:proofErr w:type="spellEnd"/>
      <w:r w:rsidRPr="00DD5958">
        <w:t xml:space="preserve"> stellt die Plattform </w:t>
      </w:r>
      <w:proofErr w:type="spellStart"/>
      <w:r w:rsidRPr="00DD5958">
        <w:rPr>
          <w:i/>
          <w:iCs/>
        </w:rPr>
        <w:t>SportSphere</w:t>
      </w:r>
      <w:proofErr w:type="spellEnd"/>
      <w:r w:rsidRPr="00DD5958">
        <w:t xml:space="preserve"> vor und erklärt deren Mission. Sie dient dazu, Nutzern einen Überblick über die Ziele und Werte des Projekts zu geben.</w:t>
      </w:r>
    </w:p>
    <w:p w14:paraId="1805F234" w14:textId="77777777" w:rsidR="00D70EA9" w:rsidRDefault="00D70EA9" w:rsidP="00D70EA9">
      <w:pPr>
        <w:keepNext/>
      </w:pPr>
      <w:r w:rsidRPr="00D70EA9">
        <w:rPr>
          <w:noProof/>
          <w:lang w:val="de-AT"/>
        </w:rPr>
        <w:drawing>
          <wp:inline distT="0" distB="0" distL="0" distR="0" wp14:anchorId="4F5562D0" wp14:editId="5056FBF5">
            <wp:extent cx="5759450" cy="3334385"/>
            <wp:effectExtent l="0" t="0" r="0" b="0"/>
            <wp:docPr id="269962313" name="Grafik 1" descr="Ein Bild, das Text, Screenshot, Kleidung,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2313" name="Grafik 1" descr="Ein Bild, das Text, Screenshot, Kleidung, Person enthält.&#10;&#10;KI-generierte Inhalte können fehlerhaft sein."/>
                    <pic:cNvPicPr/>
                  </pic:nvPicPr>
                  <pic:blipFill>
                    <a:blip r:embed="rId27"/>
                    <a:stretch>
                      <a:fillRect/>
                    </a:stretch>
                  </pic:blipFill>
                  <pic:spPr>
                    <a:xfrm>
                      <a:off x="0" y="0"/>
                      <a:ext cx="5759450" cy="3334385"/>
                    </a:xfrm>
                    <a:prstGeom prst="rect">
                      <a:avLst/>
                    </a:prstGeom>
                  </pic:spPr>
                </pic:pic>
              </a:graphicData>
            </a:graphic>
          </wp:inline>
        </w:drawing>
      </w:r>
    </w:p>
    <w:p w14:paraId="1E66A628" w14:textId="328077C4" w:rsidR="00DD5958" w:rsidRDefault="00D70EA9" w:rsidP="00CE2AEA">
      <w:pPr>
        <w:pStyle w:val="Beschriftung"/>
        <w:rPr>
          <w:lang w:val="de-AT"/>
        </w:rPr>
      </w:pPr>
      <w:bookmarkStart w:id="33" w:name="_Toc191409434"/>
      <w:r>
        <w:t xml:space="preserve">Abbildung </w:t>
      </w:r>
      <w:r>
        <w:fldChar w:fldCharType="begin"/>
      </w:r>
      <w:r>
        <w:instrText xml:space="preserve"> SEQ Abbildung \* ARABIC </w:instrText>
      </w:r>
      <w:r>
        <w:fldChar w:fldCharType="separate"/>
      </w:r>
      <w:r w:rsidR="00CE2AEA">
        <w:rPr>
          <w:noProof/>
        </w:rPr>
        <w:t>12</w:t>
      </w:r>
      <w:r>
        <w:fldChar w:fldCharType="end"/>
      </w:r>
      <w:r>
        <w:rPr>
          <w:lang w:val="de-AT"/>
        </w:rPr>
        <w:t xml:space="preserve"> About Page </w:t>
      </w:r>
      <w:proofErr w:type="spellStart"/>
      <w:r>
        <w:rPr>
          <w:lang w:val="de-AT"/>
        </w:rPr>
        <w:t>Sportsphere</w:t>
      </w:r>
      <w:bookmarkEnd w:id="33"/>
      <w:proofErr w:type="spellEnd"/>
    </w:p>
    <w:p w14:paraId="06A4AF63" w14:textId="77777777" w:rsidR="00CE2AEA" w:rsidRPr="00CE2AEA" w:rsidRDefault="00CE2AEA" w:rsidP="00CE2AEA">
      <w:pPr>
        <w:rPr>
          <w:lang w:val="de-AT"/>
        </w:rPr>
      </w:pPr>
    </w:p>
    <w:p w14:paraId="3D04FF5D" w14:textId="77777777" w:rsidR="006C33EF" w:rsidRPr="00CE2AEA" w:rsidRDefault="006C33EF" w:rsidP="006C33EF">
      <w:pPr>
        <w:keepNext/>
        <w:rPr>
          <w:lang w:val="en-US"/>
        </w:rPr>
      </w:pPr>
      <w:r w:rsidRPr="00CE2AEA">
        <w:rPr>
          <w:b/>
          <w:bCs/>
          <w:lang w:val="en-US"/>
        </w:rPr>
        <w:t>Light Mode:</w:t>
      </w:r>
      <w:r w:rsidRPr="00CE2AEA">
        <w:rPr>
          <w:lang w:val="en-US"/>
        </w:rPr>
        <w:br/>
      </w:r>
      <w:r w:rsidRPr="006C33EF">
        <w:rPr>
          <w:noProof/>
          <w:lang w:val="de-AT"/>
        </w:rPr>
        <w:drawing>
          <wp:inline distT="0" distB="0" distL="0" distR="0" wp14:anchorId="265CC2C3" wp14:editId="2CFA5270">
            <wp:extent cx="5759450" cy="3263265"/>
            <wp:effectExtent l="0" t="0" r="0" b="0"/>
            <wp:docPr id="36418174" name="Grafik 1" descr="Ein Bild, das Text, Kleidung,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74" name="Grafik 1" descr="Ein Bild, das Text, Kleidung, Screenshot, Person enthält.&#10;&#10;KI-generierte Inhalte können fehlerhaft sein."/>
                    <pic:cNvPicPr/>
                  </pic:nvPicPr>
                  <pic:blipFill>
                    <a:blip r:embed="rId28"/>
                    <a:stretch>
                      <a:fillRect/>
                    </a:stretch>
                  </pic:blipFill>
                  <pic:spPr>
                    <a:xfrm>
                      <a:off x="0" y="0"/>
                      <a:ext cx="5759450" cy="3263265"/>
                    </a:xfrm>
                    <a:prstGeom prst="rect">
                      <a:avLst/>
                    </a:prstGeom>
                  </pic:spPr>
                </pic:pic>
              </a:graphicData>
            </a:graphic>
          </wp:inline>
        </w:drawing>
      </w:r>
    </w:p>
    <w:p w14:paraId="31AF5618" w14:textId="16022B2C" w:rsidR="006C33EF" w:rsidRPr="00CE2AEA" w:rsidRDefault="006C33EF" w:rsidP="00CE2AEA">
      <w:pPr>
        <w:pStyle w:val="Beschriftung"/>
        <w:rPr>
          <w:lang w:val="en-US"/>
        </w:rPr>
      </w:pPr>
      <w:bookmarkStart w:id="34" w:name="_Toc191409435"/>
      <w:proofErr w:type="spellStart"/>
      <w:r w:rsidRPr="00CE2AEA">
        <w:rPr>
          <w:lang w:val="en-US"/>
        </w:rPr>
        <w:t>Abbildung</w:t>
      </w:r>
      <w:proofErr w:type="spellEnd"/>
      <w:r w:rsidRPr="00CE2AEA">
        <w:rPr>
          <w:lang w:val="en-US"/>
        </w:rPr>
        <w:t xml:space="preserve"> </w:t>
      </w:r>
      <w:r>
        <w:fldChar w:fldCharType="begin"/>
      </w:r>
      <w:r w:rsidRPr="00CE2AEA">
        <w:rPr>
          <w:lang w:val="en-US"/>
        </w:rPr>
        <w:instrText xml:space="preserve"> SEQ Abbildung \* ARABIC </w:instrText>
      </w:r>
      <w:r>
        <w:fldChar w:fldCharType="separate"/>
      </w:r>
      <w:r w:rsidR="00CE2AEA" w:rsidRPr="00CE2AEA">
        <w:rPr>
          <w:noProof/>
          <w:lang w:val="en-US"/>
        </w:rPr>
        <w:t>13</w:t>
      </w:r>
      <w:r>
        <w:fldChar w:fldCharType="end"/>
      </w:r>
      <w:r w:rsidRPr="00CE2AEA">
        <w:rPr>
          <w:lang w:val="en-US"/>
        </w:rPr>
        <w:t xml:space="preserve"> Light Mode </w:t>
      </w:r>
      <w:proofErr w:type="spellStart"/>
      <w:r w:rsidRPr="00CE2AEA">
        <w:rPr>
          <w:lang w:val="en-US"/>
        </w:rPr>
        <w:t>AboutPage</w:t>
      </w:r>
      <w:bookmarkEnd w:id="34"/>
      <w:proofErr w:type="spellEnd"/>
    </w:p>
    <w:p w14:paraId="3F0A8AB8" w14:textId="77777777" w:rsidR="00254759" w:rsidRDefault="00254759" w:rsidP="00254759">
      <w:pPr>
        <w:pStyle w:val="berschrift3"/>
      </w:pPr>
      <w:bookmarkStart w:id="35" w:name="_Toc191409519"/>
      <w:r w:rsidRPr="00254759">
        <w:lastRenderedPageBreak/>
        <w:t>Account-Einstellungen – Benutzeroberfläche</w:t>
      </w:r>
      <w:bookmarkEnd w:id="35"/>
    </w:p>
    <w:p w14:paraId="21B23848" w14:textId="77777777" w:rsidR="00254759" w:rsidRPr="00254759" w:rsidRDefault="00254759" w:rsidP="00254759">
      <w:pPr>
        <w:rPr>
          <w:lang w:val="de-AT"/>
        </w:rPr>
      </w:pPr>
      <w:r w:rsidRPr="00254759">
        <w:rPr>
          <w:lang w:val="de-AT"/>
        </w:rPr>
        <w:t>Diese Seite ermöglicht die Verwaltung persönlicher Informationen und Kontoeinstellungen.</w:t>
      </w:r>
    </w:p>
    <w:p w14:paraId="4D25E66A" w14:textId="77777777" w:rsidR="00254759" w:rsidRPr="00254759" w:rsidRDefault="00254759" w:rsidP="00254759">
      <w:pPr>
        <w:rPr>
          <w:b/>
          <w:bCs/>
          <w:lang w:val="de-AT"/>
        </w:rPr>
      </w:pPr>
      <w:r w:rsidRPr="00254759">
        <w:rPr>
          <w:b/>
          <w:bCs/>
          <w:lang w:val="de-AT"/>
        </w:rPr>
        <w:t>1. Hauptbereiche:</w:t>
      </w:r>
    </w:p>
    <w:p w14:paraId="42055C8E" w14:textId="77777777" w:rsidR="00254759" w:rsidRPr="00254759" w:rsidRDefault="00254759" w:rsidP="00254759">
      <w:pPr>
        <w:numPr>
          <w:ilvl w:val="0"/>
          <w:numId w:val="37"/>
        </w:numPr>
        <w:rPr>
          <w:lang w:val="de-AT"/>
        </w:rPr>
      </w:pPr>
      <w:r w:rsidRPr="00254759">
        <w:rPr>
          <w:b/>
          <w:bCs/>
          <w:lang w:val="de-AT"/>
        </w:rPr>
        <w:t>Persönliche Informationen:</w:t>
      </w:r>
      <w:r w:rsidRPr="00254759">
        <w:rPr>
          <w:lang w:val="de-AT"/>
        </w:rPr>
        <w:t xml:space="preserve"> Anzeigen und Ändern </w:t>
      </w:r>
      <w:proofErr w:type="gramStart"/>
      <w:r w:rsidRPr="00254759">
        <w:rPr>
          <w:lang w:val="de-AT"/>
        </w:rPr>
        <w:t>von Name</w:t>
      </w:r>
      <w:proofErr w:type="gramEnd"/>
      <w:r w:rsidRPr="00254759">
        <w:rPr>
          <w:lang w:val="de-AT"/>
        </w:rPr>
        <w:t>, E-Mail, Benutzername und Passwort.</w:t>
      </w:r>
    </w:p>
    <w:p w14:paraId="62BC8A93" w14:textId="77777777" w:rsidR="00254759" w:rsidRPr="00254759" w:rsidRDefault="00254759" w:rsidP="00254759">
      <w:pPr>
        <w:numPr>
          <w:ilvl w:val="0"/>
          <w:numId w:val="37"/>
        </w:numPr>
        <w:rPr>
          <w:lang w:val="de-AT"/>
        </w:rPr>
      </w:pPr>
      <w:r w:rsidRPr="00254759">
        <w:rPr>
          <w:b/>
          <w:bCs/>
          <w:lang w:val="de-AT"/>
        </w:rPr>
        <w:t>Aktionen:</w:t>
      </w:r>
    </w:p>
    <w:p w14:paraId="761D252E" w14:textId="77777777" w:rsidR="00254759" w:rsidRPr="00254759" w:rsidRDefault="00254759" w:rsidP="00254759">
      <w:pPr>
        <w:numPr>
          <w:ilvl w:val="1"/>
          <w:numId w:val="37"/>
        </w:numPr>
        <w:rPr>
          <w:lang w:val="de-AT"/>
        </w:rPr>
      </w:pPr>
      <w:r w:rsidRPr="00254759">
        <w:rPr>
          <w:i/>
          <w:iCs/>
          <w:lang w:val="de-AT"/>
        </w:rPr>
        <w:t>Change Name:</w:t>
      </w:r>
      <w:r w:rsidRPr="00254759">
        <w:rPr>
          <w:lang w:val="de-AT"/>
        </w:rPr>
        <w:t xml:space="preserve"> Ändert den gespeicherten Namen.</w:t>
      </w:r>
    </w:p>
    <w:p w14:paraId="5728589C" w14:textId="77777777" w:rsidR="00254759" w:rsidRPr="00254759" w:rsidRDefault="00254759" w:rsidP="00254759">
      <w:pPr>
        <w:numPr>
          <w:ilvl w:val="1"/>
          <w:numId w:val="37"/>
        </w:numPr>
        <w:rPr>
          <w:lang w:val="de-AT"/>
        </w:rPr>
      </w:pPr>
      <w:r w:rsidRPr="00254759">
        <w:rPr>
          <w:i/>
          <w:iCs/>
          <w:lang w:val="de-AT"/>
        </w:rPr>
        <w:t xml:space="preserve">Change </w:t>
      </w:r>
      <w:proofErr w:type="gramStart"/>
      <w:r w:rsidRPr="00254759">
        <w:rPr>
          <w:i/>
          <w:iCs/>
          <w:lang w:val="de-AT"/>
        </w:rPr>
        <w:t>Email</w:t>
      </w:r>
      <w:proofErr w:type="gramEnd"/>
      <w:r w:rsidRPr="00254759">
        <w:rPr>
          <w:i/>
          <w:iCs/>
          <w:lang w:val="de-AT"/>
        </w:rPr>
        <w:t>:</w:t>
      </w:r>
      <w:r w:rsidRPr="00254759">
        <w:rPr>
          <w:lang w:val="de-AT"/>
        </w:rPr>
        <w:t xml:space="preserve"> Aktualisiert die E-Mail-Adresse.</w:t>
      </w:r>
    </w:p>
    <w:p w14:paraId="41DC3F19" w14:textId="77777777" w:rsidR="00254759" w:rsidRPr="00254759" w:rsidRDefault="00254759" w:rsidP="00254759">
      <w:pPr>
        <w:numPr>
          <w:ilvl w:val="1"/>
          <w:numId w:val="37"/>
        </w:numPr>
        <w:rPr>
          <w:lang w:val="de-AT"/>
        </w:rPr>
      </w:pPr>
      <w:r w:rsidRPr="00254759">
        <w:rPr>
          <w:i/>
          <w:iCs/>
          <w:lang w:val="de-AT"/>
        </w:rPr>
        <w:t>Change Username:</w:t>
      </w:r>
      <w:r w:rsidRPr="00254759">
        <w:rPr>
          <w:lang w:val="de-AT"/>
        </w:rPr>
        <w:t xml:space="preserve"> Passt den Benutzernamen an.</w:t>
      </w:r>
    </w:p>
    <w:p w14:paraId="396D8789" w14:textId="77777777" w:rsidR="00254759" w:rsidRPr="00254759" w:rsidRDefault="00254759" w:rsidP="00254759">
      <w:pPr>
        <w:numPr>
          <w:ilvl w:val="1"/>
          <w:numId w:val="37"/>
        </w:numPr>
        <w:rPr>
          <w:lang w:val="de-AT"/>
        </w:rPr>
      </w:pPr>
      <w:r w:rsidRPr="00254759">
        <w:rPr>
          <w:i/>
          <w:iCs/>
          <w:lang w:val="de-AT"/>
        </w:rPr>
        <w:t>Change Password:</w:t>
      </w:r>
      <w:r w:rsidRPr="00254759">
        <w:rPr>
          <w:lang w:val="de-AT"/>
        </w:rPr>
        <w:t xml:space="preserve"> Ermöglicht das Ändern des Passworts.</w:t>
      </w:r>
    </w:p>
    <w:p w14:paraId="39F56A5D" w14:textId="77777777" w:rsidR="00254759" w:rsidRPr="00254759" w:rsidRDefault="00254759" w:rsidP="00254759">
      <w:pPr>
        <w:numPr>
          <w:ilvl w:val="1"/>
          <w:numId w:val="37"/>
        </w:numPr>
        <w:rPr>
          <w:lang w:val="de-AT"/>
        </w:rPr>
      </w:pPr>
      <w:proofErr w:type="spellStart"/>
      <w:r w:rsidRPr="00254759">
        <w:rPr>
          <w:i/>
          <w:iCs/>
          <w:lang w:val="de-AT"/>
        </w:rPr>
        <w:t>Sign</w:t>
      </w:r>
      <w:proofErr w:type="spellEnd"/>
      <w:r w:rsidRPr="00254759">
        <w:rPr>
          <w:i/>
          <w:iCs/>
          <w:lang w:val="de-AT"/>
        </w:rPr>
        <w:t xml:space="preserve"> Out:</w:t>
      </w:r>
      <w:r w:rsidRPr="00254759">
        <w:rPr>
          <w:lang w:val="de-AT"/>
        </w:rPr>
        <w:t xml:space="preserve"> Abmeldung vom Konto.</w:t>
      </w:r>
    </w:p>
    <w:p w14:paraId="1ECC2A09" w14:textId="77777777" w:rsidR="00254759" w:rsidRPr="00254759" w:rsidRDefault="00254759" w:rsidP="00254759"/>
    <w:p w14:paraId="74CADCE7" w14:textId="77777777" w:rsidR="00254759" w:rsidRDefault="00254759" w:rsidP="00254759">
      <w:pPr>
        <w:keepNext/>
      </w:pPr>
      <w:r w:rsidRPr="00254759">
        <w:rPr>
          <w:noProof/>
          <w:lang w:val="de-AT"/>
        </w:rPr>
        <w:drawing>
          <wp:inline distT="0" distB="0" distL="0" distR="0" wp14:anchorId="767E9930" wp14:editId="30ED8D97">
            <wp:extent cx="5759450" cy="3296285"/>
            <wp:effectExtent l="0" t="0" r="0" b="0"/>
            <wp:docPr id="1507461061"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061" name="Grafik 1" descr="Ein Bild, das Screenshot, Text, Software, Multimedia-Software enthält.&#10;&#10;KI-generierte Inhalte können fehlerhaft sein."/>
                    <pic:cNvPicPr/>
                  </pic:nvPicPr>
                  <pic:blipFill>
                    <a:blip r:embed="rId29"/>
                    <a:stretch>
                      <a:fillRect/>
                    </a:stretch>
                  </pic:blipFill>
                  <pic:spPr>
                    <a:xfrm>
                      <a:off x="0" y="0"/>
                      <a:ext cx="5759450" cy="3296285"/>
                    </a:xfrm>
                    <a:prstGeom prst="rect">
                      <a:avLst/>
                    </a:prstGeom>
                  </pic:spPr>
                </pic:pic>
              </a:graphicData>
            </a:graphic>
          </wp:inline>
        </w:drawing>
      </w:r>
    </w:p>
    <w:p w14:paraId="7C044FAA" w14:textId="4C74103A" w:rsidR="006C33EF" w:rsidRDefault="00254759" w:rsidP="00254759">
      <w:pPr>
        <w:pStyle w:val="Beschriftung"/>
        <w:rPr>
          <w:lang w:val="de-AT"/>
        </w:rPr>
      </w:pPr>
      <w:bookmarkStart w:id="36" w:name="_Toc191409436"/>
      <w:r>
        <w:t xml:space="preserve">Abbildung </w:t>
      </w:r>
      <w:r>
        <w:fldChar w:fldCharType="begin"/>
      </w:r>
      <w:r>
        <w:instrText xml:space="preserve"> SEQ Abbildung \* ARABIC </w:instrText>
      </w:r>
      <w:r>
        <w:fldChar w:fldCharType="separate"/>
      </w:r>
      <w:r w:rsidR="00CE2AEA">
        <w:rPr>
          <w:noProof/>
        </w:rPr>
        <w:t>14</w:t>
      </w:r>
      <w:r>
        <w:fldChar w:fldCharType="end"/>
      </w:r>
      <w:r>
        <w:rPr>
          <w:lang w:val="de-AT"/>
        </w:rPr>
        <w:t xml:space="preserve"> Benutzeroberfläche</w:t>
      </w:r>
      <w:bookmarkEnd w:id="36"/>
    </w:p>
    <w:p w14:paraId="1C570CEC" w14:textId="77777777" w:rsidR="00254759" w:rsidRDefault="00254759" w:rsidP="00254759">
      <w:pPr>
        <w:rPr>
          <w:lang w:val="de-AT"/>
        </w:rPr>
      </w:pPr>
    </w:p>
    <w:p w14:paraId="601F12BD" w14:textId="42AD5B4B" w:rsidR="00CE2AEA" w:rsidRDefault="00CE2AEA" w:rsidP="00254759">
      <w:pPr>
        <w:rPr>
          <w:lang w:val="de-AT"/>
        </w:rPr>
      </w:pPr>
      <w:r w:rsidRPr="00CE2AEA">
        <w:rPr>
          <w:lang w:val="de-AT"/>
        </w:rPr>
        <w:t xml:space="preserve">In „My News </w:t>
      </w:r>
      <w:proofErr w:type="spellStart"/>
      <w:r w:rsidRPr="00CE2AEA">
        <w:rPr>
          <w:lang w:val="de-AT"/>
        </w:rPr>
        <w:t>Contributions</w:t>
      </w:r>
      <w:proofErr w:type="spellEnd"/>
      <w:r w:rsidRPr="00CE2AEA">
        <w:rPr>
          <w:lang w:val="de-AT"/>
        </w:rPr>
        <w:t>” kann man seine eigenen News sehen</w:t>
      </w:r>
      <w:r>
        <w:rPr>
          <w:lang w:val="de-AT"/>
        </w:rPr>
        <w:t xml:space="preserve">. </w:t>
      </w:r>
    </w:p>
    <w:p w14:paraId="41270FEF" w14:textId="549B35EB" w:rsidR="00CE2AEA" w:rsidRPr="00CE2AEA" w:rsidRDefault="00CE2AEA" w:rsidP="00254759">
      <w:pPr>
        <w:rPr>
          <w:lang w:val="de-AT"/>
        </w:rPr>
      </w:pPr>
      <w:r w:rsidRPr="00CE2AEA">
        <w:rPr>
          <w:lang w:val="de-AT"/>
        </w:rPr>
        <w:t xml:space="preserve">Mit „Write a New </w:t>
      </w:r>
      <w:proofErr w:type="spellStart"/>
      <w:r w:rsidRPr="00CE2AEA">
        <w:rPr>
          <w:lang w:val="de-AT"/>
        </w:rPr>
        <w:t>Article</w:t>
      </w:r>
      <w:proofErr w:type="spellEnd"/>
      <w:r w:rsidRPr="00CE2AEA">
        <w:rPr>
          <w:lang w:val="de-AT"/>
        </w:rPr>
        <w:t>” kann man ein</w:t>
      </w:r>
      <w:r>
        <w:rPr>
          <w:lang w:val="de-AT"/>
        </w:rPr>
        <w:t xml:space="preserve">en neuen Artikel erstellen. Mit einem Klick leitet es zur </w:t>
      </w:r>
      <w:proofErr w:type="spellStart"/>
      <w:r>
        <w:rPr>
          <w:lang w:val="de-AT"/>
        </w:rPr>
        <w:t>CreateArticle</w:t>
      </w:r>
      <w:proofErr w:type="spellEnd"/>
      <w:r>
        <w:rPr>
          <w:lang w:val="de-AT"/>
        </w:rPr>
        <w:t xml:space="preserve"> Page weiter.</w:t>
      </w:r>
    </w:p>
    <w:p w14:paraId="0890478D" w14:textId="77777777" w:rsidR="00CE2AEA" w:rsidRDefault="00CE2AEA" w:rsidP="00CE2AEA">
      <w:pPr>
        <w:keepNext/>
      </w:pPr>
      <w:r w:rsidRPr="00CE2AEA">
        <w:rPr>
          <w:noProof/>
          <w:lang w:val="de-AT"/>
        </w:rPr>
        <w:lastRenderedPageBreak/>
        <w:drawing>
          <wp:inline distT="0" distB="0" distL="0" distR="0" wp14:anchorId="2C441315" wp14:editId="14043BE7">
            <wp:extent cx="5759450" cy="3286125"/>
            <wp:effectExtent l="0" t="0" r="0" b="9525"/>
            <wp:docPr id="731396650"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6650" name="Grafik 1" descr="Ein Bild, das Screenshot, Text, Software, Multimedia-Software enthält.&#10;&#10;KI-generierte Inhalte können fehlerhaft sein."/>
                    <pic:cNvPicPr/>
                  </pic:nvPicPr>
                  <pic:blipFill>
                    <a:blip r:embed="rId30"/>
                    <a:stretch>
                      <a:fillRect/>
                    </a:stretch>
                  </pic:blipFill>
                  <pic:spPr>
                    <a:xfrm>
                      <a:off x="0" y="0"/>
                      <a:ext cx="5759450" cy="3286125"/>
                    </a:xfrm>
                    <a:prstGeom prst="rect">
                      <a:avLst/>
                    </a:prstGeom>
                  </pic:spPr>
                </pic:pic>
              </a:graphicData>
            </a:graphic>
          </wp:inline>
        </w:drawing>
      </w:r>
    </w:p>
    <w:p w14:paraId="17C6B0F6" w14:textId="76BE2CE9" w:rsidR="00254759" w:rsidRDefault="00CE2AEA" w:rsidP="00CE2AEA">
      <w:pPr>
        <w:pStyle w:val="Beschriftung"/>
        <w:rPr>
          <w:lang w:val="de-AT"/>
        </w:rPr>
      </w:pPr>
      <w:bookmarkStart w:id="37" w:name="_Toc191409437"/>
      <w:r>
        <w:t xml:space="preserve">Abbildung </w:t>
      </w:r>
      <w:r>
        <w:fldChar w:fldCharType="begin"/>
      </w:r>
      <w:r>
        <w:instrText xml:space="preserve"> SEQ Abbildung \* ARABIC </w:instrText>
      </w:r>
      <w:r>
        <w:fldChar w:fldCharType="separate"/>
      </w:r>
      <w:r>
        <w:rPr>
          <w:noProof/>
        </w:rPr>
        <w:t>15</w:t>
      </w:r>
      <w:r>
        <w:fldChar w:fldCharType="end"/>
      </w:r>
      <w:r>
        <w:rPr>
          <w:lang w:val="de-AT"/>
        </w:rPr>
        <w:t xml:space="preserve"> Benutzeroberfläche: Button: My News </w:t>
      </w:r>
      <w:proofErr w:type="spellStart"/>
      <w:r>
        <w:rPr>
          <w:lang w:val="de-AT"/>
        </w:rPr>
        <w:t>Contributions</w:t>
      </w:r>
      <w:bookmarkEnd w:id="37"/>
      <w:proofErr w:type="spellEnd"/>
    </w:p>
    <w:p w14:paraId="05E888D4" w14:textId="77777777" w:rsidR="00254759" w:rsidRPr="00254759" w:rsidRDefault="00254759" w:rsidP="00254759">
      <w:pPr>
        <w:rPr>
          <w:lang w:val="de-AT"/>
        </w:rPr>
      </w:pPr>
    </w:p>
    <w:p w14:paraId="3514404B" w14:textId="77777777" w:rsidR="0032257B" w:rsidRPr="00A017C0" w:rsidRDefault="0032257B" w:rsidP="00A53FDE">
      <w:pPr>
        <w:rPr>
          <w:lang w:val="de-AT"/>
        </w:rPr>
      </w:pPr>
    </w:p>
    <w:p w14:paraId="5EBCF766" w14:textId="6A2AFC37" w:rsidR="00A017C0" w:rsidRPr="00A017C0" w:rsidRDefault="00A017C0" w:rsidP="00A017C0">
      <w:pPr>
        <w:pStyle w:val="berschrift2"/>
        <w:rPr>
          <w:lang w:val="de-AT"/>
        </w:rPr>
      </w:pPr>
      <w:bookmarkStart w:id="38" w:name="_Toc191409520"/>
      <w:r w:rsidRPr="00A017C0">
        <w:rPr>
          <w:lang w:val="de-AT"/>
        </w:rPr>
        <w:t>Backend (Express.js &amp; MongoDB)</w:t>
      </w:r>
      <w:bookmarkEnd w:id="38"/>
    </w:p>
    <w:p w14:paraId="126BFC51" w14:textId="0225A0C6" w:rsidR="00A017C0" w:rsidRPr="00A017C0" w:rsidRDefault="00A017C0" w:rsidP="00A017C0">
      <w:pPr>
        <w:pStyle w:val="berschrift3"/>
        <w:rPr>
          <w:lang w:val="de-AT"/>
        </w:rPr>
      </w:pPr>
      <w:bookmarkStart w:id="39" w:name="_Toc191409521"/>
      <w:r w:rsidRPr="00A017C0">
        <w:rPr>
          <w:lang w:val="de-AT"/>
        </w:rPr>
        <w:t>API-Architektur</w:t>
      </w:r>
      <w:bookmarkEnd w:id="39"/>
    </w:p>
    <w:p w14:paraId="53BB775B" w14:textId="77777777" w:rsidR="00A017C0" w:rsidRPr="00A017C0" w:rsidRDefault="00A017C0">
      <w:pPr>
        <w:numPr>
          <w:ilvl w:val="0"/>
          <w:numId w:val="23"/>
        </w:numPr>
        <w:rPr>
          <w:lang w:val="de-AT"/>
        </w:rPr>
      </w:pPr>
      <w:r w:rsidRPr="00A017C0">
        <w:rPr>
          <w:b/>
          <w:bCs/>
          <w:lang w:val="de-AT"/>
        </w:rPr>
        <w:t>Datenbank:</w:t>
      </w:r>
      <w:r w:rsidRPr="00A017C0">
        <w:rPr>
          <w:lang w:val="de-AT"/>
        </w:rPr>
        <w:t xml:space="preserve"> MongoDB speichert Artikel und Metadaten</w:t>
      </w:r>
    </w:p>
    <w:p w14:paraId="59DEC648" w14:textId="77777777" w:rsidR="00A017C0" w:rsidRPr="00A017C0" w:rsidRDefault="00A017C0">
      <w:pPr>
        <w:numPr>
          <w:ilvl w:val="0"/>
          <w:numId w:val="23"/>
        </w:numPr>
        <w:rPr>
          <w:lang w:val="de-AT"/>
        </w:rPr>
      </w:pPr>
      <w:r w:rsidRPr="00A017C0">
        <w:rPr>
          <w:b/>
          <w:bCs/>
          <w:lang w:val="de-AT"/>
        </w:rPr>
        <w:t>Framework:</w:t>
      </w:r>
      <w:r w:rsidRPr="00A017C0">
        <w:rPr>
          <w:lang w:val="de-AT"/>
        </w:rPr>
        <w:t xml:space="preserve"> Express.js steuert API und Serverlogik</w:t>
      </w:r>
    </w:p>
    <w:p w14:paraId="29FFC61D" w14:textId="77777777" w:rsidR="00A017C0" w:rsidRDefault="00A017C0" w:rsidP="00A017C0">
      <w:pPr>
        <w:rPr>
          <w:b/>
          <w:bCs/>
          <w:lang w:val="de-AT"/>
        </w:rPr>
      </w:pPr>
    </w:p>
    <w:p w14:paraId="5269AB65" w14:textId="05DA7D26" w:rsidR="00A017C0" w:rsidRPr="00A017C0" w:rsidRDefault="00A017C0" w:rsidP="00A017C0">
      <w:pPr>
        <w:pStyle w:val="berschrift3"/>
        <w:rPr>
          <w:lang w:val="de-AT"/>
        </w:rPr>
      </w:pPr>
      <w:bookmarkStart w:id="40" w:name="_Toc191409522"/>
      <w:r w:rsidRPr="00A017C0">
        <w:rPr>
          <w:lang w:val="de-AT"/>
        </w:rPr>
        <w:t>API-Endpunkte</w:t>
      </w:r>
      <w:bookmarkEnd w:id="40"/>
    </w:p>
    <w:p w14:paraId="1438A52F" w14:textId="5C25B205" w:rsidR="00A017C0" w:rsidRPr="00A017C0" w:rsidRDefault="00A017C0" w:rsidP="00A017C0">
      <w:pPr>
        <w:rPr>
          <w:b/>
          <w:bCs/>
          <w:sz w:val="26"/>
          <w:szCs w:val="26"/>
          <w:lang w:val="de-AT"/>
        </w:rPr>
      </w:pPr>
      <w:r w:rsidRPr="00A017C0">
        <w:rPr>
          <w:b/>
          <w:bCs/>
          <w:sz w:val="26"/>
          <w:szCs w:val="26"/>
          <w:lang w:val="de-AT"/>
        </w:rPr>
        <w:t>Alle Artikel abrufen</w:t>
      </w:r>
      <w:r>
        <w:rPr>
          <w:b/>
          <w:bCs/>
          <w:sz w:val="26"/>
          <w:szCs w:val="26"/>
          <w:lang w:val="de-AT"/>
        </w:rPr>
        <w:t>:</w:t>
      </w:r>
    </w:p>
    <w:p w14:paraId="6B00AA05" w14:textId="77777777" w:rsidR="00A017C0" w:rsidRPr="00A017C0" w:rsidRDefault="00A017C0">
      <w:pPr>
        <w:numPr>
          <w:ilvl w:val="0"/>
          <w:numId w:val="24"/>
        </w:numPr>
        <w:rPr>
          <w:lang w:val="de-AT"/>
        </w:rPr>
      </w:pPr>
      <w:r w:rsidRPr="00A017C0">
        <w:rPr>
          <w:b/>
          <w:bCs/>
          <w:lang w:val="de-AT"/>
        </w:rPr>
        <w:t>Methode:</w:t>
      </w:r>
      <w:r w:rsidRPr="00A017C0">
        <w:rPr>
          <w:lang w:val="de-AT"/>
        </w:rPr>
        <w:t xml:space="preserve"> GET</w:t>
      </w:r>
    </w:p>
    <w:p w14:paraId="13878252" w14:textId="77777777" w:rsidR="00A017C0" w:rsidRPr="00A017C0" w:rsidRDefault="00A017C0">
      <w:pPr>
        <w:numPr>
          <w:ilvl w:val="0"/>
          <w:numId w:val="24"/>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p>
    <w:p w14:paraId="509F4B0C" w14:textId="3A1F31CD" w:rsidR="00A017C0" w:rsidRPr="00A017C0" w:rsidRDefault="00A017C0">
      <w:pPr>
        <w:numPr>
          <w:ilvl w:val="0"/>
          <w:numId w:val="24"/>
        </w:numPr>
        <w:rPr>
          <w:lang w:val="de-AT"/>
        </w:rPr>
      </w:pPr>
      <w:r w:rsidRPr="00A017C0">
        <w:rPr>
          <w:b/>
          <w:bCs/>
          <w:lang w:val="de-AT"/>
        </w:rPr>
        <w:t>Antwort</w:t>
      </w:r>
      <w:r w:rsidR="00D07474">
        <w:rPr>
          <w:b/>
          <w:bCs/>
          <w:lang w:val="de-AT"/>
        </w:rPr>
        <w:t xml:space="preserve">: </w:t>
      </w:r>
      <w:r w:rsidR="00D07474">
        <w:rPr>
          <w:lang w:val="de-AT"/>
        </w:rPr>
        <w:t>eine Liste aller Artikel</w:t>
      </w:r>
      <w:r w:rsidR="00D07474">
        <w:rPr>
          <w:b/>
          <w:bCs/>
          <w:lang w:val="de-AT"/>
        </w:rPr>
        <w:t xml:space="preserve"> </w:t>
      </w:r>
    </w:p>
    <w:p w14:paraId="21C28769" w14:textId="77777777" w:rsidR="00A017C0" w:rsidRDefault="00A017C0" w:rsidP="00A017C0">
      <w:pPr>
        <w:rPr>
          <w:b/>
          <w:bCs/>
          <w:lang w:val="de-AT"/>
        </w:rPr>
      </w:pPr>
    </w:p>
    <w:p w14:paraId="09480A2C" w14:textId="77777777" w:rsidR="00A017C0" w:rsidRPr="00A017C0" w:rsidRDefault="00A017C0" w:rsidP="00A017C0">
      <w:pPr>
        <w:rPr>
          <w:lang w:val="de-AT"/>
        </w:rPr>
      </w:pPr>
    </w:p>
    <w:p w14:paraId="686D1FEB" w14:textId="77777777" w:rsidR="00A017C0" w:rsidRDefault="00A017C0" w:rsidP="00A017C0">
      <w:pPr>
        <w:rPr>
          <w:b/>
          <w:bCs/>
          <w:lang w:val="de-AT"/>
        </w:rPr>
      </w:pPr>
    </w:p>
    <w:p w14:paraId="211F3EF7" w14:textId="2D2B61A1" w:rsidR="00A017C0" w:rsidRPr="00A017C0" w:rsidRDefault="00A017C0" w:rsidP="00A017C0">
      <w:pPr>
        <w:rPr>
          <w:b/>
          <w:bCs/>
          <w:sz w:val="26"/>
          <w:szCs w:val="26"/>
          <w:lang w:val="de-AT"/>
        </w:rPr>
      </w:pPr>
      <w:r w:rsidRPr="00A017C0">
        <w:rPr>
          <w:b/>
          <w:bCs/>
          <w:sz w:val="26"/>
          <w:szCs w:val="26"/>
          <w:lang w:val="de-AT"/>
        </w:rPr>
        <w:lastRenderedPageBreak/>
        <w:t>Einzelnen Artikel abrufen</w:t>
      </w:r>
      <w:r>
        <w:rPr>
          <w:b/>
          <w:bCs/>
          <w:sz w:val="26"/>
          <w:szCs w:val="26"/>
          <w:lang w:val="de-AT"/>
        </w:rPr>
        <w:t>:</w:t>
      </w:r>
    </w:p>
    <w:p w14:paraId="38831B65" w14:textId="77777777" w:rsidR="00A017C0" w:rsidRPr="00A017C0" w:rsidRDefault="00A017C0">
      <w:pPr>
        <w:numPr>
          <w:ilvl w:val="0"/>
          <w:numId w:val="25"/>
        </w:numPr>
        <w:rPr>
          <w:lang w:val="de-AT"/>
        </w:rPr>
      </w:pPr>
      <w:r w:rsidRPr="00A017C0">
        <w:rPr>
          <w:b/>
          <w:bCs/>
          <w:lang w:val="de-AT"/>
        </w:rPr>
        <w:t>Methode:</w:t>
      </w:r>
      <w:r w:rsidRPr="00A017C0">
        <w:rPr>
          <w:lang w:val="de-AT"/>
        </w:rPr>
        <w:t xml:space="preserve"> GET</w:t>
      </w:r>
    </w:p>
    <w:p w14:paraId="18BEB894" w14:textId="77777777" w:rsidR="00A017C0" w:rsidRPr="00A017C0" w:rsidRDefault="00A017C0">
      <w:pPr>
        <w:numPr>
          <w:ilvl w:val="0"/>
          <w:numId w:val="25"/>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w:t>
      </w:r>
      <w:proofErr w:type="spellStart"/>
      <w:r w:rsidRPr="00A017C0">
        <w:rPr>
          <w:lang w:val="de-AT"/>
        </w:rPr>
        <w:t>id</w:t>
      </w:r>
      <w:proofErr w:type="spellEnd"/>
    </w:p>
    <w:p w14:paraId="67BBB2CC" w14:textId="77777777" w:rsidR="00A017C0" w:rsidRPr="00A017C0" w:rsidRDefault="00A017C0">
      <w:pPr>
        <w:numPr>
          <w:ilvl w:val="0"/>
          <w:numId w:val="25"/>
        </w:numPr>
        <w:rPr>
          <w:lang w:val="de-AT"/>
        </w:rPr>
      </w:pPr>
      <w:r w:rsidRPr="00A017C0">
        <w:rPr>
          <w:b/>
          <w:bCs/>
          <w:lang w:val="de-AT"/>
        </w:rPr>
        <w:t>Beispiel:</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/64a32bfab8a23b2c1e1a4567</w:t>
      </w:r>
    </w:p>
    <w:p w14:paraId="6A609BA2" w14:textId="451918A9" w:rsidR="002E69AF" w:rsidRPr="00D07474" w:rsidRDefault="00A017C0" w:rsidP="002E69AF">
      <w:pPr>
        <w:numPr>
          <w:ilvl w:val="0"/>
          <w:numId w:val="25"/>
        </w:numPr>
        <w:rPr>
          <w:lang w:val="de-AT"/>
        </w:rPr>
      </w:pPr>
      <w:r w:rsidRPr="00A017C0">
        <w:rPr>
          <w:b/>
          <w:bCs/>
          <w:lang w:val="de-AT"/>
        </w:rPr>
        <w:t>Antwort:</w:t>
      </w:r>
      <w:r w:rsidR="00D07474">
        <w:rPr>
          <w:lang w:val="de-AT"/>
        </w:rPr>
        <w:t xml:space="preserve"> Die Daten des Artikels mit der </w:t>
      </w:r>
      <w:r w:rsidR="00D07474">
        <w:t>zugehörigen ID</w:t>
      </w:r>
    </w:p>
    <w:p w14:paraId="251AFD38" w14:textId="68E3FFAE" w:rsidR="002E69AF" w:rsidRPr="00C94A64" w:rsidRDefault="002E69AF" w:rsidP="002E69AF">
      <w:pPr>
        <w:pStyle w:val="berschrift1"/>
      </w:pPr>
      <w:bookmarkStart w:id="41" w:name="_Toc191409523"/>
      <w:r>
        <w:t>Projek</w:t>
      </w:r>
      <w:r w:rsidR="00D07474">
        <w:t>t</w:t>
      </w:r>
      <w:r>
        <w:t>management</w:t>
      </w:r>
      <w:bookmarkEnd w:id="41"/>
    </w:p>
    <w:p w14:paraId="049F361E" w14:textId="45DA6BE6" w:rsidR="002E69AF" w:rsidRPr="002E69AF" w:rsidRDefault="00C94A64" w:rsidP="002E69AF">
      <w:pPr>
        <w:pStyle w:val="berschrift2"/>
        <w:rPr>
          <w:rFonts w:cs="Arial"/>
        </w:rPr>
      </w:pPr>
      <w:bookmarkStart w:id="42" w:name="_Toc191409524"/>
      <w:r>
        <w:rPr>
          <w:rFonts w:cs="Arial"/>
        </w:rPr>
        <w:t>Projektauftrag</w:t>
      </w:r>
      <w:bookmarkEnd w:id="42"/>
    </w:p>
    <w:tbl>
      <w:tblPr>
        <w:tblpPr w:leftFromText="141" w:rightFromText="141" w:vertAnchor="text" w:horzAnchor="margin" w:tblpXSpec="center" w:tblpY="427"/>
        <w:tblW w:w="99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835"/>
        <w:gridCol w:w="2127"/>
        <w:gridCol w:w="76"/>
        <w:gridCol w:w="2058"/>
        <w:gridCol w:w="2827"/>
      </w:tblGrid>
      <w:tr w:rsidR="002E69AF" w14:paraId="108D914F" w14:textId="77777777" w:rsidTr="002E69AF">
        <w:trPr>
          <w:cantSplit/>
          <w:trHeight w:val="1418"/>
        </w:trPr>
        <w:tc>
          <w:tcPr>
            <w:tcW w:w="2835" w:type="dxa"/>
            <w:tcBorders>
              <w:bottom w:val="single" w:sz="6" w:space="0" w:color="auto"/>
              <w:right w:val="nil"/>
            </w:tcBorders>
            <w:shd w:val="pct15" w:color="auto" w:fill="FFFFFF"/>
          </w:tcPr>
          <w:p w14:paraId="095DCAAB" w14:textId="72649A3E" w:rsidR="002E69AF" w:rsidRDefault="002E69AF" w:rsidP="002E69AF">
            <w:pPr>
              <w:spacing w:before="120" w:after="120"/>
              <w:rPr>
                <w:rFonts w:ascii="Tahoma" w:hAnsi="Tahoma" w:cs="Tahoma"/>
                <w:color w:val="0000FF"/>
              </w:rPr>
            </w:pPr>
          </w:p>
        </w:tc>
        <w:tc>
          <w:tcPr>
            <w:tcW w:w="4261" w:type="dxa"/>
            <w:gridSpan w:val="3"/>
            <w:tcBorders>
              <w:left w:val="nil"/>
              <w:bottom w:val="single" w:sz="6" w:space="0" w:color="auto"/>
              <w:right w:val="nil"/>
            </w:tcBorders>
            <w:shd w:val="pct15" w:color="auto" w:fill="FFFFFF"/>
          </w:tcPr>
          <w:p w14:paraId="6E34A7BC" w14:textId="77777777" w:rsidR="002E69AF" w:rsidRDefault="002E69AF" w:rsidP="002E69AF">
            <w:pPr>
              <w:spacing w:before="240" w:after="240"/>
              <w:jc w:val="center"/>
              <w:rPr>
                <w:rFonts w:ascii="Tahoma" w:hAnsi="Tahoma" w:cs="Tahoma"/>
                <w:sz w:val="32"/>
              </w:rPr>
            </w:pPr>
            <w:r>
              <w:rPr>
                <w:rFonts w:ascii="Tahoma" w:hAnsi="Tahoma" w:cs="Tahoma"/>
                <w:sz w:val="32"/>
              </w:rPr>
              <w:t>PROJEKT-</w:t>
            </w:r>
            <w:r>
              <w:rPr>
                <w:rFonts w:ascii="Tahoma" w:hAnsi="Tahoma" w:cs="Tahoma"/>
                <w:sz w:val="32"/>
              </w:rPr>
              <w:br/>
              <w:t>AUFTRAG</w:t>
            </w:r>
          </w:p>
        </w:tc>
        <w:tc>
          <w:tcPr>
            <w:tcW w:w="2827" w:type="dxa"/>
            <w:tcBorders>
              <w:left w:val="nil"/>
              <w:bottom w:val="single" w:sz="6" w:space="0" w:color="auto"/>
            </w:tcBorders>
            <w:shd w:val="pct15" w:color="auto" w:fill="FFFFFF"/>
          </w:tcPr>
          <w:p w14:paraId="7513B82D" w14:textId="77777777" w:rsidR="002E69AF" w:rsidRDefault="002E69AF" w:rsidP="002E69AF">
            <w:pPr>
              <w:spacing w:before="120" w:after="120"/>
              <w:jc w:val="center"/>
              <w:rPr>
                <w:rFonts w:ascii="Tahoma" w:hAnsi="Tahoma" w:cs="Tahoma"/>
              </w:rPr>
            </w:pPr>
          </w:p>
        </w:tc>
      </w:tr>
      <w:tr w:rsidR="002E69AF" w14:paraId="397668AE" w14:textId="77777777" w:rsidTr="002E69AF">
        <w:tblPrEx>
          <w:tblCellMar>
            <w:left w:w="65" w:type="dxa"/>
            <w:right w:w="65" w:type="dxa"/>
          </w:tblCellMar>
        </w:tblPrEx>
        <w:trPr>
          <w:trHeight w:val="449"/>
        </w:trPr>
        <w:tc>
          <w:tcPr>
            <w:tcW w:w="4962" w:type="dxa"/>
            <w:gridSpan w:val="2"/>
            <w:tcBorders>
              <w:top w:val="nil"/>
            </w:tcBorders>
          </w:tcPr>
          <w:p w14:paraId="220C3A06" w14:textId="77777777" w:rsidR="002E69AF" w:rsidRDefault="002E69AF" w:rsidP="002E69AF">
            <w:pPr>
              <w:pStyle w:val="Textkrper21"/>
              <w:rPr>
                <w:rFonts w:ascii="Tahoma" w:hAnsi="Tahoma" w:cs="Tahoma"/>
                <w:b/>
                <w:bCs/>
              </w:rPr>
            </w:pPr>
            <w:r>
              <w:rPr>
                <w:rFonts w:ascii="Tahoma" w:hAnsi="Tahoma" w:cs="Tahoma"/>
                <w:b/>
                <w:bCs/>
              </w:rPr>
              <w:t>Projektstartereignis:</w:t>
            </w:r>
          </w:p>
          <w:p w14:paraId="4A1AC61B"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Abgabe des Projektauftrags</w:t>
            </w:r>
          </w:p>
          <w:p w14:paraId="002ED00E" w14:textId="77777777" w:rsidR="002E69AF" w:rsidRDefault="002E69AF" w:rsidP="002E69AF">
            <w:pPr>
              <w:numPr>
                <w:ilvl w:val="12"/>
                <w:numId w:val="0"/>
              </w:numPr>
              <w:rPr>
                <w:rFonts w:ascii="Tahoma" w:hAnsi="Tahoma" w:cs="Tahoma"/>
                <w:sz w:val="18"/>
              </w:rPr>
            </w:pPr>
          </w:p>
        </w:tc>
        <w:tc>
          <w:tcPr>
            <w:tcW w:w="4961" w:type="dxa"/>
            <w:gridSpan w:val="3"/>
            <w:tcBorders>
              <w:top w:val="nil"/>
            </w:tcBorders>
          </w:tcPr>
          <w:p w14:paraId="1EF05F30" w14:textId="77777777" w:rsidR="002E69AF" w:rsidRDefault="002E69AF" w:rsidP="002E69AF">
            <w:pPr>
              <w:pStyle w:val="Textkrper21"/>
              <w:rPr>
                <w:rFonts w:ascii="Tahoma" w:hAnsi="Tahoma" w:cs="Tahoma"/>
                <w:b/>
                <w:bCs/>
              </w:rPr>
            </w:pPr>
            <w:r>
              <w:rPr>
                <w:rFonts w:ascii="Tahoma" w:hAnsi="Tahoma" w:cs="Tahoma"/>
                <w:b/>
                <w:bCs/>
              </w:rPr>
              <w:t>Projektstarttermin:</w:t>
            </w:r>
          </w:p>
          <w:p w14:paraId="06806D7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08.11.2024</w:t>
            </w:r>
          </w:p>
          <w:p w14:paraId="07F41280" w14:textId="77777777" w:rsidR="002E69AF" w:rsidRDefault="002E69AF" w:rsidP="002E69AF">
            <w:pPr>
              <w:numPr>
                <w:ilvl w:val="12"/>
                <w:numId w:val="0"/>
              </w:numPr>
              <w:rPr>
                <w:rFonts w:ascii="Tahoma" w:hAnsi="Tahoma" w:cs="Tahoma"/>
                <w:sz w:val="18"/>
              </w:rPr>
            </w:pPr>
          </w:p>
        </w:tc>
      </w:tr>
      <w:tr w:rsidR="002E69AF" w14:paraId="3C4D361D" w14:textId="77777777" w:rsidTr="002E69AF">
        <w:tblPrEx>
          <w:tblCellMar>
            <w:left w:w="65" w:type="dxa"/>
            <w:right w:w="65" w:type="dxa"/>
          </w:tblCellMar>
        </w:tblPrEx>
        <w:trPr>
          <w:trHeight w:val="418"/>
        </w:trPr>
        <w:tc>
          <w:tcPr>
            <w:tcW w:w="4962" w:type="dxa"/>
            <w:gridSpan w:val="2"/>
          </w:tcPr>
          <w:p w14:paraId="0E9AAD3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Inhaltliches Projektendereignis:</w:t>
            </w:r>
          </w:p>
          <w:p w14:paraId="5EF2B2F9"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Abschluss des Coding Projekts</w:t>
            </w:r>
          </w:p>
          <w:p w14:paraId="1FC8DE90" w14:textId="77777777" w:rsidR="002E69AF" w:rsidRPr="00340151" w:rsidRDefault="002E69AF" w:rsidP="002E69AF">
            <w:pPr>
              <w:numPr>
                <w:ilvl w:val="12"/>
                <w:numId w:val="0"/>
              </w:numPr>
              <w:rPr>
                <w:rFonts w:ascii="Tahoma" w:hAnsi="Tahoma" w:cs="Tahoma"/>
                <w:b/>
              </w:rPr>
            </w:pPr>
            <w:r w:rsidRPr="00340151">
              <w:rPr>
                <w:rFonts w:ascii="Tahoma" w:hAnsi="Tahoma" w:cs="Tahoma"/>
                <w:b/>
              </w:rPr>
              <w:t>Formales Projektendereignis:</w:t>
            </w:r>
          </w:p>
          <w:p w14:paraId="780F078F"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Endpräsentation im Februar</w:t>
            </w:r>
          </w:p>
        </w:tc>
        <w:tc>
          <w:tcPr>
            <w:tcW w:w="4961" w:type="dxa"/>
            <w:gridSpan w:val="3"/>
          </w:tcPr>
          <w:p w14:paraId="73A2039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Projektendtermine:</w:t>
            </w:r>
          </w:p>
          <w:p w14:paraId="296FAD04" w14:textId="77777777" w:rsidR="002E69AF" w:rsidRPr="000A642C" w:rsidRDefault="002E69AF">
            <w:pPr>
              <w:numPr>
                <w:ilvl w:val="0"/>
                <w:numId w:val="27"/>
              </w:numPr>
              <w:spacing w:after="0" w:line="240" w:lineRule="auto"/>
              <w:rPr>
                <w:rFonts w:ascii="Tahoma" w:hAnsi="Tahoma" w:cs="Tahoma"/>
                <w:sz w:val="18"/>
              </w:rPr>
            </w:pPr>
            <w:r>
              <w:rPr>
                <w:rFonts w:ascii="Tahoma" w:hAnsi="Tahoma" w:cs="Tahoma"/>
                <w:sz w:val="18"/>
              </w:rPr>
              <w:t>23.02.2025</w:t>
            </w:r>
          </w:p>
        </w:tc>
      </w:tr>
      <w:tr w:rsidR="002E69AF" w14:paraId="7B036D29" w14:textId="77777777" w:rsidTr="002E69AF">
        <w:tblPrEx>
          <w:tblCellMar>
            <w:left w:w="65" w:type="dxa"/>
            <w:right w:w="65" w:type="dxa"/>
          </w:tblCellMar>
        </w:tblPrEx>
        <w:trPr>
          <w:trHeight w:val="411"/>
        </w:trPr>
        <w:tc>
          <w:tcPr>
            <w:tcW w:w="4962" w:type="dxa"/>
            <w:gridSpan w:val="2"/>
          </w:tcPr>
          <w:p w14:paraId="7921D132"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Projektziele:</w:t>
            </w:r>
          </w:p>
          <w:p w14:paraId="21636320" w14:textId="77777777" w:rsidR="002E69AF" w:rsidRDefault="002E69AF" w:rsidP="002E69AF">
            <w:pPr>
              <w:rPr>
                <w:rFonts w:ascii="Tahoma" w:hAnsi="Tahoma" w:cs="Tahoma"/>
                <w:sz w:val="18"/>
              </w:rPr>
            </w:pPr>
            <w:r>
              <w:rPr>
                <w:rFonts w:ascii="Tahoma" w:hAnsi="Tahoma" w:cs="Tahoma"/>
                <w:sz w:val="18"/>
              </w:rPr>
              <w:t xml:space="preserve">Ein Sportnachrichtenportal, auf der jeder User seine Artikel veröffentlichen kann. Sie muss mobile-first und in Form einer Website sein. </w:t>
            </w:r>
          </w:p>
          <w:p w14:paraId="7CDE951E" w14:textId="77777777" w:rsidR="002E69AF" w:rsidRDefault="002E69AF" w:rsidP="002E69AF">
            <w:pPr>
              <w:pStyle w:val="Textkrper21"/>
              <w:numPr>
                <w:ilvl w:val="12"/>
                <w:numId w:val="0"/>
              </w:numPr>
              <w:rPr>
                <w:rFonts w:ascii="Tahoma" w:hAnsi="Tahoma" w:cs="Tahoma"/>
              </w:rPr>
            </w:pPr>
          </w:p>
        </w:tc>
        <w:tc>
          <w:tcPr>
            <w:tcW w:w="4961" w:type="dxa"/>
            <w:gridSpan w:val="3"/>
            <w:tcBorders>
              <w:bottom w:val="single" w:sz="8" w:space="0" w:color="auto"/>
            </w:tcBorders>
          </w:tcPr>
          <w:p w14:paraId="020B9F95" w14:textId="77777777" w:rsidR="002E69AF" w:rsidRDefault="002E69AF" w:rsidP="002E69AF">
            <w:pPr>
              <w:pStyle w:val="Textkrper21"/>
              <w:numPr>
                <w:ilvl w:val="12"/>
                <w:numId w:val="0"/>
              </w:numPr>
              <w:rPr>
                <w:rFonts w:ascii="Tahoma" w:hAnsi="Tahoma" w:cs="Tahoma"/>
                <w:b/>
                <w:bCs/>
              </w:rPr>
            </w:pPr>
            <w:r>
              <w:rPr>
                <w:rFonts w:ascii="Tahoma" w:hAnsi="Tahoma" w:cs="Tahoma"/>
                <w:b/>
                <w:bCs/>
              </w:rPr>
              <w:t>Nicht-Projektziele:</w:t>
            </w:r>
          </w:p>
          <w:p w14:paraId="12F5B80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Mobile-App</w:t>
            </w:r>
          </w:p>
          <w:p w14:paraId="77A18E0D"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Chat-Funktion</w:t>
            </w:r>
          </w:p>
          <w:p w14:paraId="0BD391B2"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Speicherung von sensiblen Daten</w:t>
            </w:r>
          </w:p>
          <w:p w14:paraId="4E890EA3" w14:textId="77777777" w:rsidR="002E69AF" w:rsidRDefault="002E69AF" w:rsidP="002E69AF">
            <w:pPr>
              <w:rPr>
                <w:rFonts w:ascii="Tahoma" w:hAnsi="Tahoma" w:cs="Tahoma"/>
                <w:sz w:val="18"/>
              </w:rPr>
            </w:pPr>
          </w:p>
        </w:tc>
      </w:tr>
      <w:tr w:rsidR="002E69AF" w14:paraId="00C508D3" w14:textId="77777777" w:rsidTr="002E69AF">
        <w:tblPrEx>
          <w:tblCellMar>
            <w:left w:w="65" w:type="dxa"/>
            <w:right w:w="65" w:type="dxa"/>
          </w:tblCellMar>
        </w:tblPrEx>
        <w:trPr>
          <w:cantSplit/>
        </w:trPr>
        <w:tc>
          <w:tcPr>
            <w:tcW w:w="9923" w:type="dxa"/>
            <w:gridSpan w:val="5"/>
            <w:tcBorders>
              <w:bottom w:val="nil"/>
            </w:tcBorders>
          </w:tcPr>
          <w:p w14:paraId="4D7FB7F4" w14:textId="77777777" w:rsidR="002E69AF" w:rsidRDefault="002E69AF" w:rsidP="002E69AF">
            <w:pPr>
              <w:pStyle w:val="Textkrper21"/>
              <w:numPr>
                <w:ilvl w:val="12"/>
                <w:numId w:val="0"/>
              </w:numPr>
              <w:rPr>
                <w:rFonts w:ascii="Tahoma" w:hAnsi="Tahoma" w:cs="Tahoma"/>
                <w:b/>
                <w:bCs/>
              </w:rPr>
            </w:pPr>
            <w:r>
              <w:rPr>
                <w:rFonts w:ascii="Tahoma" w:hAnsi="Tahoma" w:cs="Tahoma"/>
                <w:b/>
                <w:bCs/>
              </w:rPr>
              <w:t>Hauptaufgaben (Projektphasen):</w:t>
            </w:r>
          </w:p>
          <w:p w14:paraId="37C0E16F" w14:textId="77777777" w:rsidR="002E69AF" w:rsidRDefault="002E69AF">
            <w:pPr>
              <w:numPr>
                <w:ilvl w:val="0"/>
                <w:numId w:val="26"/>
              </w:numPr>
              <w:spacing w:after="0" w:line="240" w:lineRule="auto"/>
              <w:ind w:left="357" w:hanging="357"/>
              <w:rPr>
                <w:rFonts w:ascii="Tahoma" w:hAnsi="Tahoma" w:cs="Tahoma"/>
                <w:sz w:val="18"/>
              </w:rPr>
            </w:pPr>
            <w:r>
              <w:rPr>
                <w:rFonts w:ascii="Tahoma" w:hAnsi="Tahoma" w:cs="Tahoma"/>
                <w:sz w:val="18"/>
              </w:rPr>
              <w:t>Projektplanung</w:t>
            </w:r>
          </w:p>
          <w:p w14:paraId="7D953856"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Design</w:t>
            </w:r>
          </w:p>
          <w:p w14:paraId="609F335A"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Codierung (Frontend, Backend)</w:t>
            </w:r>
          </w:p>
          <w:p w14:paraId="5681E421"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Testen</w:t>
            </w:r>
          </w:p>
          <w:p w14:paraId="5019970F" w14:textId="77777777" w:rsidR="002E69AF" w:rsidRPr="00C11491" w:rsidRDefault="002E69AF" w:rsidP="002E69AF">
            <w:pPr>
              <w:rPr>
                <w:rFonts w:ascii="Tahoma" w:hAnsi="Tahoma" w:cs="Tahoma"/>
                <w:sz w:val="18"/>
              </w:rPr>
            </w:pPr>
          </w:p>
        </w:tc>
      </w:tr>
      <w:tr w:rsidR="002E69AF" w14:paraId="1E74C4E2" w14:textId="77777777" w:rsidTr="002E69AF">
        <w:tblPrEx>
          <w:tblCellMar>
            <w:left w:w="65" w:type="dxa"/>
            <w:right w:w="65" w:type="dxa"/>
          </w:tblCellMar>
        </w:tblPrEx>
        <w:tc>
          <w:tcPr>
            <w:tcW w:w="9923" w:type="dxa"/>
            <w:gridSpan w:val="5"/>
          </w:tcPr>
          <w:p w14:paraId="21F0291F" w14:textId="77777777" w:rsidR="002E69AF" w:rsidRDefault="002E69AF" w:rsidP="002E69AF">
            <w:pPr>
              <w:pStyle w:val="Textkrper21"/>
              <w:numPr>
                <w:ilvl w:val="12"/>
                <w:numId w:val="0"/>
              </w:numPr>
              <w:spacing w:before="120"/>
              <w:rPr>
                <w:rFonts w:ascii="Tahoma" w:hAnsi="Tahoma" w:cs="Tahoma"/>
                <w:b/>
                <w:bCs/>
              </w:rPr>
            </w:pPr>
            <w:r>
              <w:rPr>
                <w:rFonts w:ascii="Tahoma" w:hAnsi="Tahoma" w:cs="Tahoma"/>
                <w:b/>
                <w:bCs/>
              </w:rPr>
              <w:t>Projektteam:</w:t>
            </w:r>
          </w:p>
          <w:p w14:paraId="15665305"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Burak Koc (Projektleiter)</w:t>
            </w:r>
          </w:p>
          <w:p w14:paraId="118BB41C"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 xml:space="preserve">Noah </w:t>
            </w:r>
            <w:proofErr w:type="spellStart"/>
            <w:r>
              <w:rPr>
                <w:rFonts w:ascii="Tahoma" w:hAnsi="Tahoma" w:cs="Tahoma"/>
                <w:sz w:val="18"/>
              </w:rPr>
              <w:t>Simma</w:t>
            </w:r>
            <w:proofErr w:type="spellEnd"/>
          </w:p>
          <w:p w14:paraId="3789445E" w14:textId="77777777" w:rsidR="002E69AF" w:rsidRPr="000A642C" w:rsidRDefault="002E69AF">
            <w:pPr>
              <w:numPr>
                <w:ilvl w:val="0"/>
                <w:numId w:val="26"/>
              </w:numPr>
              <w:spacing w:after="0" w:line="240" w:lineRule="auto"/>
              <w:rPr>
                <w:rFonts w:ascii="Tahoma" w:hAnsi="Tahoma" w:cs="Tahoma"/>
                <w:sz w:val="18"/>
              </w:rPr>
            </w:pPr>
            <w:r>
              <w:rPr>
                <w:rFonts w:ascii="Tahoma" w:hAnsi="Tahoma" w:cs="Tahoma"/>
                <w:sz w:val="18"/>
              </w:rPr>
              <w:t xml:space="preserve">Aleksandar </w:t>
            </w:r>
            <w:proofErr w:type="spellStart"/>
            <w:r>
              <w:rPr>
                <w:rFonts w:ascii="Tahoma" w:hAnsi="Tahoma" w:cs="Tahoma"/>
                <w:sz w:val="18"/>
              </w:rPr>
              <w:t>Stojcevic</w:t>
            </w:r>
            <w:proofErr w:type="spellEnd"/>
          </w:p>
          <w:p w14:paraId="28109019" w14:textId="77777777" w:rsidR="002E69AF" w:rsidRPr="00F71AAF" w:rsidRDefault="002E69AF" w:rsidP="002E69AF">
            <w:pPr>
              <w:rPr>
                <w:rFonts w:ascii="Tahoma" w:hAnsi="Tahoma" w:cs="Tahoma"/>
                <w:sz w:val="18"/>
              </w:rPr>
            </w:pPr>
          </w:p>
        </w:tc>
      </w:tr>
      <w:tr w:rsidR="002E69AF" w14:paraId="5B31C645" w14:textId="77777777" w:rsidTr="002E69AF">
        <w:tblPrEx>
          <w:tblCellMar>
            <w:left w:w="65" w:type="dxa"/>
            <w:right w:w="65" w:type="dxa"/>
          </w:tblCellMar>
        </w:tblPrEx>
        <w:trPr>
          <w:trHeight w:val="423"/>
        </w:trPr>
        <w:tc>
          <w:tcPr>
            <w:tcW w:w="5038" w:type="dxa"/>
            <w:gridSpan w:val="3"/>
          </w:tcPr>
          <w:p w14:paraId="00B1D59E"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ProjektauftraggeberIn</w:t>
            </w:r>
            <w:proofErr w:type="spellEnd"/>
            <w:r>
              <w:rPr>
                <w:rFonts w:ascii="Tahoma" w:hAnsi="Tahoma" w:cs="Tahoma"/>
                <w:b/>
                <w:bCs/>
              </w:rPr>
              <w:t>:</w:t>
            </w:r>
          </w:p>
          <w:p w14:paraId="415CB4C3" w14:textId="77777777" w:rsidR="002E69AF" w:rsidRDefault="002E69AF">
            <w:pPr>
              <w:numPr>
                <w:ilvl w:val="0"/>
                <w:numId w:val="26"/>
              </w:numPr>
              <w:tabs>
                <w:tab w:val="left" w:pos="360"/>
              </w:tabs>
              <w:spacing w:after="0" w:line="240" w:lineRule="auto"/>
              <w:rPr>
                <w:rFonts w:ascii="Tahoma" w:hAnsi="Tahoma" w:cs="Tahoma"/>
                <w:sz w:val="18"/>
              </w:rPr>
            </w:pPr>
            <w:r>
              <w:rPr>
                <w:rFonts w:ascii="Tahoma" w:hAnsi="Tahoma" w:cs="Tahoma"/>
                <w:sz w:val="18"/>
              </w:rPr>
              <w:t>Prof. DI Michael Leeb</w:t>
            </w:r>
          </w:p>
          <w:p w14:paraId="1C8F76AF" w14:textId="77777777" w:rsidR="002E69AF" w:rsidRDefault="002E69AF" w:rsidP="002E69AF">
            <w:pPr>
              <w:numPr>
                <w:ilvl w:val="12"/>
                <w:numId w:val="0"/>
              </w:numPr>
              <w:tabs>
                <w:tab w:val="left" w:pos="360"/>
              </w:tabs>
              <w:rPr>
                <w:rFonts w:ascii="Tahoma" w:hAnsi="Tahoma" w:cs="Tahoma"/>
                <w:sz w:val="18"/>
              </w:rPr>
            </w:pPr>
          </w:p>
        </w:tc>
        <w:tc>
          <w:tcPr>
            <w:tcW w:w="4885" w:type="dxa"/>
            <w:gridSpan w:val="2"/>
            <w:tcBorders>
              <w:top w:val="single" w:sz="8" w:space="0" w:color="auto"/>
            </w:tcBorders>
          </w:tcPr>
          <w:p w14:paraId="46C8CE59"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lastRenderedPageBreak/>
              <w:t>ProjektleiterIn</w:t>
            </w:r>
            <w:proofErr w:type="spellEnd"/>
            <w:r>
              <w:rPr>
                <w:rFonts w:ascii="Tahoma" w:hAnsi="Tahoma" w:cs="Tahoma"/>
                <w:b/>
                <w:bCs/>
              </w:rPr>
              <w:t>:</w:t>
            </w:r>
          </w:p>
          <w:p w14:paraId="20A0FDB5" w14:textId="77777777" w:rsidR="002E69AF" w:rsidRDefault="002E69AF">
            <w:pPr>
              <w:keepNext/>
              <w:numPr>
                <w:ilvl w:val="0"/>
                <w:numId w:val="26"/>
              </w:numPr>
              <w:tabs>
                <w:tab w:val="left" w:pos="360"/>
              </w:tabs>
              <w:spacing w:after="0" w:line="240" w:lineRule="auto"/>
              <w:rPr>
                <w:rFonts w:ascii="Tahoma" w:hAnsi="Tahoma" w:cs="Tahoma"/>
                <w:sz w:val="18"/>
              </w:rPr>
            </w:pPr>
            <w:r>
              <w:rPr>
                <w:rFonts w:ascii="Tahoma" w:hAnsi="Tahoma" w:cs="Tahoma"/>
                <w:sz w:val="18"/>
              </w:rPr>
              <w:t>Burak Koc</w:t>
            </w:r>
          </w:p>
        </w:tc>
      </w:tr>
    </w:tbl>
    <w:p w14:paraId="7E05D49D" w14:textId="77777777" w:rsidR="002E69AF" w:rsidRDefault="002E69AF" w:rsidP="002E69AF">
      <w:pPr>
        <w:rPr>
          <w:rFonts w:ascii="Tahoma" w:hAnsi="Tahoma" w:cs="Tahoma"/>
        </w:rPr>
      </w:pPr>
    </w:p>
    <w:p w14:paraId="764021B6" w14:textId="77777777" w:rsidR="002E69AF" w:rsidRDefault="002E69AF" w:rsidP="002E69AF">
      <w:pPr>
        <w:pStyle w:val="Beschriftung"/>
        <w:framePr w:hSpace="141" w:wrap="around" w:vAnchor="text" w:hAnchor="page" w:x="1559" w:y="9127"/>
      </w:pPr>
      <w:r>
        <w:t xml:space="preserve">Tabelle </w:t>
      </w:r>
      <w:r>
        <w:fldChar w:fldCharType="begin"/>
      </w:r>
      <w:r>
        <w:instrText xml:space="preserve"> SEQ Tabelle \* ARABIC </w:instrText>
      </w:r>
      <w:r>
        <w:fldChar w:fldCharType="separate"/>
      </w:r>
      <w:r>
        <w:rPr>
          <w:noProof/>
        </w:rPr>
        <w:t>1</w:t>
      </w:r>
      <w:r>
        <w:fldChar w:fldCharType="end"/>
      </w:r>
      <w:r>
        <w:rPr>
          <w:lang w:val="de-AT"/>
        </w:rPr>
        <w:t xml:space="preserve"> Projektauftrag</w:t>
      </w:r>
    </w:p>
    <w:p w14:paraId="5144286A" w14:textId="77777777" w:rsidR="002E69AF" w:rsidRDefault="002E69AF" w:rsidP="002E69AF">
      <w:pPr>
        <w:rPr>
          <w:rFonts w:ascii="Tahoma" w:hAnsi="Tahoma" w:cs="Tahoma"/>
        </w:rPr>
      </w:pPr>
    </w:p>
    <w:p w14:paraId="7825658A" w14:textId="3F7B4E9C" w:rsidR="002E69AF" w:rsidRPr="002E69AF" w:rsidRDefault="002E69AF" w:rsidP="002E69AF"/>
    <w:tbl>
      <w:tblPr>
        <w:tblpPr w:leftFromText="141" w:rightFromText="141" w:vertAnchor="text" w:horzAnchor="margin" w:tblpXSpec="center" w:tblpY="861"/>
        <w:tblW w:w="992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844"/>
        <w:gridCol w:w="991"/>
        <w:gridCol w:w="2695"/>
        <w:gridCol w:w="1700"/>
        <w:gridCol w:w="2694"/>
      </w:tblGrid>
      <w:tr w:rsidR="002E69AF" w14:paraId="77BBF4B1" w14:textId="77777777" w:rsidTr="002E69AF">
        <w:trPr>
          <w:cantSplit/>
          <w:trHeight w:val="1418"/>
        </w:trPr>
        <w:tc>
          <w:tcPr>
            <w:tcW w:w="2835" w:type="dxa"/>
            <w:gridSpan w:val="2"/>
            <w:tcBorders>
              <w:bottom w:val="single" w:sz="6" w:space="0" w:color="auto"/>
              <w:right w:val="nil"/>
            </w:tcBorders>
            <w:shd w:val="pct15" w:color="auto" w:fill="FFFFFF"/>
          </w:tcPr>
          <w:p w14:paraId="1059CE55" w14:textId="735A831B" w:rsidR="002E69AF" w:rsidRDefault="002E69AF" w:rsidP="002E69AF">
            <w:pPr>
              <w:spacing w:before="120" w:after="120"/>
              <w:rPr>
                <w:rFonts w:ascii="Tahoma" w:hAnsi="Tahoma" w:cs="Tahoma"/>
                <w:color w:val="0000FF"/>
              </w:rPr>
            </w:pPr>
          </w:p>
        </w:tc>
        <w:tc>
          <w:tcPr>
            <w:tcW w:w="4395" w:type="dxa"/>
            <w:gridSpan w:val="2"/>
            <w:tcBorders>
              <w:left w:val="nil"/>
              <w:bottom w:val="single" w:sz="6" w:space="0" w:color="auto"/>
              <w:right w:val="nil"/>
            </w:tcBorders>
            <w:shd w:val="pct15" w:color="auto" w:fill="FFFFFF"/>
          </w:tcPr>
          <w:p w14:paraId="604D3E8F" w14:textId="77777777" w:rsidR="002E69AF" w:rsidRDefault="002E69AF" w:rsidP="002E69AF">
            <w:pPr>
              <w:spacing w:before="240" w:after="240"/>
              <w:jc w:val="center"/>
              <w:rPr>
                <w:rFonts w:ascii="Tahoma" w:hAnsi="Tahoma" w:cs="Tahoma"/>
                <w:sz w:val="32"/>
              </w:rPr>
            </w:pPr>
            <w:r>
              <w:rPr>
                <w:rFonts w:ascii="Tahoma" w:hAnsi="Tahoma" w:cs="Tahoma"/>
                <w:sz w:val="32"/>
              </w:rPr>
              <w:t>PROJEKTZIELE-</w:t>
            </w:r>
            <w:r>
              <w:rPr>
                <w:rFonts w:ascii="Tahoma" w:hAnsi="Tahoma" w:cs="Tahoma"/>
                <w:sz w:val="32"/>
              </w:rPr>
              <w:br/>
              <w:t>PLAN</w:t>
            </w:r>
          </w:p>
        </w:tc>
        <w:tc>
          <w:tcPr>
            <w:tcW w:w="2694" w:type="dxa"/>
            <w:tcBorders>
              <w:left w:val="nil"/>
              <w:bottom w:val="single" w:sz="6" w:space="0" w:color="auto"/>
            </w:tcBorders>
            <w:shd w:val="pct15" w:color="auto" w:fill="FFFFFF"/>
          </w:tcPr>
          <w:p w14:paraId="0E65F02F" w14:textId="77777777" w:rsidR="002E69AF" w:rsidRDefault="002E69AF" w:rsidP="002E69AF">
            <w:pPr>
              <w:spacing w:before="120" w:after="120"/>
              <w:jc w:val="center"/>
              <w:rPr>
                <w:rFonts w:ascii="Tahoma" w:hAnsi="Tahoma" w:cs="Tahoma"/>
              </w:rPr>
            </w:pPr>
          </w:p>
        </w:tc>
      </w:tr>
      <w:tr w:rsidR="002E69AF" w14:paraId="6D61D291" w14:textId="77777777" w:rsidTr="002E69AF">
        <w:tblPrEx>
          <w:tblCellMar>
            <w:left w:w="67" w:type="dxa"/>
            <w:right w:w="67" w:type="dxa"/>
          </w:tblCellMar>
        </w:tblPrEx>
        <w:trPr>
          <w:cantSplit/>
          <w:trHeight w:hRule="exact" w:val="600"/>
        </w:trPr>
        <w:tc>
          <w:tcPr>
            <w:tcW w:w="1844" w:type="dxa"/>
            <w:tcBorders>
              <w:top w:val="single" w:sz="6" w:space="0" w:color="auto"/>
            </w:tcBorders>
            <w:shd w:val="pct5" w:color="auto" w:fill="FFFFFF"/>
          </w:tcPr>
          <w:p w14:paraId="00A71E4B" w14:textId="77777777" w:rsidR="002E69AF" w:rsidRDefault="002E69AF" w:rsidP="002E69AF">
            <w:pPr>
              <w:spacing w:before="120"/>
              <w:ind w:left="355" w:hanging="355"/>
              <w:rPr>
                <w:rFonts w:ascii="Tahoma" w:hAnsi="Tahoma" w:cs="Tahoma"/>
                <w:b/>
                <w:bCs/>
                <w:sz w:val="18"/>
              </w:rPr>
            </w:pPr>
            <w:r>
              <w:rPr>
                <w:rFonts w:ascii="Tahoma" w:hAnsi="Tahoma" w:cs="Tahoma"/>
                <w:b/>
                <w:bCs/>
                <w:sz w:val="18"/>
              </w:rPr>
              <w:t>Zielart</w:t>
            </w:r>
          </w:p>
        </w:tc>
        <w:tc>
          <w:tcPr>
            <w:tcW w:w="3686" w:type="dxa"/>
            <w:gridSpan w:val="2"/>
            <w:tcBorders>
              <w:top w:val="single" w:sz="6" w:space="0" w:color="auto"/>
            </w:tcBorders>
            <w:shd w:val="pct5" w:color="auto" w:fill="FFFFFF"/>
          </w:tcPr>
          <w:p w14:paraId="2641DD9E" w14:textId="77777777" w:rsidR="002E69AF" w:rsidRDefault="002E69AF" w:rsidP="002E69AF">
            <w:pPr>
              <w:spacing w:before="120"/>
              <w:rPr>
                <w:rFonts w:ascii="Tahoma" w:hAnsi="Tahoma" w:cs="Tahoma"/>
                <w:b/>
                <w:bCs/>
                <w:sz w:val="18"/>
              </w:rPr>
            </w:pPr>
            <w:r>
              <w:rPr>
                <w:rFonts w:ascii="Tahoma" w:hAnsi="Tahoma" w:cs="Tahoma"/>
                <w:b/>
                <w:bCs/>
                <w:sz w:val="18"/>
              </w:rPr>
              <w:t>Projektziele</w:t>
            </w:r>
          </w:p>
        </w:tc>
        <w:tc>
          <w:tcPr>
            <w:tcW w:w="4394" w:type="dxa"/>
            <w:gridSpan w:val="2"/>
            <w:tcBorders>
              <w:top w:val="single" w:sz="6" w:space="0" w:color="auto"/>
            </w:tcBorders>
            <w:shd w:val="pct5" w:color="auto" w:fill="FFFFFF"/>
          </w:tcPr>
          <w:p w14:paraId="47DFBCFB" w14:textId="77777777" w:rsidR="002E69AF" w:rsidRDefault="002E69AF" w:rsidP="002E69AF">
            <w:pPr>
              <w:spacing w:before="120"/>
              <w:rPr>
                <w:rFonts w:ascii="Tahoma" w:hAnsi="Tahoma" w:cs="Tahoma"/>
                <w:b/>
                <w:bCs/>
                <w:sz w:val="18"/>
              </w:rPr>
            </w:pPr>
            <w:r>
              <w:rPr>
                <w:rFonts w:ascii="Tahoma" w:hAnsi="Tahoma" w:cs="Tahoma"/>
                <w:b/>
                <w:bCs/>
                <w:sz w:val="18"/>
              </w:rPr>
              <w:t>Adaptierte Projektziele per ...</w:t>
            </w:r>
          </w:p>
        </w:tc>
      </w:tr>
      <w:tr w:rsidR="002E69AF" w14:paraId="0E61670D" w14:textId="77777777" w:rsidTr="002E69AF">
        <w:tblPrEx>
          <w:tblCellMar>
            <w:left w:w="67" w:type="dxa"/>
            <w:right w:w="67" w:type="dxa"/>
          </w:tblCellMar>
        </w:tblPrEx>
        <w:trPr>
          <w:cantSplit/>
        </w:trPr>
        <w:tc>
          <w:tcPr>
            <w:tcW w:w="1844" w:type="dxa"/>
          </w:tcPr>
          <w:p w14:paraId="5CD8040D" w14:textId="77777777" w:rsidR="002E69AF" w:rsidRDefault="002E69AF" w:rsidP="002E69AF">
            <w:pPr>
              <w:tabs>
                <w:tab w:val="left" w:pos="72"/>
              </w:tabs>
              <w:spacing w:before="60"/>
              <w:rPr>
                <w:rFonts w:ascii="Tahoma" w:hAnsi="Tahoma" w:cs="Tahoma"/>
                <w:b/>
                <w:bCs/>
                <w:sz w:val="18"/>
              </w:rPr>
            </w:pPr>
            <w:r>
              <w:rPr>
                <w:rFonts w:ascii="Tahoma" w:hAnsi="Tahoma" w:cs="Tahoma"/>
                <w:b/>
                <w:bCs/>
                <w:sz w:val="18"/>
              </w:rPr>
              <w:t>Ziele:</w:t>
            </w:r>
          </w:p>
          <w:p w14:paraId="66205ED5"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Hauptziele</w:t>
            </w:r>
          </w:p>
          <w:p w14:paraId="02E2F1BE" w14:textId="77777777" w:rsidR="002E69AF" w:rsidRDefault="002E69AF" w:rsidP="002E69AF">
            <w:pPr>
              <w:tabs>
                <w:tab w:val="left" w:pos="72"/>
              </w:tabs>
              <w:spacing w:before="60"/>
              <w:rPr>
                <w:rFonts w:ascii="Tahoma" w:hAnsi="Tahoma" w:cs="Tahoma"/>
                <w:b/>
                <w:bCs/>
                <w:sz w:val="18"/>
              </w:rPr>
            </w:pPr>
          </w:p>
          <w:p w14:paraId="5760A9C3" w14:textId="77777777" w:rsidR="002E69AF" w:rsidRDefault="002E69AF" w:rsidP="002E69AF">
            <w:pPr>
              <w:tabs>
                <w:tab w:val="left" w:pos="72"/>
              </w:tabs>
              <w:spacing w:before="60"/>
              <w:rPr>
                <w:rFonts w:ascii="Tahoma" w:hAnsi="Tahoma" w:cs="Tahoma"/>
                <w:b/>
                <w:bCs/>
                <w:sz w:val="18"/>
              </w:rPr>
            </w:pPr>
          </w:p>
          <w:p w14:paraId="325D9055" w14:textId="77777777" w:rsidR="002E69AF" w:rsidRDefault="002E69AF" w:rsidP="002E69AF">
            <w:pPr>
              <w:tabs>
                <w:tab w:val="left" w:pos="72"/>
              </w:tabs>
              <w:spacing w:before="60"/>
              <w:rPr>
                <w:rFonts w:ascii="Tahoma" w:hAnsi="Tahoma" w:cs="Tahoma"/>
                <w:b/>
                <w:bCs/>
                <w:sz w:val="18"/>
              </w:rPr>
            </w:pPr>
          </w:p>
          <w:p w14:paraId="4A76EC56" w14:textId="77777777" w:rsidR="002E69AF" w:rsidRDefault="002E69AF" w:rsidP="002E69AF">
            <w:pPr>
              <w:tabs>
                <w:tab w:val="left" w:pos="72"/>
              </w:tabs>
              <w:spacing w:before="60"/>
              <w:rPr>
                <w:rFonts w:ascii="Tahoma" w:hAnsi="Tahoma" w:cs="Tahoma"/>
                <w:b/>
                <w:bCs/>
                <w:sz w:val="18"/>
              </w:rPr>
            </w:pPr>
          </w:p>
          <w:p w14:paraId="4F5588D1"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Zusatzziele</w:t>
            </w:r>
          </w:p>
        </w:tc>
        <w:tc>
          <w:tcPr>
            <w:tcW w:w="3686" w:type="dxa"/>
            <w:gridSpan w:val="2"/>
          </w:tcPr>
          <w:p w14:paraId="1F6E9125" w14:textId="77777777" w:rsidR="002E69AF" w:rsidRPr="00EE316B" w:rsidRDefault="002E69AF" w:rsidP="002E69AF">
            <w:pPr>
              <w:tabs>
                <w:tab w:val="left" w:pos="360"/>
              </w:tabs>
              <w:spacing w:after="60"/>
              <w:rPr>
                <w:rFonts w:ascii="Tahoma" w:hAnsi="Tahoma" w:cs="Tahoma"/>
                <w:sz w:val="18"/>
                <w:szCs w:val="18"/>
              </w:rPr>
            </w:pPr>
          </w:p>
          <w:p w14:paraId="6FC2FC66"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 xml:space="preserve">Funktion der Insert Funktion </w:t>
            </w:r>
            <w:r w:rsidRPr="00EE316B">
              <w:rPr>
                <w:rFonts w:ascii="Tahoma" w:hAnsi="Tahoma" w:cs="Tahoma"/>
                <w:sz w:val="18"/>
                <w:szCs w:val="18"/>
              </w:rPr>
              <w:br/>
            </w:r>
          </w:p>
          <w:p w14:paraId="2659CB98" w14:textId="77777777" w:rsidR="002E69AF" w:rsidRPr="00EE316B" w:rsidRDefault="002E69AF">
            <w:pPr>
              <w:numPr>
                <w:ilvl w:val="0"/>
                <w:numId w:val="26"/>
              </w:numPr>
              <w:spacing w:after="60" w:line="240" w:lineRule="auto"/>
              <w:ind w:left="357" w:hanging="357"/>
              <w:rPr>
                <w:rFonts w:ascii="Tahoma" w:hAnsi="Tahoma" w:cs="Tahoma"/>
                <w:sz w:val="18"/>
                <w:szCs w:val="18"/>
              </w:rPr>
            </w:pPr>
            <w:r>
              <w:rPr>
                <w:rFonts w:ascii="Tahoma" w:hAnsi="Tahoma" w:cs="Tahoma"/>
                <w:sz w:val="18"/>
                <w:szCs w:val="18"/>
              </w:rPr>
              <w:t>Anzeigen der News</w:t>
            </w:r>
            <w:r w:rsidRPr="00EE316B">
              <w:rPr>
                <w:rFonts w:ascii="Tahoma" w:hAnsi="Tahoma" w:cs="Tahoma"/>
                <w:sz w:val="18"/>
                <w:szCs w:val="18"/>
              </w:rPr>
              <w:br/>
            </w:r>
          </w:p>
          <w:p w14:paraId="5DE4477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Login und Registrierung</w:t>
            </w:r>
            <w:r w:rsidRPr="00EE316B">
              <w:rPr>
                <w:rFonts w:ascii="Tahoma" w:hAnsi="Tahoma" w:cs="Tahoma"/>
                <w:sz w:val="18"/>
                <w:szCs w:val="18"/>
              </w:rPr>
              <w:br/>
            </w:r>
          </w:p>
          <w:p w14:paraId="19971B8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Light/Dark Mode</w:t>
            </w:r>
            <w:r w:rsidRPr="00EE316B">
              <w:rPr>
                <w:rFonts w:ascii="Tahoma" w:hAnsi="Tahoma" w:cs="Tahoma"/>
                <w:sz w:val="18"/>
                <w:szCs w:val="18"/>
              </w:rPr>
              <w:br/>
            </w:r>
          </w:p>
          <w:p w14:paraId="55085F83"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8"/>
                <w:szCs w:val="18"/>
              </w:rPr>
              <w:t>UI Professionell gestaltet</w:t>
            </w:r>
            <w:r w:rsidRPr="00EE316B">
              <w:rPr>
                <w:rFonts w:ascii="Tahoma" w:hAnsi="Tahoma" w:cs="Tahoma"/>
                <w:sz w:val="18"/>
                <w:szCs w:val="18"/>
              </w:rPr>
              <w:br/>
            </w:r>
          </w:p>
          <w:p w14:paraId="3D451163" w14:textId="77777777" w:rsidR="002E69AF" w:rsidRPr="00EE316B" w:rsidRDefault="002E69AF" w:rsidP="002E69AF">
            <w:pPr>
              <w:tabs>
                <w:tab w:val="left" w:pos="360"/>
              </w:tabs>
              <w:spacing w:after="60"/>
              <w:ind w:left="357"/>
              <w:rPr>
                <w:rFonts w:ascii="Tahoma" w:hAnsi="Tahoma" w:cs="Tahoma"/>
                <w:sz w:val="16"/>
              </w:rPr>
            </w:pPr>
            <w:r>
              <w:rPr>
                <w:rFonts w:ascii="Tahoma" w:hAnsi="Tahoma" w:cs="Tahoma"/>
                <w:sz w:val="16"/>
              </w:rPr>
              <w:br/>
            </w:r>
          </w:p>
        </w:tc>
        <w:tc>
          <w:tcPr>
            <w:tcW w:w="4394" w:type="dxa"/>
            <w:gridSpan w:val="2"/>
          </w:tcPr>
          <w:p w14:paraId="1DB8D2EA" w14:textId="77777777" w:rsidR="002E69AF" w:rsidRDefault="002E69AF" w:rsidP="002E69AF">
            <w:pPr>
              <w:spacing w:after="60"/>
              <w:rPr>
                <w:rFonts w:ascii="Tahoma" w:hAnsi="Tahoma" w:cs="Tahoma"/>
                <w:sz w:val="16"/>
              </w:rPr>
            </w:pPr>
          </w:p>
          <w:p w14:paraId="56802D94" w14:textId="77777777" w:rsidR="002E69AF" w:rsidRDefault="002E69AF">
            <w:pPr>
              <w:numPr>
                <w:ilvl w:val="0"/>
                <w:numId w:val="26"/>
              </w:numPr>
              <w:spacing w:before="60" w:after="0" w:line="240" w:lineRule="auto"/>
              <w:ind w:left="357" w:hanging="357"/>
              <w:rPr>
                <w:rFonts w:ascii="Tahoma" w:hAnsi="Tahoma" w:cs="Tahoma"/>
                <w:sz w:val="18"/>
              </w:rPr>
            </w:pPr>
          </w:p>
        </w:tc>
      </w:tr>
      <w:tr w:rsidR="002E69AF" w14:paraId="2EC63952" w14:textId="77777777" w:rsidTr="002E69AF">
        <w:tblPrEx>
          <w:tblCellMar>
            <w:left w:w="67" w:type="dxa"/>
            <w:right w:w="67" w:type="dxa"/>
          </w:tblCellMar>
        </w:tblPrEx>
        <w:trPr>
          <w:cantSplit/>
        </w:trPr>
        <w:tc>
          <w:tcPr>
            <w:tcW w:w="1844" w:type="dxa"/>
          </w:tcPr>
          <w:p w14:paraId="49BB20DC" w14:textId="77777777" w:rsidR="002E69AF" w:rsidRDefault="002E69AF" w:rsidP="002E69AF">
            <w:pPr>
              <w:numPr>
                <w:ilvl w:val="12"/>
                <w:numId w:val="0"/>
              </w:numPr>
              <w:tabs>
                <w:tab w:val="left" w:pos="72"/>
              </w:tabs>
              <w:spacing w:before="60"/>
              <w:rPr>
                <w:rFonts w:ascii="Tahoma" w:hAnsi="Tahoma" w:cs="Tahoma"/>
                <w:b/>
                <w:bCs/>
                <w:sz w:val="18"/>
              </w:rPr>
            </w:pPr>
            <w:r>
              <w:rPr>
                <w:rFonts w:ascii="Tahoma" w:hAnsi="Tahoma" w:cs="Tahoma"/>
                <w:b/>
                <w:bCs/>
                <w:sz w:val="18"/>
              </w:rPr>
              <w:t>Nicht-Ziele</w:t>
            </w:r>
          </w:p>
        </w:tc>
        <w:tc>
          <w:tcPr>
            <w:tcW w:w="3686" w:type="dxa"/>
            <w:gridSpan w:val="2"/>
          </w:tcPr>
          <w:p w14:paraId="2AE8682C"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App</w:t>
            </w:r>
            <w:r>
              <w:rPr>
                <w:rFonts w:ascii="Tahoma" w:hAnsi="Tahoma" w:cs="Tahoma"/>
                <w:sz w:val="16"/>
              </w:rPr>
              <w:br/>
            </w:r>
          </w:p>
          <w:p w14:paraId="30F12811"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Chat Funktion</w:t>
            </w:r>
            <w:r>
              <w:rPr>
                <w:rFonts w:ascii="Tahoma" w:hAnsi="Tahoma" w:cs="Tahoma"/>
                <w:sz w:val="16"/>
              </w:rPr>
              <w:br/>
            </w:r>
          </w:p>
          <w:p w14:paraId="2E9AE3FA" w14:textId="77777777" w:rsidR="002E69AF" w:rsidRDefault="002E69AF">
            <w:pPr>
              <w:numPr>
                <w:ilvl w:val="0"/>
                <w:numId w:val="26"/>
              </w:numPr>
              <w:spacing w:after="60" w:line="240" w:lineRule="auto"/>
              <w:ind w:left="357" w:hanging="357"/>
              <w:rPr>
                <w:rFonts w:ascii="Tahoma" w:hAnsi="Tahoma" w:cs="Tahoma"/>
                <w:sz w:val="16"/>
              </w:rPr>
            </w:pPr>
            <w:r>
              <w:rPr>
                <w:rFonts w:ascii="Tahoma" w:hAnsi="Tahoma" w:cs="Tahoma"/>
                <w:sz w:val="16"/>
              </w:rPr>
              <w:t>Kommentare in den News</w:t>
            </w:r>
            <w:r>
              <w:rPr>
                <w:rFonts w:ascii="Tahoma" w:hAnsi="Tahoma" w:cs="Tahoma"/>
                <w:sz w:val="16"/>
              </w:rPr>
              <w:br/>
            </w:r>
          </w:p>
          <w:p w14:paraId="0728B275"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br/>
            </w:r>
          </w:p>
          <w:p w14:paraId="3F52F4AA" w14:textId="77777777" w:rsidR="002E69AF" w:rsidRDefault="002E69AF" w:rsidP="002E69AF">
            <w:pPr>
              <w:rPr>
                <w:rFonts w:ascii="Tahoma" w:hAnsi="Tahoma" w:cs="Tahoma"/>
                <w:sz w:val="16"/>
              </w:rPr>
            </w:pPr>
          </w:p>
        </w:tc>
        <w:tc>
          <w:tcPr>
            <w:tcW w:w="4394" w:type="dxa"/>
            <w:gridSpan w:val="2"/>
          </w:tcPr>
          <w:p w14:paraId="6C810681" w14:textId="77777777" w:rsidR="002E69AF" w:rsidRDefault="002E69AF">
            <w:pPr>
              <w:numPr>
                <w:ilvl w:val="0"/>
                <w:numId w:val="26"/>
              </w:numPr>
              <w:spacing w:after="60" w:line="240" w:lineRule="auto"/>
              <w:ind w:left="357" w:hanging="357"/>
              <w:rPr>
                <w:rFonts w:ascii="Tahoma" w:hAnsi="Tahoma" w:cs="Tahoma"/>
                <w:sz w:val="16"/>
              </w:rPr>
            </w:pPr>
          </w:p>
          <w:p w14:paraId="2CE38085" w14:textId="77777777" w:rsidR="002E69AF" w:rsidRDefault="002E69AF" w:rsidP="002E69AF">
            <w:pPr>
              <w:numPr>
                <w:ilvl w:val="12"/>
                <w:numId w:val="0"/>
              </w:numPr>
              <w:spacing w:before="60"/>
              <w:rPr>
                <w:rFonts w:ascii="Tahoma" w:hAnsi="Tahoma" w:cs="Tahoma"/>
                <w:sz w:val="18"/>
              </w:rPr>
            </w:pPr>
          </w:p>
        </w:tc>
      </w:tr>
    </w:tbl>
    <w:p w14:paraId="02F2C34E" w14:textId="53C4B21A" w:rsidR="004E6408" w:rsidRDefault="00C94A64" w:rsidP="002E69AF">
      <w:pPr>
        <w:pStyle w:val="berschrift2"/>
      </w:pPr>
      <w:bookmarkStart w:id="43" w:name="_Toc191409525"/>
      <w:r>
        <w:rPr>
          <w:rFonts w:cs="Arial"/>
        </w:rPr>
        <w:t>Zieleplan</w:t>
      </w:r>
      <w:bookmarkEnd w:id="43"/>
      <w:r w:rsidR="004E6408">
        <w:br w:type="page"/>
      </w:r>
    </w:p>
    <w:p w14:paraId="37B16392" w14:textId="1B6338FC" w:rsidR="002E69AF" w:rsidRDefault="002E69AF" w:rsidP="002E69AF">
      <w:pPr>
        <w:pStyle w:val="berschrift2"/>
      </w:pPr>
      <w:bookmarkStart w:id="44" w:name="_Toc191409526"/>
      <w:r>
        <w:lastRenderedPageBreak/>
        <w:t>Projektumwelt-Analyse</w:t>
      </w:r>
      <w:bookmarkEnd w:id="44"/>
    </w:p>
    <w:tbl>
      <w:tblPr>
        <w:tblpPr w:leftFromText="141" w:rightFromText="141" w:vertAnchor="text" w:horzAnchor="margin" w:tblpXSpec="center" w:tblpY="268"/>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751"/>
        <w:gridCol w:w="4267"/>
        <w:gridCol w:w="2616"/>
      </w:tblGrid>
      <w:tr w:rsidR="00AB2FE1" w14:paraId="77A94886" w14:textId="77777777" w:rsidTr="00AB2FE1">
        <w:trPr>
          <w:cantSplit/>
          <w:trHeight w:val="933"/>
        </w:trPr>
        <w:tc>
          <w:tcPr>
            <w:tcW w:w="2751" w:type="dxa"/>
            <w:tcBorders>
              <w:bottom w:val="single" w:sz="6" w:space="0" w:color="auto"/>
              <w:right w:val="nil"/>
            </w:tcBorders>
            <w:shd w:val="pct15" w:color="auto" w:fill="FFFFFF"/>
          </w:tcPr>
          <w:p w14:paraId="548551B8" w14:textId="18C90892" w:rsidR="00AB2FE1" w:rsidRDefault="00AB2FE1" w:rsidP="00AB2FE1">
            <w:pPr>
              <w:spacing w:before="120" w:after="120"/>
              <w:rPr>
                <w:rFonts w:ascii="Tahoma" w:hAnsi="Tahoma" w:cs="Tahoma"/>
                <w:color w:val="0000FF"/>
              </w:rPr>
            </w:pPr>
          </w:p>
        </w:tc>
        <w:tc>
          <w:tcPr>
            <w:tcW w:w="4267" w:type="dxa"/>
            <w:tcBorders>
              <w:left w:val="nil"/>
              <w:bottom w:val="single" w:sz="6" w:space="0" w:color="auto"/>
              <w:right w:val="nil"/>
            </w:tcBorders>
            <w:shd w:val="pct15" w:color="auto" w:fill="FFFFFF"/>
          </w:tcPr>
          <w:p w14:paraId="199CDAE2" w14:textId="6BC64A9F" w:rsidR="00AB2FE1" w:rsidRDefault="00AB2FE1" w:rsidP="00AB2FE1">
            <w:pPr>
              <w:spacing w:before="240" w:after="240"/>
              <w:jc w:val="center"/>
              <w:rPr>
                <w:rFonts w:ascii="Tahoma" w:hAnsi="Tahoma" w:cs="Tahoma"/>
                <w:sz w:val="32"/>
              </w:rPr>
            </w:pPr>
            <w:r>
              <w:rPr>
                <w:rFonts w:ascii="Tahoma" w:hAnsi="Tahoma" w:cs="Tahoma"/>
                <w:sz w:val="32"/>
              </w:rPr>
              <w:t>PROJEKTUMWELTEN-</w:t>
            </w:r>
            <w:r>
              <w:rPr>
                <w:rFonts w:ascii="Tahoma" w:hAnsi="Tahoma" w:cs="Tahoma"/>
                <w:sz w:val="32"/>
              </w:rPr>
              <w:br/>
              <w:t>GRAPHIK</w:t>
            </w:r>
          </w:p>
        </w:tc>
        <w:tc>
          <w:tcPr>
            <w:tcW w:w="2615" w:type="dxa"/>
            <w:tcBorders>
              <w:left w:val="nil"/>
              <w:bottom w:val="single" w:sz="6" w:space="0" w:color="auto"/>
            </w:tcBorders>
            <w:shd w:val="pct15" w:color="auto" w:fill="FFFFFF"/>
          </w:tcPr>
          <w:p w14:paraId="3185DE2E" w14:textId="77777777" w:rsidR="00AB2FE1" w:rsidRDefault="00AB2FE1" w:rsidP="00AB2FE1">
            <w:pPr>
              <w:spacing w:before="120" w:after="120"/>
              <w:jc w:val="center"/>
              <w:rPr>
                <w:rFonts w:ascii="Tahoma" w:hAnsi="Tahoma" w:cs="Tahoma"/>
              </w:rPr>
            </w:pPr>
          </w:p>
        </w:tc>
      </w:tr>
      <w:tr w:rsidR="00AB2FE1" w14:paraId="52ACBBD5" w14:textId="77777777" w:rsidTr="00AB2FE1">
        <w:trPr>
          <w:cantSplit/>
          <w:trHeight w:val="6421"/>
        </w:trPr>
        <w:tc>
          <w:tcPr>
            <w:tcW w:w="9634" w:type="dxa"/>
            <w:gridSpan w:val="3"/>
            <w:tcBorders>
              <w:top w:val="single" w:sz="6" w:space="0" w:color="auto"/>
            </w:tcBorders>
          </w:tcPr>
          <w:p w14:paraId="34503743" w14:textId="77777777" w:rsidR="00AB2FE1" w:rsidRDefault="00AB2FE1" w:rsidP="00AB2FE1">
            <w:pPr>
              <w:rPr>
                <w:rFonts w:ascii="Tahoma" w:hAnsi="Tahoma" w:cs="Tahoma"/>
                <w:sz w:val="16"/>
              </w:rPr>
            </w:pPr>
          </w:p>
          <w:p w14:paraId="6E9B30D1" w14:textId="3363F083" w:rsidR="00AB2FE1" w:rsidRPr="00AB2FE1" w:rsidRDefault="00AB2FE1" w:rsidP="00AB2FE1">
            <w:pPr>
              <w:jc w:val="center"/>
              <w:rPr>
                <w:rFonts w:ascii="Tahoma" w:hAnsi="Tahoma" w:cs="Tahoma"/>
              </w:rPr>
            </w:pPr>
            <w:bookmarkStart w:id="45" w:name="_Hlk191232478"/>
            <w:r w:rsidRPr="00837273">
              <w:rPr>
                <w:noProof/>
                <w:sz w:val="16"/>
              </w:rPr>
              <w:drawing>
                <wp:inline distT="0" distB="0" distL="0" distR="0" wp14:anchorId="7DA0BCBE" wp14:editId="1A75C71A">
                  <wp:extent cx="5567680" cy="3820160"/>
                  <wp:effectExtent l="0" t="0" r="0" b="8890"/>
                  <wp:docPr id="69136339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39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680" cy="3820160"/>
                          </a:xfrm>
                          <a:prstGeom prst="rect">
                            <a:avLst/>
                          </a:prstGeom>
                          <a:noFill/>
                          <a:ln>
                            <a:noFill/>
                          </a:ln>
                        </pic:spPr>
                      </pic:pic>
                    </a:graphicData>
                  </a:graphic>
                </wp:inline>
              </w:drawing>
            </w:r>
            <w:bookmarkEnd w:id="45"/>
          </w:p>
        </w:tc>
      </w:tr>
    </w:tbl>
    <w:p w14:paraId="232FE13B" w14:textId="77777777" w:rsidR="00AB2FE1" w:rsidRDefault="00AB2FE1" w:rsidP="00AB2FE1"/>
    <w:p w14:paraId="7FB1AA9A" w14:textId="77777777" w:rsidR="00AB2FE1" w:rsidRPr="00AB2FE1" w:rsidRDefault="00AB2FE1" w:rsidP="00AB2FE1"/>
    <w:p w14:paraId="3992A2D3" w14:textId="5A360F71" w:rsidR="002E69AF" w:rsidRDefault="002E69AF" w:rsidP="002E69AF"/>
    <w:p w14:paraId="21C128C5" w14:textId="77777777" w:rsidR="002E69AF" w:rsidRDefault="002E69AF" w:rsidP="002E69AF"/>
    <w:p w14:paraId="1B7E14DE" w14:textId="77777777" w:rsidR="002E69AF" w:rsidRDefault="002E69AF" w:rsidP="002E69AF"/>
    <w:p w14:paraId="6C2AA7C4" w14:textId="77777777" w:rsidR="002E69AF" w:rsidRDefault="002E69AF" w:rsidP="002E69AF"/>
    <w:p w14:paraId="4FECF114" w14:textId="77777777" w:rsidR="002E69AF" w:rsidRDefault="002E69AF" w:rsidP="002E69AF"/>
    <w:p w14:paraId="27398CCB" w14:textId="77777777" w:rsidR="002E69AF" w:rsidRDefault="002E69AF" w:rsidP="002E69AF"/>
    <w:p w14:paraId="2D91958A" w14:textId="77777777" w:rsidR="002E69AF" w:rsidRDefault="002E69AF" w:rsidP="002E69AF"/>
    <w:p w14:paraId="299E6787" w14:textId="77777777" w:rsidR="002E69AF" w:rsidRDefault="002E69AF" w:rsidP="002E69AF"/>
    <w:p w14:paraId="52E61C9E" w14:textId="77777777" w:rsidR="002E69AF" w:rsidRDefault="002E69AF" w:rsidP="002E69AF"/>
    <w:p w14:paraId="2A7FA4E6" w14:textId="73382635" w:rsidR="002E69AF" w:rsidRDefault="00AB2FE1" w:rsidP="00AB2FE1">
      <w:pPr>
        <w:pStyle w:val="berschrift2"/>
      </w:pPr>
      <w:bookmarkStart w:id="46" w:name="_Toc191409527"/>
      <w:proofErr w:type="spellStart"/>
      <w:r>
        <w:t>Projektorganistation</w:t>
      </w:r>
      <w:bookmarkEnd w:id="46"/>
      <w:proofErr w:type="spellEnd"/>
    </w:p>
    <w:tbl>
      <w:tblPr>
        <w:tblW w:w="9923" w:type="dxa"/>
        <w:tblInd w:w="-8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127"/>
        <w:gridCol w:w="707"/>
        <w:gridCol w:w="2269"/>
        <w:gridCol w:w="1418"/>
        <w:gridCol w:w="3402"/>
      </w:tblGrid>
      <w:tr w:rsidR="00AB2FE1" w14:paraId="724473A2" w14:textId="77777777" w:rsidTr="00AB2FE1">
        <w:trPr>
          <w:cantSplit/>
          <w:trHeight w:val="1418"/>
        </w:trPr>
        <w:tc>
          <w:tcPr>
            <w:tcW w:w="2834" w:type="dxa"/>
            <w:gridSpan w:val="2"/>
            <w:tcBorders>
              <w:bottom w:val="single" w:sz="6" w:space="0" w:color="auto"/>
              <w:right w:val="nil"/>
            </w:tcBorders>
            <w:shd w:val="pct15" w:color="auto" w:fill="FFFFFF"/>
          </w:tcPr>
          <w:p w14:paraId="2B642920" w14:textId="4BB2E2B5" w:rsidR="00AB2FE1" w:rsidRDefault="00AB2FE1" w:rsidP="002804DD">
            <w:pPr>
              <w:spacing w:before="120" w:after="120"/>
              <w:rPr>
                <w:rFonts w:ascii="Tahoma" w:hAnsi="Tahoma" w:cs="Tahoma"/>
                <w:color w:val="0000FF"/>
              </w:rPr>
            </w:pPr>
          </w:p>
        </w:tc>
        <w:tc>
          <w:tcPr>
            <w:tcW w:w="3687" w:type="dxa"/>
            <w:gridSpan w:val="2"/>
            <w:tcBorders>
              <w:left w:val="nil"/>
              <w:bottom w:val="single" w:sz="6" w:space="0" w:color="auto"/>
              <w:right w:val="nil"/>
            </w:tcBorders>
            <w:shd w:val="pct15" w:color="auto" w:fill="FFFFFF"/>
          </w:tcPr>
          <w:p w14:paraId="3C8A6AEC" w14:textId="77777777" w:rsidR="00AB2FE1" w:rsidRDefault="00AB2FE1"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ORGANISATION</w:t>
            </w:r>
          </w:p>
        </w:tc>
        <w:tc>
          <w:tcPr>
            <w:tcW w:w="3402" w:type="dxa"/>
            <w:tcBorders>
              <w:left w:val="nil"/>
              <w:bottom w:val="single" w:sz="6" w:space="0" w:color="auto"/>
            </w:tcBorders>
            <w:shd w:val="pct15" w:color="auto" w:fill="FFFFFF"/>
          </w:tcPr>
          <w:p w14:paraId="2534B65A" w14:textId="77777777" w:rsidR="00AB2FE1" w:rsidRDefault="00AB2FE1" w:rsidP="002804DD">
            <w:pPr>
              <w:spacing w:before="120" w:after="120"/>
              <w:jc w:val="center"/>
              <w:rPr>
                <w:rFonts w:ascii="Tahoma" w:hAnsi="Tahoma" w:cs="Tahoma"/>
              </w:rPr>
            </w:pPr>
          </w:p>
        </w:tc>
      </w:tr>
      <w:tr w:rsidR="00AB2FE1" w14:paraId="2FBD4CE6" w14:textId="77777777" w:rsidTr="00AB2FE1">
        <w:tc>
          <w:tcPr>
            <w:tcW w:w="2127" w:type="dxa"/>
            <w:tcBorders>
              <w:top w:val="single" w:sz="6" w:space="0" w:color="auto"/>
            </w:tcBorders>
            <w:shd w:val="pct5" w:color="auto" w:fill="FFFFFF"/>
          </w:tcPr>
          <w:p w14:paraId="4714FEFE" w14:textId="77777777" w:rsidR="00AB2FE1" w:rsidRDefault="00AB2FE1" w:rsidP="002804DD">
            <w:pPr>
              <w:spacing w:before="120" w:after="120"/>
              <w:rPr>
                <w:rFonts w:ascii="Tahoma" w:hAnsi="Tahoma" w:cs="Tahoma"/>
                <w:b/>
                <w:bCs/>
                <w:sz w:val="20"/>
              </w:rPr>
            </w:pPr>
            <w:r>
              <w:rPr>
                <w:rFonts w:ascii="Tahoma" w:hAnsi="Tahoma" w:cs="Tahoma"/>
                <w:b/>
                <w:bCs/>
                <w:sz w:val="20"/>
              </w:rPr>
              <w:t>Projektrolle</w:t>
            </w:r>
          </w:p>
        </w:tc>
        <w:tc>
          <w:tcPr>
            <w:tcW w:w="2976" w:type="dxa"/>
            <w:gridSpan w:val="2"/>
            <w:tcBorders>
              <w:top w:val="single" w:sz="6" w:space="0" w:color="auto"/>
            </w:tcBorders>
            <w:shd w:val="pct5" w:color="auto" w:fill="FFFFFF"/>
          </w:tcPr>
          <w:p w14:paraId="0B873AE8" w14:textId="77777777" w:rsidR="00AB2FE1" w:rsidRDefault="00AB2FE1" w:rsidP="002804DD">
            <w:pPr>
              <w:spacing w:before="120" w:after="120"/>
              <w:rPr>
                <w:rFonts w:ascii="Tahoma" w:hAnsi="Tahoma" w:cs="Tahoma"/>
                <w:b/>
                <w:bCs/>
                <w:sz w:val="20"/>
              </w:rPr>
            </w:pPr>
            <w:r>
              <w:rPr>
                <w:rFonts w:ascii="Tahoma" w:hAnsi="Tahoma" w:cs="Tahoma"/>
                <w:b/>
                <w:bCs/>
                <w:sz w:val="20"/>
              </w:rPr>
              <w:t>Aufgabenbereiche/Skills</w:t>
            </w:r>
          </w:p>
        </w:tc>
        <w:tc>
          <w:tcPr>
            <w:tcW w:w="4820" w:type="dxa"/>
            <w:gridSpan w:val="2"/>
            <w:tcBorders>
              <w:top w:val="single" w:sz="6" w:space="0" w:color="auto"/>
            </w:tcBorders>
            <w:shd w:val="pct5" w:color="auto" w:fill="FFFFFF"/>
          </w:tcPr>
          <w:p w14:paraId="5DEB8795" w14:textId="77777777" w:rsidR="00AB2FE1" w:rsidRDefault="00AB2FE1" w:rsidP="002804DD">
            <w:pPr>
              <w:spacing w:before="120" w:after="120"/>
              <w:rPr>
                <w:rFonts w:ascii="Tahoma" w:hAnsi="Tahoma" w:cs="Tahoma"/>
                <w:b/>
                <w:bCs/>
                <w:sz w:val="20"/>
              </w:rPr>
            </w:pPr>
            <w:r>
              <w:rPr>
                <w:rFonts w:ascii="Tahoma" w:hAnsi="Tahoma" w:cs="Tahoma"/>
                <w:b/>
                <w:bCs/>
                <w:sz w:val="20"/>
              </w:rPr>
              <w:t>Name</w:t>
            </w:r>
          </w:p>
        </w:tc>
      </w:tr>
      <w:tr w:rsidR="00AB2FE1" w14:paraId="2CAD0102" w14:textId="77777777" w:rsidTr="00AB2FE1">
        <w:tc>
          <w:tcPr>
            <w:tcW w:w="2127" w:type="dxa"/>
          </w:tcPr>
          <w:p w14:paraId="0C3BF15E" w14:textId="77777777" w:rsidR="00AB2FE1" w:rsidRDefault="00AB2FE1" w:rsidP="002804DD">
            <w:pPr>
              <w:rPr>
                <w:rFonts w:ascii="Tahoma" w:hAnsi="Tahoma" w:cs="Tahoma"/>
                <w:sz w:val="18"/>
              </w:rPr>
            </w:pPr>
            <w:proofErr w:type="spellStart"/>
            <w:r>
              <w:rPr>
                <w:rFonts w:ascii="Tahoma" w:hAnsi="Tahoma" w:cs="Tahoma"/>
                <w:sz w:val="18"/>
              </w:rPr>
              <w:t>ProjektauftraggeberIn</w:t>
            </w:r>
            <w:proofErr w:type="spellEnd"/>
          </w:p>
          <w:p w14:paraId="72A76682" w14:textId="77777777" w:rsidR="00AB2FE1" w:rsidRDefault="00AB2FE1" w:rsidP="002804DD">
            <w:pPr>
              <w:rPr>
                <w:rFonts w:ascii="Tahoma" w:hAnsi="Tahoma" w:cs="Tahoma"/>
                <w:sz w:val="18"/>
              </w:rPr>
            </w:pPr>
          </w:p>
          <w:p w14:paraId="1B146E62" w14:textId="77777777" w:rsidR="00AB2FE1" w:rsidRDefault="00AB2FE1" w:rsidP="002804DD">
            <w:pPr>
              <w:rPr>
                <w:rFonts w:ascii="Tahoma" w:hAnsi="Tahoma" w:cs="Tahoma"/>
                <w:sz w:val="18"/>
              </w:rPr>
            </w:pPr>
          </w:p>
        </w:tc>
        <w:tc>
          <w:tcPr>
            <w:tcW w:w="2976" w:type="dxa"/>
            <w:gridSpan w:val="2"/>
          </w:tcPr>
          <w:p w14:paraId="79DB6177"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Fachexpertise</w:t>
            </w:r>
          </w:p>
          <w:p w14:paraId="70371773" w14:textId="77777777" w:rsidR="00AB2FE1" w:rsidRDefault="00AB2FE1">
            <w:pPr>
              <w:numPr>
                <w:ilvl w:val="0"/>
                <w:numId w:val="28"/>
              </w:numPr>
              <w:spacing w:after="0" w:line="240" w:lineRule="auto"/>
              <w:rPr>
                <w:rFonts w:ascii="Tahoma" w:hAnsi="Tahoma" w:cs="Tahoma"/>
                <w:sz w:val="16"/>
              </w:rPr>
            </w:pPr>
            <w:proofErr w:type="spellStart"/>
            <w:r>
              <w:rPr>
                <w:rFonts w:ascii="Tahoma" w:hAnsi="Tahoma" w:cs="Tahoma"/>
                <w:sz w:val="16"/>
              </w:rPr>
              <w:t>Ansprechsperson</w:t>
            </w:r>
            <w:proofErr w:type="spellEnd"/>
            <w:r>
              <w:rPr>
                <w:rFonts w:ascii="Tahoma" w:hAnsi="Tahoma" w:cs="Tahoma"/>
                <w:sz w:val="16"/>
              </w:rPr>
              <w:t xml:space="preserve"> bei fachlichen Fragen</w:t>
            </w:r>
          </w:p>
          <w:p w14:paraId="0C8B957C" w14:textId="77777777" w:rsidR="00AB2FE1" w:rsidRDefault="00AB2FE1" w:rsidP="002804DD">
            <w:pPr>
              <w:rPr>
                <w:rFonts w:ascii="Tahoma" w:hAnsi="Tahoma" w:cs="Tahoma"/>
                <w:sz w:val="16"/>
              </w:rPr>
            </w:pPr>
          </w:p>
        </w:tc>
        <w:tc>
          <w:tcPr>
            <w:tcW w:w="4820" w:type="dxa"/>
            <w:gridSpan w:val="2"/>
          </w:tcPr>
          <w:p w14:paraId="61F26F84" w14:textId="77777777" w:rsidR="00AB2FE1" w:rsidRDefault="00AB2FE1" w:rsidP="002804DD">
            <w:pPr>
              <w:rPr>
                <w:rFonts w:ascii="Tahoma" w:hAnsi="Tahoma" w:cs="Tahoma"/>
                <w:sz w:val="16"/>
              </w:rPr>
            </w:pPr>
            <w:r>
              <w:rPr>
                <w:rFonts w:ascii="Tahoma" w:hAnsi="Tahoma" w:cs="Tahoma"/>
                <w:sz w:val="16"/>
              </w:rPr>
              <w:t>Michael Leeb</w:t>
            </w:r>
          </w:p>
        </w:tc>
      </w:tr>
      <w:tr w:rsidR="00AB2FE1" w14:paraId="0B42FC4B" w14:textId="77777777" w:rsidTr="00AB2FE1">
        <w:tc>
          <w:tcPr>
            <w:tcW w:w="2127" w:type="dxa"/>
          </w:tcPr>
          <w:p w14:paraId="040C6C58" w14:textId="77777777" w:rsidR="00AB2FE1" w:rsidRDefault="00AB2FE1" w:rsidP="002804DD">
            <w:pPr>
              <w:pStyle w:val="Kopfzeile"/>
              <w:rPr>
                <w:rFonts w:ascii="Tahoma" w:hAnsi="Tahoma" w:cs="Tahoma"/>
              </w:rPr>
            </w:pPr>
            <w:proofErr w:type="spellStart"/>
            <w:r>
              <w:rPr>
                <w:rFonts w:ascii="Tahoma" w:hAnsi="Tahoma" w:cs="Tahoma"/>
              </w:rPr>
              <w:t>ProjektleiterIn</w:t>
            </w:r>
            <w:proofErr w:type="spellEnd"/>
          </w:p>
          <w:p w14:paraId="6BA50B70" w14:textId="77777777" w:rsidR="00AB2FE1" w:rsidRDefault="00AB2FE1" w:rsidP="002804DD">
            <w:pPr>
              <w:pStyle w:val="Kopfzeile"/>
              <w:rPr>
                <w:rFonts w:ascii="Tahoma" w:hAnsi="Tahoma" w:cs="Tahoma"/>
              </w:rPr>
            </w:pPr>
          </w:p>
          <w:p w14:paraId="35B4AC9E" w14:textId="77777777" w:rsidR="00AB2FE1" w:rsidRDefault="00AB2FE1" w:rsidP="002804DD">
            <w:pPr>
              <w:rPr>
                <w:rFonts w:ascii="Tahoma" w:hAnsi="Tahoma" w:cs="Tahoma"/>
                <w:sz w:val="18"/>
              </w:rPr>
            </w:pPr>
          </w:p>
        </w:tc>
        <w:tc>
          <w:tcPr>
            <w:tcW w:w="2976" w:type="dxa"/>
            <w:gridSpan w:val="2"/>
          </w:tcPr>
          <w:p w14:paraId="6F4EF6A6"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Dokumentation/Projektmanagement</w:t>
            </w:r>
          </w:p>
          <w:p w14:paraId="4359228F"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Leitung des Projektes</w:t>
            </w:r>
          </w:p>
          <w:p w14:paraId="4D8FA349"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 xml:space="preserve">Programmierung des </w:t>
            </w:r>
            <w:proofErr w:type="spellStart"/>
            <w:r w:rsidRPr="00AB2FE1">
              <w:rPr>
                <w:rFonts w:ascii="Tahoma" w:hAnsi="Tahoma" w:cs="Tahoma"/>
                <w:sz w:val="16"/>
              </w:rPr>
              <w:t>Frontends</w:t>
            </w:r>
            <w:proofErr w:type="spellEnd"/>
            <w:r w:rsidRPr="00AB2FE1">
              <w:rPr>
                <w:rFonts w:ascii="Tahoma" w:hAnsi="Tahoma" w:cs="Tahoma"/>
                <w:sz w:val="16"/>
              </w:rPr>
              <w:t xml:space="preserve"> </w:t>
            </w:r>
          </w:p>
        </w:tc>
        <w:tc>
          <w:tcPr>
            <w:tcW w:w="4820" w:type="dxa"/>
            <w:gridSpan w:val="2"/>
          </w:tcPr>
          <w:p w14:paraId="1A781179" w14:textId="77777777" w:rsidR="00AB2FE1" w:rsidRDefault="00AB2FE1" w:rsidP="002804DD">
            <w:pPr>
              <w:rPr>
                <w:rFonts w:ascii="Tahoma" w:hAnsi="Tahoma" w:cs="Tahoma"/>
                <w:sz w:val="16"/>
              </w:rPr>
            </w:pPr>
            <w:r>
              <w:rPr>
                <w:rFonts w:ascii="Tahoma" w:hAnsi="Tahoma" w:cs="Tahoma"/>
                <w:sz w:val="16"/>
              </w:rPr>
              <w:t>Burak Koc</w:t>
            </w:r>
          </w:p>
        </w:tc>
      </w:tr>
      <w:tr w:rsidR="00AB2FE1" w14:paraId="67AA3DD1" w14:textId="77777777" w:rsidTr="00AB2FE1">
        <w:tc>
          <w:tcPr>
            <w:tcW w:w="2127" w:type="dxa"/>
          </w:tcPr>
          <w:p w14:paraId="23D5789A" w14:textId="77777777" w:rsidR="00AB2FE1" w:rsidRDefault="00AB2FE1" w:rsidP="002804DD">
            <w:pPr>
              <w:rPr>
                <w:rFonts w:ascii="Tahoma" w:hAnsi="Tahoma" w:cs="Tahoma"/>
                <w:sz w:val="18"/>
              </w:rPr>
            </w:pPr>
            <w:r>
              <w:rPr>
                <w:rFonts w:ascii="Tahoma" w:hAnsi="Tahoma" w:cs="Tahoma"/>
                <w:sz w:val="18"/>
              </w:rPr>
              <w:t>Projektteam-</w:t>
            </w:r>
          </w:p>
          <w:p w14:paraId="15DEF810" w14:textId="2399647E" w:rsidR="00AB2FE1" w:rsidRDefault="00AB2FE1" w:rsidP="00AB2FE1">
            <w:pPr>
              <w:rPr>
                <w:rFonts w:ascii="Tahoma" w:hAnsi="Tahoma" w:cs="Tahoma"/>
                <w:sz w:val="18"/>
              </w:rPr>
            </w:pPr>
            <w:proofErr w:type="spellStart"/>
            <w:r>
              <w:rPr>
                <w:rFonts w:ascii="Tahoma" w:hAnsi="Tahoma" w:cs="Tahoma"/>
                <w:sz w:val="18"/>
              </w:rPr>
              <w:t>mitglieder</w:t>
            </w:r>
            <w:proofErr w:type="spellEnd"/>
          </w:p>
        </w:tc>
        <w:tc>
          <w:tcPr>
            <w:tcW w:w="2976" w:type="dxa"/>
            <w:gridSpan w:val="2"/>
          </w:tcPr>
          <w:p w14:paraId="5EF07C7A" w14:textId="01BFBFB5" w:rsidR="00AB2FE1" w:rsidRDefault="00AB2FE1">
            <w:pPr>
              <w:pStyle w:val="Listenabsatz"/>
              <w:numPr>
                <w:ilvl w:val="0"/>
                <w:numId w:val="30"/>
              </w:numPr>
              <w:rPr>
                <w:rFonts w:ascii="Tahoma" w:hAnsi="Tahoma" w:cs="Tahoma"/>
                <w:sz w:val="16"/>
              </w:rPr>
            </w:pPr>
            <w:r w:rsidRPr="00AB2FE1">
              <w:rPr>
                <w:rFonts w:ascii="Tahoma" w:hAnsi="Tahoma" w:cs="Tahoma"/>
                <w:sz w:val="16"/>
              </w:rPr>
              <w:t>Zuständig für die Verbindung zwischen Front/-Backend</w:t>
            </w:r>
          </w:p>
          <w:p w14:paraId="4BD1A28F" w14:textId="402EAF18" w:rsidR="00AB2FE1" w:rsidRPr="00AB2FE1" w:rsidRDefault="00AB2FE1">
            <w:pPr>
              <w:pStyle w:val="Listenabsatz"/>
              <w:numPr>
                <w:ilvl w:val="0"/>
                <w:numId w:val="30"/>
              </w:numPr>
              <w:rPr>
                <w:rFonts w:ascii="Tahoma" w:hAnsi="Tahoma" w:cs="Tahoma"/>
                <w:sz w:val="16"/>
              </w:rPr>
            </w:pPr>
            <w:r>
              <w:rPr>
                <w:rFonts w:ascii="Tahoma" w:hAnsi="Tahoma" w:cs="Tahoma"/>
                <w:sz w:val="16"/>
              </w:rPr>
              <w:t xml:space="preserve">Programmierung des </w:t>
            </w:r>
            <w:proofErr w:type="spellStart"/>
            <w:r>
              <w:rPr>
                <w:rFonts w:ascii="Tahoma" w:hAnsi="Tahoma" w:cs="Tahoma"/>
                <w:sz w:val="16"/>
              </w:rPr>
              <w:t>Backends</w:t>
            </w:r>
            <w:proofErr w:type="spellEnd"/>
          </w:p>
          <w:p w14:paraId="25DF4B71" w14:textId="48A47701" w:rsidR="00AB2FE1" w:rsidRPr="00AB2FE1" w:rsidRDefault="009116B8">
            <w:pPr>
              <w:pStyle w:val="Listenabsatz"/>
              <w:numPr>
                <w:ilvl w:val="0"/>
                <w:numId w:val="30"/>
              </w:numPr>
              <w:rPr>
                <w:rFonts w:ascii="Tahoma" w:hAnsi="Tahoma" w:cs="Tahoma"/>
                <w:sz w:val="16"/>
              </w:rPr>
            </w:pPr>
            <w:r>
              <w:rPr>
                <w:rFonts w:ascii="Tahoma" w:hAnsi="Tahoma" w:cs="Tahoma"/>
                <w:sz w:val="16"/>
              </w:rPr>
              <w:t>Mockup / Design</w:t>
            </w:r>
          </w:p>
        </w:tc>
        <w:tc>
          <w:tcPr>
            <w:tcW w:w="4820" w:type="dxa"/>
            <w:gridSpan w:val="2"/>
          </w:tcPr>
          <w:p w14:paraId="025DE86D" w14:textId="0932D7DB" w:rsidR="00AB2FE1" w:rsidRDefault="00EE64A3" w:rsidP="002804DD">
            <w:pPr>
              <w:rPr>
                <w:rFonts w:ascii="Tahoma" w:hAnsi="Tahoma" w:cs="Tahoma"/>
                <w:sz w:val="16"/>
              </w:rPr>
            </w:pPr>
            <w:r>
              <w:rPr>
                <w:rFonts w:ascii="Tahoma" w:hAnsi="Tahoma" w:cs="Tahoma"/>
                <w:sz w:val="16"/>
              </w:rPr>
              <w:t xml:space="preserve">Aleksandar </w:t>
            </w:r>
            <w:proofErr w:type="spellStart"/>
            <w:r>
              <w:rPr>
                <w:rFonts w:ascii="Tahoma" w:hAnsi="Tahoma" w:cs="Tahoma"/>
                <w:sz w:val="16"/>
              </w:rPr>
              <w:t>Stojcevic</w:t>
            </w:r>
            <w:proofErr w:type="spellEnd"/>
          </w:p>
        </w:tc>
      </w:tr>
      <w:tr w:rsidR="00AB2FE1" w14:paraId="5340C1B0" w14:textId="77777777" w:rsidTr="00AB2FE1">
        <w:tc>
          <w:tcPr>
            <w:tcW w:w="2127" w:type="dxa"/>
          </w:tcPr>
          <w:p w14:paraId="56569D28" w14:textId="68948AC4" w:rsidR="00AB2FE1" w:rsidRDefault="00AB2FE1" w:rsidP="00903393">
            <w:pPr>
              <w:rPr>
                <w:rFonts w:ascii="Tahoma" w:hAnsi="Tahoma" w:cs="Tahoma"/>
                <w:sz w:val="18"/>
              </w:rPr>
            </w:pPr>
            <w:proofErr w:type="spellStart"/>
            <w:r>
              <w:rPr>
                <w:rFonts w:ascii="Tahoma" w:hAnsi="Tahoma" w:cs="Tahoma"/>
                <w:sz w:val="18"/>
              </w:rPr>
              <w:t>ProjektmitarbeiterInnen</w:t>
            </w:r>
            <w:proofErr w:type="spellEnd"/>
          </w:p>
        </w:tc>
        <w:tc>
          <w:tcPr>
            <w:tcW w:w="2976" w:type="dxa"/>
            <w:gridSpan w:val="2"/>
          </w:tcPr>
          <w:p w14:paraId="4AEE12A2" w14:textId="77777777"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 xml:space="preserve">Programmierung des </w:t>
            </w:r>
            <w:proofErr w:type="spellStart"/>
            <w:r w:rsidRPr="00903393">
              <w:rPr>
                <w:rFonts w:ascii="Tahoma" w:hAnsi="Tahoma" w:cs="Tahoma"/>
                <w:sz w:val="16"/>
              </w:rPr>
              <w:t>Frontends</w:t>
            </w:r>
            <w:proofErr w:type="spellEnd"/>
          </w:p>
          <w:p w14:paraId="0440332A" w14:textId="77777777" w:rsidR="00AB2FE1" w:rsidRDefault="00AB2FE1">
            <w:pPr>
              <w:pStyle w:val="Listenabsatz"/>
              <w:numPr>
                <w:ilvl w:val="0"/>
                <w:numId w:val="31"/>
              </w:numPr>
              <w:rPr>
                <w:rFonts w:ascii="Tahoma" w:hAnsi="Tahoma" w:cs="Tahoma"/>
                <w:sz w:val="16"/>
              </w:rPr>
            </w:pPr>
            <w:r w:rsidRPr="00903393">
              <w:rPr>
                <w:rFonts w:ascii="Tahoma" w:hAnsi="Tahoma" w:cs="Tahoma"/>
                <w:sz w:val="16"/>
              </w:rPr>
              <w:t>Zuständig für die Präsentationen</w:t>
            </w:r>
          </w:p>
          <w:p w14:paraId="53D7EACF" w14:textId="6AAA7275" w:rsidR="009116B8" w:rsidRPr="00903393" w:rsidRDefault="009116B8">
            <w:pPr>
              <w:pStyle w:val="Listenabsatz"/>
              <w:numPr>
                <w:ilvl w:val="0"/>
                <w:numId w:val="31"/>
              </w:numPr>
              <w:rPr>
                <w:rFonts w:ascii="Tahoma" w:hAnsi="Tahoma" w:cs="Tahoma"/>
                <w:sz w:val="16"/>
              </w:rPr>
            </w:pPr>
            <w:r>
              <w:rPr>
                <w:rFonts w:ascii="Tahoma" w:hAnsi="Tahoma" w:cs="Tahoma"/>
                <w:sz w:val="16"/>
              </w:rPr>
              <w:t>Mockup / Design</w:t>
            </w:r>
          </w:p>
        </w:tc>
        <w:tc>
          <w:tcPr>
            <w:tcW w:w="4820" w:type="dxa"/>
            <w:gridSpan w:val="2"/>
          </w:tcPr>
          <w:p w14:paraId="1D57FAE4" w14:textId="3820E83F" w:rsidR="00AB2FE1" w:rsidRDefault="00AB2FE1" w:rsidP="002804DD">
            <w:pPr>
              <w:rPr>
                <w:rFonts w:ascii="Tahoma" w:hAnsi="Tahoma" w:cs="Tahoma"/>
                <w:sz w:val="16"/>
              </w:rPr>
            </w:pPr>
            <w:r>
              <w:rPr>
                <w:rFonts w:ascii="Tahoma" w:hAnsi="Tahoma" w:cs="Tahoma"/>
                <w:sz w:val="16"/>
              </w:rPr>
              <w:t xml:space="preserve">Noah </w:t>
            </w:r>
            <w:proofErr w:type="spellStart"/>
            <w:r>
              <w:rPr>
                <w:rFonts w:ascii="Tahoma" w:hAnsi="Tahoma" w:cs="Tahoma"/>
                <w:sz w:val="16"/>
              </w:rPr>
              <w:t>Simma</w:t>
            </w:r>
            <w:proofErr w:type="spellEnd"/>
          </w:p>
        </w:tc>
      </w:tr>
    </w:tbl>
    <w:p w14:paraId="50C9C6BB" w14:textId="77777777" w:rsidR="002E69AF" w:rsidRDefault="002E69AF" w:rsidP="002E69AF"/>
    <w:p w14:paraId="2DCB5AB1" w14:textId="77777777" w:rsidR="00903393" w:rsidRDefault="00903393" w:rsidP="002E69AF"/>
    <w:p w14:paraId="0C8DC2D3" w14:textId="77777777" w:rsidR="00903393" w:rsidRDefault="00903393" w:rsidP="002E69AF"/>
    <w:p w14:paraId="4E3572CD" w14:textId="77777777" w:rsidR="00903393" w:rsidRDefault="00903393" w:rsidP="002E69AF"/>
    <w:p w14:paraId="5C12A23C" w14:textId="77777777" w:rsidR="00903393" w:rsidRDefault="00903393" w:rsidP="002E69AF"/>
    <w:p w14:paraId="1B7B7D68" w14:textId="77777777" w:rsidR="00903393" w:rsidRDefault="00903393" w:rsidP="002E69AF"/>
    <w:p w14:paraId="2932227F" w14:textId="77777777" w:rsidR="00903393" w:rsidRDefault="00903393" w:rsidP="002E69AF"/>
    <w:p w14:paraId="66E9626D" w14:textId="77777777" w:rsidR="00903393" w:rsidRDefault="00903393" w:rsidP="002E69AF"/>
    <w:p w14:paraId="0609B42B" w14:textId="77777777" w:rsidR="00903393" w:rsidRDefault="00903393" w:rsidP="002E69AF"/>
    <w:p w14:paraId="7CA64E82" w14:textId="77777777" w:rsidR="00903393" w:rsidRDefault="00903393" w:rsidP="002E69AF"/>
    <w:p w14:paraId="202CFC85" w14:textId="77777777" w:rsidR="00903393" w:rsidRDefault="00903393" w:rsidP="002E69AF"/>
    <w:p w14:paraId="05AF06C7" w14:textId="5CEE6A11" w:rsidR="00903393" w:rsidRDefault="00903393" w:rsidP="00903393">
      <w:pPr>
        <w:pStyle w:val="berschrift2"/>
        <w:rPr>
          <w:rFonts w:ascii="Tahoma" w:hAnsi="Tahoma" w:cs="Tahoma"/>
        </w:rPr>
      </w:pPr>
      <w:bookmarkStart w:id="47" w:name="_Toc519156904"/>
      <w:bookmarkStart w:id="48" w:name="_Toc519156976"/>
      <w:bookmarkStart w:id="49" w:name="_Toc519157047"/>
      <w:bookmarkStart w:id="50" w:name="_Toc86723296"/>
      <w:bookmarkStart w:id="51" w:name="_Toc191409528"/>
      <w:r>
        <w:rPr>
          <w:rFonts w:ascii="Tahoma" w:hAnsi="Tahoma" w:cs="Tahoma"/>
        </w:rPr>
        <w:lastRenderedPageBreak/>
        <w:t>Projektstrukturplan</w:t>
      </w:r>
      <w:bookmarkEnd w:id="47"/>
      <w:bookmarkEnd w:id="48"/>
      <w:bookmarkEnd w:id="49"/>
      <w:bookmarkEnd w:id="50"/>
      <w:bookmarkEnd w:id="51"/>
    </w:p>
    <w:p w14:paraId="0A80AE65" w14:textId="062CCAA4" w:rsidR="00903393" w:rsidRDefault="00CE2AEA" w:rsidP="002E69AF">
      <w:r>
        <w:rPr>
          <w:noProof/>
        </w:rPr>
        <w:drawing>
          <wp:anchor distT="0" distB="0" distL="114300" distR="114300" simplePos="0" relativeHeight="251749376" behindDoc="1" locked="0" layoutInCell="1" allowOverlap="1" wp14:anchorId="43D63B90" wp14:editId="48A18A40">
            <wp:simplePos x="0" y="0"/>
            <wp:positionH relativeFrom="margin">
              <wp:posOffset>-701914</wp:posOffset>
            </wp:positionH>
            <wp:positionV relativeFrom="paragraph">
              <wp:posOffset>408185</wp:posOffset>
            </wp:positionV>
            <wp:extent cx="6686550" cy="8201025"/>
            <wp:effectExtent l="0" t="0" r="0" b="9525"/>
            <wp:wrapNone/>
            <wp:docPr id="1452001485" name="Diagram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p>
    <w:p w14:paraId="137BBE84" w14:textId="656F9ED2" w:rsidR="002E69AF" w:rsidRDefault="002E69AF" w:rsidP="002E69AF"/>
    <w:p w14:paraId="6DAC8D02" w14:textId="7A379DF2" w:rsidR="002E69AF" w:rsidRDefault="00132418" w:rsidP="00132418">
      <w:pPr>
        <w:tabs>
          <w:tab w:val="left" w:pos="3891"/>
        </w:tabs>
      </w:pPr>
      <w:r>
        <w:tab/>
      </w:r>
    </w:p>
    <w:p w14:paraId="6644E096" w14:textId="48DBEB75" w:rsidR="002E69AF" w:rsidRDefault="002E69AF" w:rsidP="002E69AF"/>
    <w:p w14:paraId="4397B368" w14:textId="080966DE" w:rsidR="002E69AF" w:rsidRDefault="002E69AF" w:rsidP="002E69AF"/>
    <w:p w14:paraId="775907B8" w14:textId="488F0BC3" w:rsidR="002E69AF" w:rsidRDefault="002E69AF" w:rsidP="002E69AF"/>
    <w:p w14:paraId="77D1FCE3" w14:textId="1CDAB84E" w:rsidR="00903393" w:rsidRDefault="00903393" w:rsidP="002E69AF"/>
    <w:p w14:paraId="117F0752" w14:textId="7B080665" w:rsidR="00903393" w:rsidRDefault="00903393" w:rsidP="002E69AF"/>
    <w:p w14:paraId="68E7F01F" w14:textId="3BD9422C" w:rsidR="00903393" w:rsidRDefault="00903393" w:rsidP="002E69AF"/>
    <w:p w14:paraId="349C9E17" w14:textId="77777777" w:rsidR="00903393" w:rsidRDefault="00903393" w:rsidP="002E69AF"/>
    <w:p w14:paraId="2CE319F7" w14:textId="5102F9D7" w:rsidR="00903393" w:rsidRDefault="00132418" w:rsidP="00132418">
      <w:pPr>
        <w:tabs>
          <w:tab w:val="left" w:pos="3808"/>
        </w:tabs>
      </w:pPr>
      <w:r>
        <w:tab/>
      </w:r>
    </w:p>
    <w:p w14:paraId="7261563E" w14:textId="77777777" w:rsidR="00903393" w:rsidRDefault="00903393" w:rsidP="002E69AF"/>
    <w:p w14:paraId="13F4B2AB" w14:textId="77777777" w:rsidR="00903393" w:rsidRDefault="00903393" w:rsidP="002E69AF"/>
    <w:p w14:paraId="4A363962" w14:textId="77777777" w:rsidR="00903393" w:rsidRDefault="00903393" w:rsidP="002E69AF"/>
    <w:p w14:paraId="5C02BEE8" w14:textId="77777777" w:rsidR="00903393" w:rsidRDefault="00903393" w:rsidP="002E69AF"/>
    <w:p w14:paraId="13AF25E5" w14:textId="77777777" w:rsidR="00903393" w:rsidRDefault="00903393" w:rsidP="002E69AF"/>
    <w:p w14:paraId="5282BFFC" w14:textId="77777777" w:rsidR="00903393" w:rsidRDefault="00903393" w:rsidP="002E69AF"/>
    <w:p w14:paraId="50272B42" w14:textId="77777777" w:rsidR="00903393" w:rsidRDefault="00903393" w:rsidP="002E69AF"/>
    <w:p w14:paraId="46C3DCBA" w14:textId="77777777" w:rsidR="002E69AF" w:rsidRDefault="002E69AF" w:rsidP="002E69AF"/>
    <w:p w14:paraId="392F7882" w14:textId="77777777" w:rsidR="002E69AF" w:rsidRDefault="002E69AF" w:rsidP="002E69AF"/>
    <w:p w14:paraId="4432845C" w14:textId="77777777" w:rsidR="002E69AF" w:rsidRDefault="002E69AF" w:rsidP="002E69AF"/>
    <w:p w14:paraId="366487D3" w14:textId="77777777" w:rsidR="002E69AF" w:rsidRDefault="002E69AF" w:rsidP="002E69AF"/>
    <w:p w14:paraId="5BD78EC2" w14:textId="77777777" w:rsidR="00903393" w:rsidRDefault="00903393" w:rsidP="002E69AF"/>
    <w:p w14:paraId="6B729D3E" w14:textId="77777777" w:rsidR="00903393" w:rsidRDefault="00903393" w:rsidP="002E69AF"/>
    <w:p w14:paraId="2BC56495" w14:textId="77777777" w:rsidR="00903393" w:rsidRDefault="00903393" w:rsidP="002E69AF"/>
    <w:p w14:paraId="2421A3D6" w14:textId="77777777" w:rsidR="00903393" w:rsidRDefault="00903393" w:rsidP="002E69AF"/>
    <w:p w14:paraId="4316AD75" w14:textId="77777777" w:rsidR="00903393" w:rsidRDefault="00903393" w:rsidP="002E69AF"/>
    <w:p w14:paraId="05F1C4F0" w14:textId="77777777" w:rsidR="00903393" w:rsidRDefault="00903393" w:rsidP="002E69AF"/>
    <w:p w14:paraId="552C9969" w14:textId="77777777" w:rsidR="00903393" w:rsidRDefault="00903393" w:rsidP="002E69AF"/>
    <w:p w14:paraId="3FDAFFC4" w14:textId="77777777" w:rsidR="00903393" w:rsidRDefault="00903393" w:rsidP="00903393">
      <w:pPr>
        <w:pStyle w:val="berschrift2"/>
        <w:rPr>
          <w:rFonts w:ascii="Tahoma" w:hAnsi="Tahoma" w:cs="Tahoma"/>
        </w:rPr>
      </w:pPr>
      <w:bookmarkStart w:id="52" w:name="_Toc480014317"/>
      <w:bookmarkStart w:id="53" w:name="_Toc519156907"/>
      <w:bookmarkStart w:id="54" w:name="_Toc519156979"/>
      <w:bookmarkStart w:id="55" w:name="_Toc519157050"/>
      <w:bookmarkStart w:id="56" w:name="_Toc86723299"/>
      <w:bookmarkStart w:id="57" w:name="_Toc191409529"/>
      <w:r>
        <w:rPr>
          <w:rFonts w:ascii="Tahoma" w:hAnsi="Tahoma" w:cs="Tahoma"/>
        </w:rPr>
        <w:t>Projektmeilensteinplan</w:t>
      </w:r>
      <w:bookmarkEnd w:id="52"/>
      <w:bookmarkEnd w:id="53"/>
      <w:bookmarkEnd w:id="54"/>
      <w:bookmarkEnd w:id="55"/>
      <w:bookmarkEnd w:id="56"/>
      <w:bookmarkEnd w:id="57"/>
    </w:p>
    <w:tbl>
      <w:tblPr>
        <w:tblW w:w="9705" w:type="dxa"/>
        <w:tblInd w:w="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013"/>
        <w:gridCol w:w="2366"/>
        <w:gridCol w:w="2026"/>
        <w:gridCol w:w="2139"/>
        <w:gridCol w:w="1074"/>
        <w:gridCol w:w="1066"/>
        <w:gridCol w:w="21"/>
      </w:tblGrid>
      <w:tr w:rsidR="00903393" w14:paraId="0D01906A" w14:textId="77777777" w:rsidTr="009116B8">
        <w:trPr>
          <w:cantSplit/>
          <w:trHeight w:val="1468"/>
        </w:trPr>
        <w:tc>
          <w:tcPr>
            <w:tcW w:w="3379" w:type="dxa"/>
            <w:gridSpan w:val="2"/>
            <w:tcBorders>
              <w:bottom w:val="single" w:sz="6" w:space="0" w:color="auto"/>
              <w:right w:val="nil"/>
            </w:tcBorders>
            <w:shd w:val="pct15" w:color="auto" w:fill="FFFFFF"/>
          </w:tcPr>
          <w:p w14:paraId="3DF77580" w14:textId="04AC7D19" w:rsidR="00903393" w:rsidRDefault="00903393" w:rsidP="002804DD">
            <w:pPr>
              <w:spacing w:before="120" w:after="120"/>
              <w:rPr>
                <w:rFonts w:ascii="Tahoma" w:hAnsi="Tahoma" w:cs="Tahoma"/>
                <w:color w:val="0000FF"/>
              </w:rPr>
            </w:pPr>
          </w:p>
        </w:tc>
        <w:tc>
          <w:tcPr>
            <w:tcW w:w="5239" w:type="dxa"/>
            <w:gridSpan w:val="3"/>
            <w:tcBorders>
              <w:left w:val="nil"/>
              <w:bottom w:val="single" w:sz="6" w:space="0" w:color="auto"/>
              <w:right w:val="nil"/>
            </w:tcBorders>
            <w:shd w:val="pct15" w:color="auto" w:fill="FFFFFF"/>
          </w:tcPr>
          <w:p w14:paraId="59638045" w14:textId="71DBD00A" w:rsidR="00903393" w:rsidRDefault="009116B8" w:rsidP="009116B8">
            <w:pPr>
              <w:spacing w:before="240" w:after="240"/>
              <w:rPr>
                <w:rFonts w:ascii="Tahoma" w:hAnsi="Tahoma" w:cs="Tahoma"/>
                <w:sz w:val="32"/>
              </w:rPr>
            </w:pPr>
            <w:r>
              <w:rPr>
                <w:rFonts w:ascii="Tahoma" w:hAnsi="Tahoma" w:cs="Tahoma"/>
                <w:sz w:val="32"/>
              </w:rPr>
              <w:t xml:space="preserve">      </w:t>
            </w:r>
            <w:r w:rsidR="00903393">
              <w:rPr>
                <w:rFonts w:ascii="Tahoma" w:hAnsi="Tahoma" w:cs="Tahoma"/>
                <w:sz w:val="32"/>
              </w:rPr>
              <w:t>PROJEKT-</w:t>
            </w:r>
            <w:r w:rsidR="00903393">
              <w:rPr>
                <w:rFonts w:ascii="Tahoma" w:hAnsi="Tahoma" w:cs="Tahoma"/>
                <w:sz w:val="32"/>
              </w:rPr>
              <w:br/>
              <w:t>MEILENSTEINPLAN</w:t>
            </w:r>
          </w:p>
        </w:tc>
        <w:tc>
          <w:tcPr>
            <w:tcW w:w="1087" w:type="dxa"/>
            <w:gridSpan w:val="2"/>
            <w:tcBorders>
              <w:left w:val="nil"/>
              <w:bottom w:val="single" w:sz="6" w:space="0" w:color="auto"/>
            </w:tcBorders>
            <w:shd w:val="pct15" w:color="auto" w:fill="FFFFFF"/>
          </w:tcPr>
          <w:p w14:paraId="593CCFED" w14:textId="77777777" w:rsidR="00903393" w:rsidRDefault="00903393" w:rsidP="002804DD">
            <w:pPr>
              <w:spacing w:before="120" w:after="120"/>
              <w:jc w:val="center"/>
              <w:rPr>
                <w:rFonts w:ascii="Tahoma" w:hAnsi="Tahoma" w:cs="Tahoma"/>
              </w:rPr>
            </w:pPr>
          </w:p>
        </w:tc>
      </w:tr>
      <w:tr w:rsidR="00903393" w14:paraId="0693A5EE" w14:textId="77777777" w:rsidTr="009116B8">
        <w:trPr>
          <w:gridAfter w:val="1"/>
          <w:wAfter w:w="21" w:type="dxa"/>
          <w:trHeight w:val="693"/>
        </w:trPr>
        <w:tc>
          <w:tcPr>
            <w:tcW w:w="1013" w:type="dxa"/>
            <w:tcBorders>
              <w:top w:val="single" w:sz="6" w:space="0" w:color="auto"/>
            </w:tcBorders>
            <w:shd w:val="pct5" w:color="auto" w:fill="FFFFFF"/>
          </w:tcPr>
          <w:p w14:paraId="100DF9C5" w14:textId="77777777" w:rsidR="00903393" w:rsidRDefault="00903393" w:rsidP="002804DD">
            <w:pPr>
              <w:spacing w:before="120" w:after="120"/>
              <w:rPr>
                <w:rFonts w:ascii="Tahoma" w:hAnsi="Tahoma" w:cs="Tahoma"/>
                <w:b/>
                <w:bCs/>
                <w:sz w:val="18"/>
              </w:rPr>
            </w:pPr>
            <w:r>
              <w:rPr>
                <w:rFonts w:ascii="Tahoma" w:hAnsi="Tahoma" w:cs="Tahoma"/>
                <w:b/>
                <w:bCs/>
                <w:sz w:val="18"/>
              </w:rPr>
              <w:t>PSP-Code</w:t>
            </w:r>
          </w:p>
        </w:tc>
        <w:tc>
          <w:tcPr>
            <w:tcW w:w="4392" w:type="dxa"/>
            <w:gridSpan w:val="2"/>
            <w:tcBorders>
              <w:top w:val="single" w:sz="6" w:space="0" w:color="auto"/>
            </w:tcBorders>
            <w:shd w:val="pct5" w:color="auto" w:fill="FFFFFF"/>
          </w:tcPr>
          <w:p w14:paraId="0333A415" w14:textId="77777777" w:rsidR="00903393" w:rsidRDefault="00903393" w:rsidP="002804DD">
            <w:pPr>
              <w:spacing w:before="120" w:after="120"/>
              <w:rPr>
                <w:rFonts w:ascii="Tahoma" w:hAnsi="Tahoma" w:cs="Tahoma"/>
                <w:b/>
                <w:bCs/>
                <w:sz w:val="18"/>
              </w:rPr>
            </w:pPr>
            <w:r>
              <w:rPr>
                <w:rFonts w:ascii="Tahoma" w:hAnsi="Tahoma" w:cs="Tahoma"/>
                <w:b/>
                <w:bCs/>
                <w:sz w:val="18"/>
              </w:rPr>
              <w:t>Meilenstein</w:t>
            </w:r>
          </w:p>
        </w:tc>
        <w:tc>
          <w:tcPr>
            <w:tcW w:w="2139" w:type="dxa"/>
            <w:tcBorders>
              <w:top w:val="single" w:sz="6" w:space="0" w:color="auto"/>
            </w:tcBorders>
            <w:shd w:val="pct5" w:color="auto" w:fill="FFFFFF"/>
          </w:tcPr>
          <w:p w14:paraId="6F2A5EDE" w14:textId="77777777" w:rsidR="00903393" w:rsidRDefault="00903393" w:rsidP="002804DD">
            <w:pPr>
              <w:spacing w:before="120" w:after="120"/>
              <w:jc w:val="center"/>
              <w:rPr>
                <w:rFonts w:ascii="Tahoma" w:hAnsi="Tahoma" w:cs="Tahoma"/>
                <w:b/>
                <w:bCs/>
                <w:sz w:val="18"/>
              </w:rPr>
            </w:pPr>
            <w:r>
              <w:rPr>
                <w:rFonts w:ascii="Tahoma" w:hAnsi="Tahoma" w:cs="Tahoma"/>
                <w:b/>
                <w:bCs/>
                <w:sz w:val="18"/>
              </w:rPr>
              <w:t>Basis-</w:t>
            </w:r>
            <w:r>
              <w:rPr>
                <w:rFonts w:ascii="Tahoma" w:hAnsi="Tahoma" w:cs="Tahoma"/>
                <w:b/>
                <w:bCs/>
                <w:sz w:val="18"/>
              </w:rPr>
              <w:br/>
            </w:r>
            <w:proofErr w:type="spellStart"/>
            <w:r>
              <w:rPr>
                <w:rFonts w:ascii="Tahoma" w:hAnsi="Tahoma" w:cs="Tahoma"/>
                <w:b/>
                <w:bCs/>
                <w:sz w:val="18"/>
              </w:rPr>
              <w:t>termine</w:t>
            </w:r>
            <w:proofErr w:type="spellEnd"/>
          </w:p>
        </w:tc>
        <w:tc>
          <w:tcPr>
            <w:tcW w:w="2140" w:type="dxa"/>
            <w:gridSpan w:val="2"/>
            <w:tcBorders>
              <w:top w:val="single" w:sz="6" w:space="0" w:color="auto"/>
            </w:tcBorders>
            <w:shd w:val="pct5" w:color="auto" w:fill="FFFFFF"/>
          </w:tcPr>
          <w:p w14:paraId="47864F0E" w14:textId="77777777" w:rsidR="00903393" w:rsidRDefault="00903393" w:rsidP="002804DD">
            <w:pPr>
              <w:spacing w:before="120" w:after="120"/>
              <w:jc w:val="center"/>
              <w:rPr>
                <w:rFonts w:ascii="Tahoma" w:hAnsi="Tahoma" w:cs="Tahoma"/>
                <w:b/>
                <w:bCs/>
                <w:sz w:val="18"/>
              </w:rPr>
            </w:pPr>
            <w:r>
              <w:rPr>
                <w:rFonts w:ascii="Tahoma" w:hAnsi="Tahoma" w:cs="Tahoma"/>
                <w:b/>
                <w:bCs/>
                <w:sz w:val="18"/>
              </w:rPr>
              <w:t>Ist</w:t>
            </w:r>
            <w:r>
              <w:rPr>
                <w:rFonts w:ascii="Tahoma" w:hAnsi="Tahoma" w:cs="Tahoma"/>
                <w:b/>
                <w:bCs/>
                <w:sz w:val="18"/>
              </w:rPr>
              <w:br/>
              <w:t>Termine</w:t>
            </w:r>
          </w:p>
        </w:tc>
      </w:tr>
      <w:tr w:rsidR="00903393" w14:paraId="55FC9D6A" w14:textId="77777777" w:rsidTr="009116B8">
        <w:trPr>
          <w:gridAfter w:val="1"/>
          <w:wAfter w:w="21" w:type="dxa"/>
          <w:trHeight w:val="46"/>
        </w:trPr>
        <w:tc>
          <w:tcPr>
            <w:tcW w:w="1013" w:type="dxa"/>
          </w:tcPr>
          <w:p w14:paraId="695146C4" w14:textId="77777777" w:rsidR="00903393" w:rsidRDefault="00903393" w:rsidP="002804DD">
            <w:pPr>
              <w:pStyle w:val="Kopfzeile"/>
              <w:spacing w:before="60" w:after="60"/>
              <w:rPr>
                <w:rFonts w:ascii="Tahoma" w:hAnsi="Tahoma" w:cs="Tahoma"/>
                <w:sz w:val="16"/>
              </w:rPr>
            </w:pPr>
          </w:p>
        </w:tc>
        <w:tc>
          <w:tcPr>
            <w:tcW w:w="4392" w:type="dxa"/>
            <w:gridSpan w:val="2"/>
          </w:tcPr>
          <w:p w14:paraId="6E14CCF4" w14:textId="77777777" w:rsidR="00903393" w:rsidRDefault="00903393" w:rsidP="002804DD">
            <w:pPr>
              <w:spacing w:before="60" w:after="60"/>
              <w:rPr>
                <w:rFonts w:ascii="Tahoma" w:hAnsi="Tahoma" w:cs="Tahoma"/>
                <w:sz w:val="16"/>
              </w:rPr>
            </w:pPr>
            <w:r>
              <w:rPr>
                <w:rFonts w:ascii="Tahoma" w:hAnsi="Tahoma" w:cs="Tahoma"/>
                <w:sz w:val="16"/>
              </w:rPr>
              <w:t>Projektstart</w:t>
            </w:r>
          </w:p>
        </w:tc>
        <w:tc>
          <w:tcPr>
            <w:tcW w:w="2139" w:type="dxa"/>
          </w:tcPr>
          <w:p w14:paraId="2F07A13B" w14:textId="77777777" w:rsidR="00903393" w:rsidRDefault="00903393" w:rsidP="002804DD">
            <w:pPr>
              <w:spacing w:before="60" w:after="60"/>
              <w:jc w:val="center"/>
              <w:rPr>
                <w:rFonts w:ascii="Tahoma" w:hAnsi="Tahoma" w:cs="Tahoma"/>
                <w:sz w:val="16"/>
              </w:rPr>
            </w:pPr>
            <w:r>
              <w:rPr>
                <w:rFonts w:ascii="Tahoma" w:hAnsi="Tahoma" w:cs="Tahoma"/>
                <w:sz w:val="16"/>
              </w:rPr>
              <w:t>8.11.2024</w:t>
            </w:r>
          </w:p>
        </w:tc>
        <w:tc>
          <w:tcPr>
            <w:tcW w:w="2140" w:type="dxa"/>
            <w:gridSpan w:val="2"/>
          </w:tcPr>
          <w:p w14:paraId="52C1202F" w14:textId="77777777" w:rsidR="00903393" w:rsidRDefault="00903393" w:rsidP="002804DD">
            <w:pPr>
              <w:spacing w:before="120" w:after="120"/>
              <w:jc w:val="center"/>
              <w:rPr>
                <w:rFonts w:ascii="Tahoma" w:hAnsi="Tahoma" w:cs="Tahoma"/>
                <w:sz w:val="16"/>
              </w:rPr>
            </w:pPr>
            <w:r>
              <w:rPr>
                <w:rFonts w:ascii="Tahoma" w:hAnsi="Tahoma" w:cs="Tahoma"/>
                <w:sz w:val="16"/>
              </w:rPr>
              <w:t>8.11.2024</w:t>
            </w:r>
          </w:p>
        </w:tc>
      </w:tr>
      <w:tr w:rsidR="00903393" w14:paraId="256A500C" w14:textId="77777777" w:rsidTr="009116B8">
        <w:trPr>
          <w:gridAfter w:val="1"/>
          <w:wAfter w:w="21" w:type="dxa"/>
          <w:trHeight w:val="444"/>
        </w:trPr>
        <w:tc>
          <w:tcPr>
            <w:tcW w:w="1013" w:type="dxa"/>
          </w:tcPr>
          <w:p w14:paraId="572FCC64" w14:textId="77777777" w:rsidR="00903393" w:rsidRDefault="00903393" w:rsidP="002804DD">
            <w:pPr>
              <w:spacing w:before="60" w:after="60"/>
              <w:rPr>
                <w:rFonts w:ascii="Tahoma" w:hAnsi="Tahoma" w:cs="Tahoma"/>
                <w:sz w:val="16"/>
              </w:rPr>
            </w:pPr>
          </w:p>
        </w:tc>
        <w:tc>
          <w:tcPr>
            <w:tcW w:w="4392" w:type="dxa"/>
            <w:gridSpan w:val="2"/>
          </w:tcPr>
          <w:p w14:paraId="5FC0ECD8" w14:textId="77777777" w:rsidR="00903393" w:rsidRDefault="00903393" w:rsidP="002804DD">
            <w:pPr>
              <w:spacing w:before="60" w:after="60"/>
              <w:rPr>
                <w:rFonts w:ascii="Tahoma" w:hAnsi="Tahoma" w:cs="Tahoma"/>
                <w:sz w:val="16"/>
              </w:rPr>
            </w:pPr>
            <w:r w:rsidRPr="005667B3">
              <w:rPr>
                <w:rFonts w:ascii="Tahoma" w:hAnsi="Tahoma" w:cs="Tahoma"/>
                <w:sz w:val="16"/>
              </w:rPr>
              <w:t>Frontend Grundstruktur erstellen</w:t>
            </w:r>
          </w:p>
        </w:tc>
        <w:tc>
          <w:tcPr>
            <w:tcW w:w="2139" w:type="dxa"/>
          </w:tcPr>
          <w:p w14:paraId="074B167B" w14:textId="77777777" w:rsidR="00903393" w:rsidRDefault="00903393" w:rsidP="002804DD">
            <w:pPr>
              <w:spacing w:before="60" w:after="60"/>
              <w:jc w:val="center"/>
              <w:rPr>
                <w:rFonts w:ascii="Tahoma" w:hAnsi="Tahoma" w:cs="Tahoma"/>
                <w:sz w:val="16"/>
              </w:rPr>
            </w:pPr>
            <w:r>
              <w:rPr>
                <w:rFonts w:ascii="Tahoma" w:hAnsi="Tahoma" w:cs="Tahoma"/>
                <w:sz w:val="16"/>
              </w:rPr>
              <w:t>15.11.2024</w:t>
            </w:r>
          </w:p>
        </w:tc>
        <w:tc>
          <w:tcPr>
            <w:tcW w:w="2140" w:type="dxa"/>
            <w:gridSpan w:val="2"/>
          </w:tcPr>
          <w:p w14:paraId="66AA1165" w14:textId="77777777" w:rsidR="00903393" w:rsidRDefault="00903393" w:rsidP="002804DD">
            <w:pPr>
              <w:spacing w:before="120" w:after="120"/>
              <w:jc w:val="center"/>
              <w:rPr>
                <w:rFonts w:ascii="Tahoma" w:hAnsi="Tahoma" w:cs="Tahoma"/>
                <w:sz w:val="16"/>
              </w:rPr>
            </w:pPr>
            <w:r>
              <w:rPr>
                <w:rFonts w:ascii="Tahoma" w:hAnsi="Tahoma" w:cs="Tahoma"/>
                <w:sz w:val="16"/>
              </w:rPr>
              <w:t>15.11.2024</w:t>
            </w:r>
          </w:p>
        </w:tc>
      </w:tr>
      <w:tr w:rsidR="00903393" w14:paraId="052D07B7" w14:textId="77777777" w:rsidTr="009116B8">
        <w:trPr>
          <w:gridAfter w:val="1"/>
          <w:wAfter w:w="21" w:type="dxa"/>
          <w:trHeight w:val="444"/>
        </w:trPr>
        <w:tc>
          <w:tcPr>
            <w:tcW w:w="1013" w:type="dxa"/>
          </w:tcPr>
          <w:p w14:paraId="7A8D959A" w14:textId="77777777" w:rsidR="00903393" w:rsidRDefault="00903393" w:rsidP="002804DD">
            <w:pPr>
              <w:spacing w:before="60" w:after="60"/>
              <w:rPr>
                <w:rFonts w:ascii="Tahoma" w:hAnsi="Tahoma" w:cs="Tahoma"/>
                <w:sz w:val="16"/>
              </w:rPr>
            </w:pPr>
          </w:p>
        </w:tc>
        <w:tc>
          <w:tcPr>
            <w:tcW w:w="4392" w:type="dxa"/>
            <w:gridSpan w:val="2"/>
          </w:tcPr>
          <w:p w14:paraId="24B12C75" w14:textId="77777777" w:rsidR="00903393" w:rsidRDefault="00903393" w:rsidP="002804DD">
            <w:pPr>
              <w:spacing w:before="60" w:after="60"/>
              <w:rPr>
                <w:rFonts w:ascii="Tahoma" w:hAnsi="Tahoma" w:cs="Tahoma"/>
                <w:sz w:val="16"/>
              </w:rPr>
            </w:pPr>
            <w:r w:rsidRPr="005667B3">
              <w:rPr>
                <w:rFonts w:ascii="Tahoma" w:hAnsi="Tahoma" w:cs="Tahoma"/>
                <w:sz w:val="16"/>
              </w:rPr>
              <w:t>Datenbank einrichten</w:t>
            </w:r>
          </w:p>
        </w:tc>
        <w:tc>
          <w:tcPr>
            <w:tcW w:w="2139" w:type="dxa"/>
          </w:tcPr>
          <w:p w14:paraId="3C03538E" w14:textId="77777777" w:rsidR="00903393" w:rsidRDefault="00903393" w:rsidP="002804DD">
            <w:pPr>
              <w:spacing w:before="60" w:after="60"/>
              <w:jc w:val="center"/>
              <w:rPr>
                <w:rFonts w:ascii="Tahoma" w:hAnsi="Tahoma" w:cs="Tahoma"/>
                <w:sz w:val="16"/>
              </w:rPr>
            </w:pPr>
            <w:r>
              <w:rPr>
                <w:rFonts w:ascii="Tahoma" w:hAnsi="Tahoma" w:cs="Tahoma"/>
                <w:sz w:val="16"/>
              </w:rPr>
              <w:t>20.11.2024</w:t>
            </w:r>
          </w:p>
        </w:tc>
        <w:tc>
          <w:tcPr>
            <w:tcW w:w="2140" w:type="dxa"/>
            <w:gridSpan w:val="2"/>
          </w:tcPr>
          <w:p w14:paraId="66A93A43" w14:textId="77777777" w:rsidR="00903393" w:rsidRDefault="00903393" w:rsidP="002804DD">
            <w:pPr>
              <w:spacing w:before="120" w:after="120"/>
              <w:jc w:val="center"/>
              <w:rPr>
                <w:rFonts w:ascii="Tahoma" w:hAnsi="Tahoma" w:cs="Tahoma"/>
                <w:sz w:val="16"/>
              </w:rPr>
            </w:pPr>
            <w:r>
              <w:rPr>
                <w:rFonts w:ascii="Tahoma" w:hAnsi="Tahoma" w:cs="Tahoma"/>
                <w:sz w:val="16"/>
              </w:rPr>
              <w:t>20.11.2024</w:t>
            </w:r>
          </w:p>
        </w:tc>
      </w:tr>
      <w:tr w:rsidR="00903393" w14:paraId="5B888D70" w14:textId="77777777" w:rsidTr="009116B8">
        <w:trPr>
          <w:gridAfter w:val="1"/>
          <w:wAfter w:w="21" w:type="dxa"/>
          <w:trHeight w:val="444"/>
        </w:trPr>
        <w:tc>
          <w:tcPr>
            <w:tcW w:w="1013" w:type="dxa"/>
          </w:tcPr>
          <w:p w14:paraId="2B8DB61F" w14:textId="77777777" w:rsidR="00903393" w:rsidRDefault="00903393" w:rsidP="002804DD">
            <w:pPr>
              <w:spacing w:before="60" w:after="60"/>
              <w:rPr>
                <w:rFonts w:ascii="Tahoma" w:hAnsi="Tahoma" w:cs="Tahoma"/>
                <w:sz w:val="16"/>
              </w:rPr>
            </w:pPr>
          </w:p>
        </w:tc>
        <w:tc>
          <w:tcPr>
            <w:tcW w:w="4392" w:type="dxa"/>
            <w:gridSpan w:val="2"/>
          </w:tcPr>
          <w:p w14:paraId="76909767" w14:textId="77777777" w:rsidR="00903393" w:rsidRPr="005667B3" w:rsidRDefault="00903393" w:rsidP="002804DD">
            <w:pPr>
              <w:spacing w:before="60" w:after="60"/>
              <w:rPr>
                <w:rFonts w:ascii="Tahoma" w:hAnsi="Tahoma" w:cs="Tahoma"/>
                <w:sz w:val="16"/>
              </w:rPr>
            </w:pPr>
            <w:r>
              <w:rPr>
                <w:rFonts w:ascii="Tahoma" w:hAnsi="Tahoma" w:cs="Tahoma"/>
                <w:sz w:val="16"/>
              </w:rPr>
              <w:t>Erstellung des Mockups</w:t>
            </w:r>
          </w:p>
        </w:tc>
        <w:tc>
          <w:tcPr>
            <w:tcW w:w="2139" w:type="dxa"/>
          </w:tcPr>
          <w:p w14:paraId="240D49F3"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2"/>
          </w:tcPr>
          <w:p w14:paraId="2CDAA8C0" w14:textId="77777777" w:rsidR="00903393" w:rsidRDefault="00903393" w:rsidP="002804DD">
            <w:pPr>
              <w:spacing w:before="120" w:after="120"/>
              <w:jc w:val="center"/>
              <w:rPr>
                <w:rFonts w:ascii="Tahoma" w:hAnsi="Tahoma" w:cs="Tahoma"/>
                <w:sz w:val="16"/>
              </w:rPr>
            </w:pPr>
            <w:r>
              <w:rPr>
                <w:rFonts w:ascii="Tahoma" w:hAnsi="Tahoma" w:cs="Tahoma"/>
                <w:sz w:val="16"/>
              </w:rPr>
              <w:t>6.12.2024</w:t>
            </w:r>
          </w:p>
        </w:tc>
      </w:tr>
      <w:tr w:rsidR="00903393" w14:paraId="022AC974" w14:textId="77777777" w:rsidTr="009116B8">
        <w:trPr>
          <w:gridAfter w:val="1"/>
          <w:wAfter w:w="21" w:type="dxa"/>
          <w:trHeight w:val="444"/>
        </w:trPr>
        <w:tc>
          <w:tcPr>
            <w:tcW w:w="1013" w:type="dxa"/>
          </w:tcPr>
          <w:p w14:paraId="20A6EAAA" w14:textId="77777777" w:rsidR="00903393" w:rsidRDefault="00903393" w:rsidP="002804DD">
            <w:pPr>
              <w:spacing w:before="60" w:after="60"/>
              <w:rPr>
                <w:rFonts w:ascii="Tahoma" w:hAnsi="Tahoma" w:cs="Tahoma"/>
                <w:sz w:val="16"/>
              </w:rPr>
            </w:pPr>
          </w:p>
        </w:tc>
        <w:tc>
          <w:tcPr>
            <w:tcW w:w="4392" w:type="dxa"/>
            <w:gridSpan w:val="2"/>
          </w:tcPr>
          <w:p w14:paraId="3E854197" w14:textId="77777777" w:rsidR="00903393" w:rsidRDefault="00903393" w:rsidP="002804DD">
            <w:pPr>
              <w:spacing w:before="60" w:after="60"/>
              <w:rPr>
                <w:rFonts w:ascii="Tahoma" w:hAnsi="Tahoma" w:cs="Tahoma"/>
                <w:sz w:val="16"/>
              </w:rPr>
            </w:pPr>
            <w:r>
              <w:rPr>
                <w:rFonts w:ascii="Tahoma" w:hAnsi="Tahoma" w:cs="Tahoma"/>
                <w:sz w:val="16"/>
              </w:rPr>
              <w:t xml:space="preserve">Erstellung und Fertigstellung der </w:t>
            </w:r>
            <w:proofErr w:type="spellStart"/>
            <w:r>
              <w:rPr>
                <w:rFonts w:ascii="Tahoma" w:hAnsi="Tahoma" w:cs="Tahoma"/>
                <w:sz w:val="16"/>
              </w:rPr>
              <w:t>NewsInsert</w:t>
            </w:r>
            <w:proofErr w:type="spellEnd"/>
            <w:r>
              <w:rPr>
                <w:rFonts w:ascii="Tahoma" w:hAnsi="Tahoma" w:cs="Tahoma"/>
                <w:sz w:val="16"/>
              </w:rPr>
              <w:t xml:space="preserve"> Funktion</w:t>
            </w:r>
          </w:p>
        </w:tc>
        <w:tc>
          <w:tcPr>
            <w:tcW w:w="2139" w:type="dxa"/>
          </w:tcPr>
          <w:p w14:paraId="193222C9"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2"/>
          </w:tcPr>
          <w:p w14:paraId="336D4632"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5EDD020F" w14:textId="77777777" w:rsidTr="009116B8">
        <w:trPr>
          <w:gridAfter w:val="1"/>
          <w:wAfter w:w="21" w:type="dxa"/>
          <w:trHeight w:val="434"/>
        </w:trPr>
        <w:tc>
          <w:tcPr>
            <w:tcW w:w="1013" w:type="dxa"/>
          </w:tcPr>
          <w:p w14:paraId="3E7F2016" w14:textId="77777777" w:rsidR="00903393" w:rsidRDefault="00903393" w:rsidP="002804DD">
            <w:pPr>
              <w:spacing w:before="60" w:after="60"/>
              <w:rPr>
                <w:rFonts w:ascii="Tahoma" w:hAnsi="Tahoma" w:cs="Tahoma"/>
                <w:sz w:val="16"/>
              </w:rPr>
            </w:pPr>
          </w:p>
        </w:tc>
        <w:tc>
          <w:tcPr>
            <w:tcW w:w="4392" w:type="dxa"/>
            <w:gridSpan w:val="2"/>
          </w:tcPr>
          <w:p w14:paraId="2DFEC7A2" w14:textId="77777777" w:rsidR="00903393" w:rsidRDefault="00903393" w:rsidP="002804DD">
            <w:pPr>
              <w:spacing w:before="60" w:after="60"/>
              <w:rPr>
                <w:rFonts w:ascii="Tahoma" w:hAnsi="Tahoma" w:cs="Tahoma"/>
                <w:sz w:val="16"/>
              </w:rPr>
            </w:pPr>
            <w:r>
              <w:rPr>
                <w:rFonts w:ascii="Tahoma" w:hAnsi="Tahoma" w:cs="Tahoma"/>
                <w:sz w:val="16"/>
              </w:rPr>
              <w:t>Anzeigen der News auf der Webseite</w:t>
            </w:r>
          </w:p>
        </w:tc>
        <w:tc>
          <w:tcPr>
            <w:tcW w:w="2139" w:type="dxa"/>
          </w:tcPr>
          <w:p w14:paraId="223D61F4" w14:textId="77777777" w:rsidR="00903393" w:rsidRDefault="00903393" w:rsidP="002804DD">
            <w:pPr>
              <w:spacing w:before="60" w:after="60"/>
              <w:jc w:val="center"/>
              <w:rPr>
                <w:rFonts w:ascii="Tahoma" w:hAnsi="Tahoma" w:cs="Tahoma"/>
                <w:sz w:val="16"/>
              </w:rPr>
            </w:pPr>
            <w:r>
              <w:rPr>
                <w:rFonts w:ascii="Tahoma" w:hAnsi="Tahoma" w:cs="Tahoma"/>
                <w:sz w:val="16"/>
              </w:rPr>
              <w:t>05.12.2024</w:t>
            </w:r>
          </w:p>
        </w:tc>
        <w:tc>
          <w:tcPr>
            <w:tcW w:w="2140" w:type="dxa"/>
            <w:gridSpan w:val="2"/>
          </w:tcPr>
          <w:p w14:paraId="27E387C9"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30BFD1EC" w14:textId="77777777" w:rsidTr="009116B8">
        <w:trPr>
          <w:gridAfter w:val="1"/>
          <w:wAfter w:w="21" w:type="dxa"/>
          <w:trHeight w:val="444"/>
        </w:trPr>
        <w:tc>
          <w:tcPr>
            <w:tcW w:w="1013" w:type="dxa"/>
          </w:tcPr>
          <w:p w14:paraId="5FA4E3B2" w14:textId="77777777" w:rsidR="00903393" w:rsidRDefault="00903393" w:rsidP="002804DD">
            <w:pPr>
              <w:spacing w:before="60" w:after="60"/>
              <w:rPr>
                <w:rFonts w:ascii="Tahoma" w:hAnsi="Tahoma" w:cs="Tahoma"/>
                <w:sz w:val="16"/>
              </w:rPr>
            </w:pPr>
          </w:p>
        </w:tc>
        <w:tc>
          <w:tcPr>
            <w:tcW w:w="4392" w:type="dxa"/>
            <w:gridSpan w:val="2"/>
          </w:tcPr>
          <w:p w14:paraId="53C0133B" w14:textId="77777777" w:rsidR="00903393" w:rsidRDefault="00903393" w:rsidP="002804DD">
            <w:pPr>
              <w:spacing w:before="60" w:after="60"/>
              <w:rPr>
                <w:rFonts w:ascii="Tahoma" w:hAnsi="Tahoma" w:cs="Tahoma"/>
                <w:sz w:val="16"/>
              </w:rPr>
            </w:pPr>
            <w:r>
              <w:rPr>
                <w:rFonts w:ascii="Tahoma" w:hAnsi="Tahoma" w:cs="Tahoma"/>
                <w:sz w:val="16"/>
              </w:rPr>
              <w:t xml:space="preserve">Fertigstellung der News Webseite </w:t>
            </w:r>
          </w:p>
        </w:tc>
        <w:tc>
          <w:tcPr>
            <w:tcW w:w="2139" w:type="dxa"/>
          </w:tcPr>
          <w:p w14:paraId="0AAEAA09" w14:textId="77777777" w:rsidR="00903393" w:rsidRDefault="00903393" w:rsidP="002804DD">
            <w:pPr>
              <w:spacing w:before="60" w:after="60"/>
              <w:jc w:val="center"/>
              <w:rPr>
                <w:rFonts w:ascii="Tahoma" w:hAnsi="Tahoma" w:cs="Tahoma"/>
                <w:sz w:val="16"/>
              </w:rPr>
            </w:pPr>
            <w:r>
              <w:rPr>
                <w:rFonts w:ascii="Tahoma" w:hAnsi="Tahoma" w:cs="Tahoma"/>
                <w:sz w:val="16"/>
              </w:rPr>
              <w:t>10.1.2025</w:t>
            </w:r>
          </w:p>
        </w:tc>
        <w:tc>
          <w:tcPr>
            <w:tcW w:w="2140" w:type="dxa"/>
            <w:gridSpan w:val="2"/>
          </w:tcPr>
          <w:p w14:paraId="69BDC873" w14:textId="77777777" w:rsidR="00903393" w:rsidRDefault="00903393" w:rsidP="002804DD">
            <w:pPr>
              <w:spacing w:before="120" w:after="120"/>
              <w:jc w:val="center"/>
              <w:rPr>
                <w:rFonts w:ascii="Tahoma" w:hAnsi="Tahoma" w:cs="Tahoma"/>
                <w:sz w:val="16"/>
              </w:rPr>
            </w:pPr>
            <w:r>
              <w:rPr>
                <w:rFonts w:ascii="Tahoma" w:hAnsi="Tahoma" w:cs="Tahoma"/>
                <w:sz w:val="16"/>
              </w:rPr>
              <w:t>18.01.2024</w:t>
            </w:r>
          </w:p>
        </w:tc>
      </w:tr>
      <w:tr w:rsidR="00903393" w14:paraId="71C63BCB" w14:textId="77777777" w:rsidTr="009116B8">
        <w:trPr>
          <w:gridAfter w:val="1"/>
          <w:wAfter w:w="21" w:type="dxa"/>
          <w:trHeight w:val="444"/>
        </w:trPr>
        <w:tc>
          <w:tcPr>
            <w:tcW w:w="1013" w:type="dxa"/>
          </w:tcPr>
          <w:p w14:paraId="49E52506" w14:textId="77777777" w:rsidR="00903393" w:rsidRDefault="00903393" w:rsidP="002804DD">
            <w:pPr>
              <w:spacing w:before="60" w:after="60"/>
              <w:rPr>
                <w:rFonts w:ascii="Tahoma" w:hAnsi="Tahoma" w:cs="Tahoma"/>
                <w:sz w:val="16"/>
              </w:rPr>
            </w:pPr>
          </w:p>
        </w:tc>
        <w:tc>
          <w:tcPr>
            <w:tcW w:w="4392" w:type="dxa"/>
            <w:gridSpan w:val="2"/>
          </w:tcPr>
          <w:p w14:paraId="76CA2C4C" w14:textId="77777777" w:rsidR="00903393" w:rsidRDefault="00903393" w:rsidP="002804DD">
            <w:pPr>
              <w:spacing w:before="60" w:after="60"/>
              <w:rPr>
                <w:rFonts w:ascii="Tahoma" w:hAnsi="Tahoma" w:cs="Tahoma"/>
                <w:sz w:val="16"/>
              </w:rPr>
            </w:pPr>
            <w:r>
              <w:rPr>
                <w:rFonts w:ascii="Tahoma" w:hAnsi="Tahoma" w:cs="Tahoma"/>
                <w:sz w:val="16"/>
              </w:rPr>
              <w:t>Fertigstellung des Kompletten Frontendes</w:t>
            </w:r>
          </w:p>
        </w:tc>
        <w:tc>
          <w:tcPr>
            <w:tcW w:w="2139" w:type="dxa"/>
          </w:tcPr>
          <w:p w14:paraId="451246A3"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2"/>
          </w:tcPr>
          <w:p w14:paraId="692CABC3"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1D153A9" w14:textId="77777777" w:rsidTr="009116B8">
        <w:trPr>
          <w:gridAfter w:val="1"/>
          <w:wAfter w:w="21" w:type="dxa"/>
          <w:trHeight w:val="444"/>
        </w:trPr>
        <w:tc>
          <w:tcPr>
            <w:tcW w:w="1013" w:type="dxa"/>
          </w:tcPr>
          <w:p w14:paraId="5CF0C06C" w14:textId="77777777" w:rsidR="00903393" w:rsidRDefault="00903393" w:rsidP="002804DD">
            <w:pPr>
              <w:spacing w:before="60" w:after="60"/>
              <w:rPr>
                <w:rFonts w:ascii="Tahoma" w:hAnsi="Tahoma" w:cs="Tahoma"/>
                <w:sz w:val="16"/>
              </w:rPr>
            </w:pPr>
          </w:p>
        </w:tc>
        <w:tc>
          <w:tcPr>
            <w:tcW w:w="4392" w:type="dxa"/>
            <w:gridSpan w:val="2"/>
          </w:tcPr>
          <w:p w14:paraId="1B12DBCF" w14:textId="77777777" w:rsidR="00903393" w:rsidRDefault="00903393" w:rsidP="002804DD">
            <w:pPr>
              <w:spacing w:before="60" w:after="60"/>
              <w:rPr>
                <w:rFonts w:ascii="Tahoma" w:hAnsi="Tahoma" w:cs="Tahoma"/>
                <w:sz w:val="16"/>
              </w:rPr>
            </w:pPr>
            <w:r>
              <w:rPr>
                <w:rFonts w:ascii="Tahoma" w:hAnsi="Tahoma" w:cs="Tahoma"/>
                <w:sz w:val="16"/>
              </w:rPr>
              <w:t xml:space="preserve">Fertigstellung </w:t>
            </w:r>
            <w:proofErr w:type="gramStart"/>
            <w:r>
              <w:rPr>
                <w:rFonts w:ascii="Tahoma" w:hAnsi="Tahoma" w:cs="Tahoma"/>
                <w:sz w:val="16"/>
              </w:rPr>
              <w:t>des Backendes</w:t>
            </w:r>
            <w:proofErr w:type="gramEnd"/>
            <w:r>
              <w:rPr>
                <w:rFonts w:ascii="Tahoma" w:hAnsi="Tahoma" w:cs="Tahoma"/>
                <w:sz w:val="16"/>
              </w:rPr>
              <w:t xml:space="preserve"> </w:t>
            </w:r>
          </w:p>
        </w:tc>
        <w:tc>
          <w:tcPr>
            <w:tcW w:w="2139" w:type="dxa"/>
          </w:tcPr>
          <w:p w14:paraId="3D874F3E"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2"/>
          </w:tcPr>
          <w:p w14:paraId="0AF7DC76" w14:textId="77777777" w:rsidR="00903393" w:rsidRDefault="00903393" w:rsidP="002804DD">
            <w:pPr>
              <w:spacing w:before="120" w:after="120"/>
              <w:jc w:val="center"/>
              <w:rPr>
                <w:rFonts w:ascii="Tahoma" w:hAnsi="Tahoma" w:cs="Tahoma"/>
                <w:sz w:val="16"/>
              </w:rPr>
            </w:pPr>
            <w:r>
              <w:rPr>
                <w:rFonts w:ascii="Tahoma" w:hAnsi="Tahoma" w:cs="Tahoma"/>
                <w:sz w:val="16"/>
              </w:rPr>
              <w:t>07.2.2025</w:t>
            </w:r>
          </w:p>
        </w:tc>
      </w:tr>
      <w:tr w:rsidR="00903393" w14:paraId="4DD98AB3" w14:textId="77777777" w:rsidTr="009116B8">
        <w:trPr>
          <w:gridAfter w:val="1"/>
          <w:wAfter w:w="21" w:type="dxa"/>
          <w:trHeight w:val="444"/>
        </w:trPr>
        <w:tc>
          <w:tcPr>
            <w:tcW w:w="1013" w:type="dxa"/>
          </w:tcPr>
          <w:p w14:paraId="36836E76" w14:textId="77777777" w:rsidR="00903393" w:rsidRDefault="00903393" w:rsidP="002804DD">
            <w:pPr>
              <w:spacing w:before="60" w:after="60"/>
              <w:rPr>
                <w:rFonts w:ascii="Tahoma" w:hAnsi="Tahoma" w:cs="Tahoma"/>
                <w:sz w:val="16"/>
              </w:rPr>
            </w:pPr>
          </w:p>
        </w:tc>
        <w:tc>
          <w:tcPr>
            <w:tcW w:w="4392" w:type="dxa"/>
            <w:gridSpan w:val="2"/>
          </w:tcPr>
          <w:p w14:paraId="6B316634" w14:textId="77777777" w:rsidR="00903393" w:rsidRDefault="00903393" w:rsidP="002804DD">
            <w:pPr>
              <w:spacing w:before="60" w:after="60"/>
              <w:rPr>
                <w:rFonts w:ascii="Tahoma" w:hAnsi="Tahoma" w:cs="Tahoma"/>
                <w:sz w:val="16"/>
              </w:rPr>
            </w:pPr>
            <w:r>
              <w:rPr>
                <w:rFonts w:ascii="Tahoma" w:hAnsi="Tahoma" w:cs="Tahoma"/>
                <w:sz w:val="16"/>
              </w:rPr>
              <w:t>Testung der Webseite</w:t>
            </w:r>
          </w:p>
        </w:tc>
        <w:tc>
          <w:tcPr>
            <w:tcW w:w="2139" w:type="dxa"/>
          </w:tcPr>
          <w:p w14:paraId="612AC1B7" w14:textId="77777777" w:rsidR="00903393" w:rsidRDefault="00903393" w:rsidP="002804DD">
            <w:pPr>
              <w:spacing w:before="60" w:after="60"/>
              <w:jc w:val="center"/>
              <w:rPr>
                <w:rFonts w:ascii="Tahoma" w:hAnsi="Tahoma" w:cs="Tahoma"/>
                <w:sz w:val="16"/>
              </w:rPr>
            </w:pPr>
            <w:r>
              <w:rPr>
                <w:rFonts w:ascii="Tahoma" w:hAnsi="Tahoma" w:cs="Tahoma"/>
                <w:sz w:val="16"/>
              </w:rPr>
              <w:t>18.02.2025</w:t>
            </w:r>
          </w:p>
        </w:tc>
        <w:tc>
          <w:tcPr>
            <w:tcW w:w="2140" w:type="dxa"/>
            <w:gridSpan w:val="2"/>
          </w:tcPr>
          <w:p w14:paraId="405667D1"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F6C6485" w14:textId="77777777" w:rsidTr="009116B8">
        <w:trPr>
          <w:gridAfter w:val="1"/>
          <w:wAfter w:w="21" w:type="dxa"/>
          <w:trHeight w:val="434"/>
        </w:trPr>
        <w:tc>
          <w:tcPr>
            <w:tcW w:w="1013" w:type="dxa"/>
          </w:tcPr>
          <w:p w14:paraId="2DAAE3B3" w14:textId="77777777" w:rsidR="00903393" w:rsidRDefault="00903393" w:rsidP="002804DD">
            <w:pPr>
              <w:spacing w:before="60" w:after="60"/>
              <w:rPr>
                <w:rFonts w:ascii="Tahoma" w:hAnsi="Tahoma" w:cs="Tahoma"/>
                <w:sz w:val="16"/>
              </w:rPr>
            </w:pPr>
          </w:p>
        </w:tc>
        <w:tc>
          <w:tcPr>
            <w:tcW w:w="4392" w:type="dxa"/>
            <w:gridSpan w:val="2"/>
          </w:tcPr>
          <w:p w14:paraId="0FEE085F" w14:textId="77777777" w:rsidR="00903393" w:rsidRDefault="00903393" w:rsidP="002804DD">
            <w:pPr>
              <w:pStyle w:val="Kopfzeile"/>
              <w:spacing w:before="60" w:after="60"/>
              <w:rPr>
                <w:rFonts w:ascii="Tahoma" w:hAnsi="Tahoma" w:cs="Tahoma"/>
                <w:sz w:val="16"/>
              </w:rPr>
            </w:pPr>
            <w:r>
              <w:rPr>
                <w:rFonts w:ascii="Tahoma" w:hAnsi="Tahoma" w:cs="Tahoma"/>
                <w:sz w:val="16"/>
              </w:rPr>
              <w:t>Projektende</w:t>
            </w:r>
          </w:p>
        </w:tc>
        <w:tc>
          <w:tcPr>
            <w:tcW w:w="2139" w:type="dxa"/>
          </w:tcPr>
          <w:p w14:paraId="39C3DCC9" w14:textId="77777777" w:rsidR="00903393" w:rsidRDefault="00903393" w:rsidP="002804DD">
            <w:pPr>
              <w:spacing w:before="60" w:after="60"/>
              <w:jc w:val="center"/>
              <w:rPr>
                <w:rFonts w:ascii="Tahoma" w:hAnsi="Tahoma" w:cs="Tahoma"/>
                <w:sz w:val="16"/>
              </w:rPr>
            </w:pPr>
            <w:r>
              <w:rPr>
                <w:rFonts w:ascii="Tahoma" w:hAnsi="Tahoma" w:cs="Tahoma"/>
                <w:sz w:val="16"/>
              </w:rPr>
              <w:t>23.2.2025</w:t>
            </w:r>
          </w:p>
        </w:tc>
        <w:tc>
          <w:tcPr>
            <w:tcW w:w="2140" w:type="dxa"/>
            <w:gridSpan w:val="2"/>
          </w:tcPr>
          <w:p w14:paraId="29F9CE4F" w14:textId="77777777" w:rsidR="00903393" w:rsidRDefault="00903393" w:rsidP="002804DD">
            <w:pPr>
              <w:spacing w:before="120" w:after="120"/>
              <w:jc w:val="center"/>
              <w:rPr>
                <w:rFonts w:ascii="Tahoma" w:hAnsi="Tahoma" w:cs="Tahoma"/>
                <w:sz w:val="16"/>
              </w:rPr>
            </w:pPr>
            <w:r>
              <w:rPr>
                <w:rFonts w:ascii="Tahoma" w:hAnsi="Tahoma" w:cs="Tahoma"/>
                <w:sz w:val="16"/>
              </w:rPr>
              <w:t>23.2.2025</w:t>
            </w:r>
          </w:p>
        </w:tc>
      </w:tr>
    </w:tbl>
    <w:p w14:paraId="424A7131" w14:textId="77777777" w:rsidR="00903393" w:rsidRDefault="00903393" w:rsidP="002E69AF"/>
    <w:p w14:paraId="25D2E4BE" w14:textId="77777777" w:rsidR="00903393" w:rsidRDefault="00903393" w:rsidP="002E69AF"/>
    <w:p w14:paraId="5561130C" w14:textId="77777777" w:rsidR="00903393" w:rsidRDefault="00903393" w:rsidP="002E69AF"/>
    <w:p w14:paraId="5FCAE205" w14:textId="77777777" w:rsidR="00903393" w:rsidRDefault="00903393" w:rsidP="002E69AF"/>
    <w:p w14:paraId="593315F5" w14:textId="77777777" w:rsidR="00903393" w:rsidRDefault="00903393" w:rsidP="002E69AF"/>
    <w:p w14:paraId="2733A7F9" w14:textId="77777777" w:rsidR="00903393" w:rsidRDefault="00903393" w:rsidP="002E69AF"/>
    <w:p w14:paraId="236B4997" w14:textId="77777777" w:rsidR="00903393" w:rsidRDefault="00903393" w:rsidP="002E69AF"/>
    <w:p w14:paraId="3E0A4712" w14:textId="77777777" w:rsidR="00903393" w:rsidRDefault="00903393" w:rsidP="002E69AF"/>
    <w:p w14:paraId="217BB303" w14:textId="77777777" w:rsidR="00903393" w:rsidRPr="002E69AF" w:rsidRDefault="00903393" w:rsidP="002E69AF"/>
    <w:p w14:paraId="36A034AD" w14:textId="163CF484" w:rsidR="00F953C4" w:rsidRDefault="005131BB" w:rsidP="00F953C4">
      <w:pPr>
        <w:pStyle w:val="berschrift1"/>
        <w:rPr>
          <w:rFonts w:cs="Arial"/>
        </w:rPr>
      </w:pPr>
      <w:bookmarkStart w:id="58" w:name="_Ref335644122"/>
      <w:bookmarkStart w:id="59" w:name="_Toc191409530"/>
      <w:r w:rsidRPr="00AA1062">
        <w:rPr>
          <w:rFonts w:cs="Arial"/>
        </w:rPr>
        <w:lastRenderedPageBreak/>
        <w:t>Abbildungsverzeichnis</w:t>
      </w:r>
      <w:bookmarkEnd w:id="58"/>
      <w:bookmarkEnd w:id="59"/>
    </w:p>
    <w:p w14:paraId="0643A47D" w14:textId="45A2AA66" w:rsidR="009116B8"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r>
        <w:fldChar w:fldCharType="begin"/>
      </w:r>
      <w:r>
        <w:instrText xml:space="preserve"> TOC \h \z \c "Abbildung" </w:instrText>
      </w:r>
      <w:r>
        <w:fldChar w:fldCharType="separate"/>
      </w:r>
      <w:hyperlink w:anchor="_Toc191409423" w:history="1">
        <w:r w:rsidR="009116B8" w:rsidRPr="00FD047E">
          <w:rPr>
            <w:rStyle w:val="Hyperlink"/>
            <w:noProof/>
          </w:rPr>
          <w:t>Abbildung 1</w:t>
        </w:r>
        <w:r w:rsidR="009116B8" w:rsidRPr="00FD047E">
          <w:rPr>
            <w:rStyle w:val="Hyperlink"/>
            <w:noProof/>
            <w:lang w:val="de-AT"/>
          </w:rPr>
          <w:t xml:space="preserve"> Sidebar (Navigation)</w:t>
        </w:r>
        <w:r w:rsidR="009116B8">
          <w:rPr>
            <w:noProof/>
            <w:webHidden/>
          </w:rPr>
          <w:tab/>
        </w:r>
        <w:r w:rsidR="009116B8">
          <w:rPr>
            <w:noProof/>
            <w:webHidden/>
          </w:rPr>
          <w:fldChar w:fldCharType="begin"/>
        </w:r>
        <w:r w:rsidR="009116B8">
          <w:rPr>
            <w:noProof/>
            <w:webHidden/>
          </w:rPr>
          <w:instrText xml:space="preserve"> PAGEREF _Toc191409423 \h </w:instrText>
        </w:r>
        <w:r w:rsidR="009116B8">
          <w:rPr>
            <w:noProof/>
            <w:webHidden/>
          </w:rPr>
        </w:r>
        <w:r w:rsidR="009116B8">
          <w:rPr>
            <w:noProof/>
            <w:webHidden/>
          </w:rPr>
          <w:fldChar w:fldCharType="separate"/>
        </w:r>
        <w:r w:rsidR="009116B8">
          <w:rPr>
            <w:noProof/>
            <w:webHidden/>
          </w:rPr>
          <w:t>13</w:t>
        </w:r>
        <w:r w:rsidR="009116B8">
          <w:rPr>
            <w:noProof/>
            <w:webHidden/>
          </w:rPr>
          <w:fldChar w:fldCharType="end"/>
        </w:r>
      </w:hyperlink>
    </w:p>
    <w:p w14:paraId="6C09FCD0" w14:textId="468BB3F7"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4" w:history="1">
        <w:r w:rsidRPr="00FD047E">
          <w:rPr>
            <w:rStyle w:val="Hyperlink"/>
            <w:noProof/>
          </w:rPr>
          <w:t>Abbildung 2</w:t>
        </w:r>
        <w:r w:rsidRPr="00FD047E">
          <w:rPr>
            <w:rStyle w:val="Hyperlink"/>
            <w:noProof/>
            <w:lang w:val="de-AT"/>
          </w:rPr>
          <w:t xml:space="preserve"> Startseite mit Nachrichtenübersicht</w:t>
        </w:r>
        <w:r>
          <w:rPr>
            <w:noProof/>
            <w:webHidden/>
          </w:rPr>
          <w:tab/>
        </w:r>
        <w:r>
          <w:rPr>
            <w:noProof/>
            <w:webHidden/>
          </w:rPr>
          <w:fldChar w:fldCharType="begin"/>
        </w:r>
        <w:r>
          <w:rPr>
            <w:noProof/>
            <w:webHidden/>
          </w:rPr>
          <w:instrText xml:space="preserve"> PAGEREF _Toc191409424 \h </w:instrText>
        </w:r>
        <w:r>
          <w:rPr>
            <w:noProof/>
            <w:webHidden/>
          </w:rPr>
        </w:r>
        <w:r>
          <w:rPr>
            <w:noProof/>
            <w:webHidden/>
          </w:rPr>
          <w:fldChar w:fldCharType="separate"/>
        </w:r>
        <w:r>
          <w:rPr>
            <w:noProof/>
            <w:webHidden/>
          </w:rPr>
          <w:t>14</w:t>
        </w:r>
        <w:r>
          <w:rPr>
            <w:noProof/>
            <w:webHidden/>
          </w:rPr>
          <w:fldChar w:fldCharType="end"/>
        </w:r>
      </w:hyperlink>
    </w:p>
    <w:p w14:paraId="5634BA9C" w14:textId="222C181A"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5" w:history="1">
        <w:r w:rsidRPr="00FD047E">
          <w:rPr>
            <w:rStyle w:val="Hyperlink"/>
            <w:noProof/>
          </w:rPr>
          <w:t>Abbildung 3</w:t>
        </w:r>
        <w:r w:rsidRPr="00FD047E">
          <w:rPr>
            <w:rStyle w:val="Hyperlink"/>
            <w:noProof/>
            <w:lang w:val="de-AT"/>
          </w:rPr>
          <w:t xml:space="preserve"> Startseite mit Nachrichtenübersicht Light Mode</w:t>
        </w:r>
        <w:r>
          <w:rPr>
            <w:noProof/>
            <w:webHidden/>
          </w:rPr>
          <w:tab/>
        </w:r>
        <w:r>
          <w:rPr>
            <w:noProof/>
            <w:webHidden/>
          </w:rPr>
          <w:fldChar w:fldCharType="begin"/>
        </w:r>
        <w:r>
          <w:rPr>
            <w:noProof/>
            <w:webHidden/>
          </w:rPr>
          <w:instrText xml:space="preserve"> PAGEREF _Toc191409425 \h </w:instrText>
        </w:r>
        <w:r>
          <w:rPr>
            <w:noProof/>
            <w:webHidden/>
          </w:rPr>
        </w:r>
        <w:r>
          <w:rPr>
            <w:noProof/>
            <w:webHidden/>
          </w:rPr>
          <w:fldChar w:fldCharType="separate"/>
        </w:r>
        <w:r>
          <w:rPr>
            <w:noProof/>
            <w:webHidden/>
          </w:rPr>
          <w:t>14</w:t>
        </w:r>
        <w:r>
          <w:rPr>
            <w:noProof/>
            <w:webHidden/>
          </w:rPr>
          <w:fldChar w:fldCharType="end"/>
        </w:r>
      </w:hyperlink>
    </w:p>
    <w:p w14:paraId="3FE7E709" w14:textId="3EF53ADD"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6" w:history="1">
        <w:r w:rsidRPr="00FD047E">
          <w:rPr>
            <w:rStyle w:val="Hyperlink"/>
            <w:noProof/>
          </w:rPr>
          <w:t>Abbildung 4</w:t>
        </w:r>
        <w:r w:rsidRPr="00FD047E">
          <w:rPr>
            <w:rStyle w:val="Hyperlink"/>
            <w:noProof/>
            <w:lang w:val="de-AT"/>
          </w:rPr>
          <w:t xml:space="preserve"> Auswahl verschiedener Sportnachrichte</w:t>
        </w:r>
        <w:r>
          <w:rPr>
            <w:noProof/>
            <w:webHidden/>
          </w:rPr>
          <w:tab/>
        </w:r>
        <w:r>
          <w:rPr>
            <w:noProof/>
            <w:webHidden/>
          </w:rPr>
          <w:fldChar w:fldCharType="begin"/>
        </w:r>
        <w:r>
          <w:rPr>
            <w:noProof/>
            <w:webHidden/>
          </w:rPr>
          <w:instrText xml:space="preserve"> PAGEREF _Toc191409426 \h </w:instrText>
        </w:r>
        <w:r>
          <w:rPr>
            <w:noProof/>
            <w:webHidden/>
          </w:rPr>
        </w:r>
        <w:r>
          <w:rPr>
            <w:noProof/>
            <w:webHidden/>
          </w:rPr>
          <w:fldChar w:fldCharType="separate"/>
        </w:r>
        <w:r>
          <w:rPr>
            <w:noProof/>
            <w:webHidden/>
          </w:rPr>
          <w:t>15</w:t>
        </w:r>
        <w:r>
          <w:rPr>
            <w:noProof/>
            <w:webHidden/>
          </w:rPr>
          <w:fldChar w:fldCharType="end"/>
        </w:r>
      </w:hyperlink>
    </w:p>
    <w:p w14:paraId="3E97217B" w14:textId="3229C664"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7" w:history="1">
        <w:r w:rsidRPr="00FD047E">
          <w:rPr>
            <w:rStyle w:val="Hyperlink"/>
            <w:noProof/>
          </w:rPr>
          <w:t>Abbildung 5</w:t>
        </w:r>
        <w:r w:rsidRPr="00FD047E">
          <w:rPr>
            <w:rStyle w:val="Hyperlink"/>
            <w:noProof/>
            <w:lang w:val="de-AT"/>
          </w:rPr>
          <w:t xml:space="preserve"> Auswahl verschiedener Sportnachrichte in Light Mode</w:t>
        </w:r>
        <w:r>
          <w:rPr>
            <w:noProof/>
            <w:webHidden/>
          </w:rPr>
          <w:tab/>
        </w:r>
        <w:r>
          <w:rPr>
            <w:noProof/>
            <w:webHidden/>
          </w:rPr>
          <w:fldChar w:fldCharType="begin"/>
        </w:r>
        <w:r>
          <w:rPr>
            <w:noProof/>
            <w:webHidden/>
          </w:rPr>
          <w:instrText xml:space="preserve"> PAGEREF _Toc191409427 \h </w:instrText>
        </w:r>
        <w:r>
          <w:rPr>
            <w:noProof/>
            <w:webHidden/>
          </w:rPr>
        </w:r>
        <w:r>
          <w:rPr>
            <w:noProof/>
            <w:webHidden/>
          </w:rPr>
          <w:fldChar w:fldCharType="separate"/>
        </w:r>
        <w:r>
          <w:rPr>
            <w:noProof/>
            <w:webHidden/>
          </w:rPr>
          <w:t>16</w:t>
        </w:r>
        <w:r>
          <w:rPr>
            <w:noProof/>
            <w:webHidden/>
          </w:rPr>
          <w:fldChar w:fldCharType="end"/>
        </w:r>
      </w:hyperlink>
    </w:p>
    <w:p w14:paraId="46EC4406" w14:textId="6B23748A"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8" w:history="1">
        <w:r w:rsidRPr="00FD047E">
          <w:rPr>
            <w:rStyle w:val="Hyperlink"/>
            <w:noProof/>
          </w:rPr>
          <w:t>Abbildung 6</w:t>
        </w:r>
        <w:r w:rsidRPr="00FD047E">
          <w:rPr>
            <w:rStyle w:val="Hyperlink"/>
            <w:noProof/>
            <w:lang w:val="de-AT"/>
          </w:rPr>
          <w:t xml:space="preserve"> Inhalt der News</w:t>
        </w:r>
        <w:r>
          <w:rPr>
            <w:noProof/>
            <w:webHidden/>
          </w:rPr>
          <w:tab/>
        </w:r>
        <w:r>
          <w:rPr>
            <w:noProof/>
            <w:webHidden/>
          </w:rPr>
          <w:fldChar w:fldCharType="begin"/>
        </w:r>
        <w:r>
          <w:rPr>
            <w:noProof/>
            <w:webHidden/>
          </w:rPr>
          <w:instrText xml:space="preserve"> PAGEREF _Toc191409428 \h </w:instrText>
        </w:r>
        <w:r>
          <w:rPr>
            <w:noProof/>
            <w:webHidden/>
          </w:rPr>
        </w:r>
        <w:r>
          <w:rPr>
            <w:noProof/>
            <w:webHidden/>
          </w:rPr>
          <w:fldChar w:fldCharType="separate"/>
        </w:r>
        <w:r>
          <w:rPr>
            <w:noProof/>
            <w:webHidden/>
          </w:rPr>
          <w:t>16</w:t>
        </w:r>
        <w:r>
          <w:rPr>
            <w:noProof/>
            <w:webHidden/>
          </w:rPr>
          <w:fldChar w:fldCharType="end"/>
        </w:r>
      </w:hyperlink>
    </w:p>
    <w:p w14:paraId="70FA79EF" w14:textId="6C9B819E"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29" w:history="1">
        <w:r w:rsidRPr="00FD047E">
          <w:rPr>
            <w:rStyle w:val="Hyperlink"/>
            <w:noProof/>
          </w:rPr>
          <w:t>Abbildung 7</w:t>
        </w:r>
        <w:r w:rsidRPr="00FD047E">
          <w:rPr>
            <w:rStyle w:val="Hyperlink"/>
            <w:noProof/>
            <w:lang w:val="de-AT"/>
          </w:rPr>
          <w:t xml:space="preserve"> Inhalt der News in Light Mode</w:t>
        </w:r>
        <w:r>
          <w:rPr>
            <w:noProof/>
            <w:webHidden/>
          </w:rPr>
          <w:tab/>
        </w:r>
        <w:r>
          <w:rPr>
            <w:noProof/>
            <w:webHidden/>
          </w:rPr>
          <w:fldChar w:fldCharType="begin"/>
        </w:r>
        <w:r>
          <w:rPr>
            <w:noProof/>
            <w:webHidden/>
          </w:rPr>
          <w:instrText xml:space="preserve"> PAGEREF _Toc191409429 \h </w:instrText>
        </w:r>
        <w:r>
          <w:rPr>
            <w:noProof/>
            <w:webHidden/>
          </w:rPr>
        </w:r>
        <w:r>
          <w:rPr>
            <w:noProof/>
            <w:webHidden/>
          </w:rPr>
          <w:fldChar w:fldCharType="separate"/>
        </w:r>
        <w:r>
          <w:rPr>
            <w:noProof/>
            <w:webHidden/>
          </w:rPr>
          <w:t>17</w:t>
        </w:r>
        <w:r>
          <w:rPr>
            <w:noProof/>
            <w:webHidden/>
          </w:rPr>
          <w:fldChar w:fldCharType="end"/>
        </w:r>
      </w:hyperlink>
    </w:p>
    <w:p w14:paraId="5424CB45" w14:textId="700EF40D"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0" w:history="1">
        <w:r w:rsidRPr="00FD047E">
          <w:rPr>
            <w:rStyle w:val="Hyperlink"/>
            <w:noProof/>
          </w:rPr>
          <w:t>Abbildung 8</w:t>
        </w:r>
        <w:r w:rsidRPr="00FD047E">
          <w:rPr>
            <w:rStyle w:val="Hyperlink"/>
            <w:noProof/>
            <w:lang w:val="de-AT"/>
          </w:rPr>
          <w:t xml:space="preserve"> User Interface Anmeldung</w:t>
        </w:r>
        <w:r>
          <w:rPr>
            <w:noProof/>
            <w:webHidden/>
          </w:rPr>
          <w:tab/>
        </w:r>
        <w:r>
          <w:rPr>
            <w:noProof/>
            <w:webHidden/>
          </w:rPr>
          <w:fldChar w:fldCharType="begin"/>
        </w:r>
        <w:r>
          <w:rPr>
            <w:noProof/>
            <w:webHidden/>
          </w:rPr>
          <w:instrText xml:space="preserve"> PAGEREF _Toc191409430 \h </w:instrText>
        </w:r>
        <w:r>
          <w:rPr>
            <w:noProof/>
            <w:webHidden/>
          </w:rPr>
        </w:r>
        <w:r>
          <w:rPr>
            <w:noProof/>
            <w:webHidden/>
          </w:rPr>
          <w:fldChar w:fldCharType="separate"/>
        </w:r>
        <w:r>
          <w:rPr>
            <w:noProof/>
            <w:webHidden/>
          </w:rPr>
          <w:t>18</w:t>
        </w:r>
        <w:r>
          <w:rPr>
            <w:noProof/>
            <w:webHidden/>
          </w:rPr>
          <w:fldChar w:fldCharType="end"/>
        </w:r>
      </w:hyperlink>
    </w:p>
    <w:p w14:paraId="2297033D" w14:textId="67106CD2"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1" w:history="1">
        <w:r w:rsidRPr="00FD047E">
          <w:rPr>
            <w:rStyle w:val="Hyperlink"/>
            <w:noProof/>
          </w:rPr>
          <w:t>Abbildung 9</w:t>
        </w:r>
        <w:r w:rsidRPr="00FD047E">
          <w:rPr>
            <w:rStyle w:val="Hyperlink"/>
            <w:noProof/>
            <w:lang w:val="de-AT"/>
          </w:rPr>
          <w:t xml:space="preserve"> User Interface Registrierung</w:t>
        </w:r>
        <w:r>
          <w:rPr>
            <w:noProof/>
            <w:webHidden/>
          </w:rPr>
          <w:tab/>
        </w:r>
        <w:r>
          <w:rPr>
            <w:noProof/>
            <w:webHidden/>
          </w:rPr>
          <w:fldChar w:fldCharType="begin"/>
        </w:r>
        <w:r>
          <w:rPr>
            <w:noProof/>
            <w:webHidden/>
          </w:rPr>
          <w:instrText xml:space="preserve"> PAGEREF _Toc191409431 \h </w:instrText>
        </w:r>
        <w:r>
          <w:rPr>
            <w:noProof/>
            <w:webHidden/>
          </w:rPr>
        </w:r>
        <w:r>
          <w:rPr>
            <w:noProof/>
            <w:webHidden/>
          </w:rPr>
          <w:fldChar w:fldCharType="separate"/>
        </w:r>
        <w:r>
          <w:rPr>
            <w:noProof/>
            <w:webHidden/>
          </w:rPr>
          <w:t>19</w:t>
        </w:r>
        <w:r>
          <w:rPr>
            <w:noProof/>
            <w:webHidden/>
          </w:rPr>
          <w:fldChar w:fldCharType="end"/>
        </w:r>
      </w:hyperlink>
    </w:p>
    <w:p w14:paraId="16640797" w14:textId="7774D7C5"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2" w:history="1">
        <w:r w:rsidRPr="00FD047E">
          <w:rPr>
            <w:rStyle w:val="Hyperlink"/>
            <w:noProof/>
          </w:rPr>
          <w:t>Abbildung 10</w:t>
        </w:r>
        <w:r w:rsidRPr="00FD047E">
          <w:rPr>
            <w:rStyle w:val="Hyperlink"/>
            <w:noProof/>
            <w:lang w:val="de-AT"/>
          </w:rPr>
          <w:t xml:space="preserve"> Artikel Erstellen</w:t>
        </w:r>
        <w:r>
          <w:rPr>
            <w:noProof/>
            <w:webHidden/>
          </w:rPr>
          <w:tab/>
        </w:r>
        <w:r>
          <w:rPr>
            <w:noProof/>
            <w:webHidden/>
          </w:rPr>
          <w:fldChar w:fldCharType="begin"/>
        </w:r>
        <w:r>
          <w:rPr>
            <w:noProof/>
            <w:webHidden/>
          </w:rPr>
          <w:instrText xml:space="preserve"> PAGEREF _Toc191409432 \h </w:instrText>
        </w:r>
        <w:r>
          <w:rPr>
            <w:noProof/>
            <w:webHidden/>
          </w:rPr>
        </w:r>
        <w:r>
          <w:rPr>
            <w:noProof/>
            <w:webHidden/>
          </w:rPr>
          <w:fldChar w:fldCharType="separate"/>
        </w:r>
        <w:r>
          <w:rPr>
            <w:noProof/>
            <w:webHidden/>
          </w:rPr>
          <w:t>21</w:t>
        </w:r>
        <w:r>
          <w:rPr>
            <w:noProof/>
            <w:webHidden/>
          </w:rPr>
          <w:fldChar w:fldCharType="end"/>
        </w:r>
      </w:hyperlink>
    </w:p>
    <w:p w14:paraId="1683E9D3" w14:textId="7ED7A113"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3" w:history="1">
        <w:r w:rsidRPr="00FD047E">
          <w:rPr>
            <w:rStyle w:val="Hyperlink"/>
            <w:noProof/>
          </w:rPr>
          <w:t>Abbildung 11</w:t>
        </w:r>
        <w:r w:rsidRPr="00FD047E">
          <w:rPr>
            <w:rStyle w:val="Hyperlink"/>
            <w:noProof/>
            <w:lang w:val="de-AT"/>
          </w:rPr>
          <w:t xml:space="preserve"> Light Mode CreateArticle</w:t>
        </w:r>
        <w:r>
          <w:rPr>
            <w:noProof/>
            <w:webHidden/>
          </w:rPr>
          <w:tab/>
        </w:r>
        <w:r>
          <w:rPr>
            <w:noProof/>
            <w:webHidden/>
          </w:rPr>
          <w:fldChar w:fldCharType="begin"/>
        </w:r>
        <w:r>
          <w:rPr>
            <w:noProof/>
            <w:webHidden/>
          </w:rPr>
          <w:instrText xml:space="preserve"> PAGEREF _Toc191409433 \h </w:instrText>
        </w:r>
        <w:r>
          <w:rPr>
            <w:noProof/>
            <w:webHidden/>
          </w:rPr>
        </w:r>
        <w:r>
          <w:rPr>
            <w:noProof/>
            <w:webHidden/>
          </w:rPr>
          <w:fldChar w:fldCharType="separate"/>
        </w:r>
        <w:r>
          <w:rPr>
            <w:noProof/>
            <w:webHidden/>
          </w:rPr>
          <w:t>22</w:t>
        </w:r>
        <w:r>
          <w:rPr>
            <w:noProof/>
            <w:webHidden/>
          </w:rPr>
          <w:fldChar w:fldCharType="end"/>
        </w:r>
      </w:hyperlink>
    </w:p>
    <w:p w14:paraId="5DADFF72" w14:textId="3E5BFDEA"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4" w:history="1">
        <w:r w:rsidRPr="00FD047E">
          <w:rPr>
            <w:rStyle w:val="Hyperlink"/>
            <w:noProof/>
          </w:rPr>
          <w:t>Abbildung 12</w:t>
        </w:r>
        <w:r w:rsidRPr="00FD047E">
          <w:rPr>
            <w:rStyle w:val="Hyperlink"/>
            <w:noProof/>
            <w:lang w:val="de-AT"/>
          </w:rPr>
          <w:t xml:space="preserve"> About Page Sportsphere</w:t>
        </w:r>
        <w:r>
          <w:rPr>
            <w:noProof/>
            <w:webHidden/>
          </w:rPr>
          <w:tab/>
        </w:r>
        <w:r>
          <w:rPr>
            <w:noProof/>
            <w:webHidden/>
          </w:rPr>
          <w:fldChar w:fldCharType="begin"/>
        </w:r>
        <w:r>
          <w:rPr>
            <w:noProof/>
            <w:webHidden/>
          </w:rPr>
          <w:instrText xml:space="preserve"> PAGEREF _Toc191409434 \h </w:instrText>
        </w:r>
        <w:r>
          <w:rPr>
            <w:noProof/>
            <w:webHidden/>
          </w:rPr>
        </w:r>
        <w:r>
          <w:rPr>
            <w:noProof/>
            <w:webHidden/>
          </w:rPr>
          <w:fldChar w:fldCharType="separate"/>
        </w:r>
        <w:r>
          <w:rPr>
            <w:noProof/>
            <w:webHidden/>
          </w:rPr>
          <w:t>23</w:t>
        </w:r>
        <w:r>
          <w:rPr>
            <w:noProof/>
            <w:webHidden/>
          </w:rPr>
          <w:fldChar w:fldCharType="end"/>
        </w:r>
      </w:hyperlink>
    </w:p>
    <w:p w14:paraId="772D904D" w14:textId="3DB15D11"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5" w:history="1">
        <w:r w:rsidRPr="00FD047E">
          <w:rPr>
            <w:rStyle w:val="Hyperlink"/>
            <w:noProof/>
            <w:lang w:val="en-US"/>
          </w:rPr>
          <w:t>Abbildung 13 Light Mode AboutPage</w:t>
        </w:r>
        <w:r>
          <w:rPr>
            <w:noProof/>
            <w:webHidden/>
          </w:rPr>
          <w:tab/>
        </w:r>
        <w:r>
          <w:rPr>
            <w:noProof/>
            <w:webHidden/>
          </w:rPr>
          <w:fldChar w:fldCharType="begin"/>
        </w:r>
        <w:r>
          <w:rPr>
            <w:noProof/>
            <w:webHidden/>
          </w:rPr>
          <w:instrText xml:space="preserve"> PAGEREF _Toc191409435 \h </w:instrText>
        </w:r>
        <w:r>
          <w:rPr>
            <w:noProof/>
            <w:webHidden/>
          </w:rPr>
        </w:r>
        <w:r>
          <w:rPr>
            <w:noProof/>
            <w:webHidden/>
          </w:rPr>
          <w:fldChar w:fldCharType="separate"/>
        </w:r>
        <w:r>
          <w:rPr>
            <w:noProof/>
            <w:webHidden/>
          </w:rPr>
          <w:t>23</w:t>
        </w:r>
        <w:r>
          <w:rPr>
            <w:noProof/>
            <w:webHidden/>
          </w:rPr>
          <w:fldChar w:fldCharType="end"/>
        </w:r>
      </w:hyperlink>
    </w:p>
    <w:p w14:paraId="2A05DCA6" w14:textId="5F36AB07"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6" w:history="1">
        <w:r w:rsidRPr="00FD047E">
          <w:rPr>
            <w:rStyle w:val="Hyperlink"/>
            <w:noProof/>
          </w:rPr>
          <w:t>Abbildung 14</w:t>
        </w:r>
        <w:r w:rsidRPr="00FD047E">
          <w:rPr>
            <w:rStyle w:val="Hyperlink"/>
            <w:noProof/>
            <w:lang w:val="de-AT"/>
          </w:rPr>
          <w:t xml:space="preserve"> Benutzeroberfläche</w:t>
        </w:r>
        <w:r>
          <w:rPr>
            <w:noProof/>
            <w:webHidden/>
          </w:rPr>
          <w:tab/>
        </w:r>
        <w:r>
          <w:rPr>
            <w:noProof/>
            <w:webHidden/>
          </w:rPr>
          <w:fldChar w:fldCharType="begin"/>
        </w:r>
        <w:r>
          <w:rPr>
            <w:noProof/>
            <w:webHidden/>
          </w:rPr>
          <w:instrText xml:space="preserve"> PAGEREF _Toc191409436 \h </w:instrText>
        </w:r>
        <w:r>
          <w:rPr>
            <w:noProof/>
            <w:webHidden/>
          </w:rPr>
        </w:r>
        <w:r>
          <w:rPr>
            <w:noProof/>
            <w:webHidden/>
          </w:rPr>
          <w:fldChar w:fldCharType="separate"/>
        </w:r>
        <w:r>
          <w:rPr>
            <w:noProof/>
            <w:webHidden/>
          </w:rPr>
          <w:t>24</w:t>
        </w:r>
        <w:r>
          <w:rPr>
            <w:noProof/>
            <w:webHidden/>
          </w:rPr>
          <w:fldChar w:fldCharType="end"/>
        </w:r>
      </w:hyperlink>
    </w:p>
    <w:p w14:paraId="3DEE9DC1" w14:textId="55B6DFA2" w:rsidR="009116B8" w:rsidRDefault="009116B8">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409437" w:history="1">
        <w:r w:rsidRPr="00FD047E">
          <w:rPr>
            <w:rStyle w:val="Hyperlink"/>
            <w:noProof/>
          </w:rPr>
          <w:t>Abbildung 15</w:t>
        </w:r>
        <w:r w:rsidRPr="00FD047E">
          <w:rPr>
            <w:rStyle w:val="Hyperlink"/>
            <w:noProof/>
            <w:lang w:val="de-AT"/>
          </w:rPr>
          <w:t xml:space="preserve"> Benutzeroberfläche: Button: My News Contributions</w:t>
        </w:r>
        <w:r>
          <w:rPr>
            <w:noProof/>
            <w:webHidden/>
          </w:rPr>
          <w:tab/>
        </w:r>
        <w:r>
          <w:rPr>
            <w:noProof/>
            <w:webHidden/>
          </w:rPr>
          <w:fldChar w:fldCharType="begin"/>
        </w:r>
        <w:r>
          <w:rPr>
            <w:noProof/>
            <w:webHidden/>
          </w:rPr>
          <w:instrText xml:space="preserve"> PAGEREF _Toc191409437 \h </w:instrText>
        </w:r>
        <w:r>
          <w:rPr>
            <w:noProof/>
            <w:webHidden/>
          </w:rPr>
        </w:r>
        <w:r>
          <w:rPr>
            <w:noProof/>
            <w:webHidden/>
          </w:rPr>
          <w:fldChar w:fldCharType="separate"/>
        </w:r>
        <w:r>
          <w:rPr>
            <w:noProof/>
            <w:webHidden/>
          </w:rPr>
          <w:t>25</w:t>
        </w:r>
        <w:r>
          <w:rPr>
            <w:noProof/>
            <w:webHidden/>
          </w:rPr>
          <w:fldChar w:fldCharType="end"/>
        </w:r>
      </w:hyperlink>
    </w:p>
    <w:p w14:paraId="4DE5E5B2" w14:textId="0626B99A" w:rsidR="00F953C4" w:rsidRPr="00F953C4" w:rsidRDefault="00F953C4" w:rsidP="00F953C4">
      <w:r>
        <w:fldChar w:fldCharType="end"/>
      </w:r>
    </w:p>
    <w:p w14:paraId="19219836" w14:textId="77777777" w:rsidR="00562C8E" w:rsidRPr="00AA1062" w:rsidRDefault="00562C8E" w:rsidP="007A2553">
      <w:pPr>
        <w:rPr>
          <w:rFonts w:ascii="Arial" w:hAnsi="Arial" w:cs="Arial"/>
        </w:rPr>
      </w:pPr>
    </w:p>
    <w:p w14:paraId="296FEF7D" w14:textId="77777777" w:rsidR="00562C8E" w:rsidRPr="00AA1062" w:rsidRDefault="00562C8E" w:rsidP="00562C8E">
      <w:pPr>
        <w:rPr>
          <w:rFonts w:ascii="Arial" w:hAnsi="Arial" w:cs="Arial"/>
        </w:rPr>
      </w:pPr>
      <w:r w:rsidRPr="00AA1062">
        <w:rPr>
          <w:rFonts w:ascii="Arial" w:hAnsi="Arial" w:cs="Arial"/>
        </w:rPr>
        <w:br w:type="page"/>
      </w:r>
    </w:p>
    <w:p w14:paraId="2B1286E1" w14:textId="77777777" w:rsidR="00703B05" w:rsidRDefault="005131BB" w:rsidP="00703B05">
      <w:pPr>
        <w:pStyle w:val="berschrift1"/>
        <w:rPr>
          <w:rFonts w:cs="Arial"/>
        </w:rPr>
      </w:pPr>
      <w:bookmarkStart w:id="60" w:name="_Toc191409531"/>
      <w:r w:rsidRPr="00AA1062">
        <w:rPr>
          <w:rFonts w:cs="Arial"/>
        </w:rPr>
        <w:lastRenderedPageBreak/>
        <w:t>Literatur- und Quellenverzeichnis</w:t>
      </w:r>
      <w:bookmarkEnd w:id="60"/>
    </w:p>
    <w:p w14:paraId="3DFD7F7E"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Quellen:</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703B05" w:rsidRPr="00AA1062" w14:paraId="76FE6E85" w14:textId="77777777" w:rsidTr="008B103B">
        <w:trPr>
          <w:trHeight w:val="717"/>
        </w:trPr>
        <w:tc>
          <w:tcPr>
            <w:tcW w:w="1276" w:type="dxa"/>
            <w:shd w:val="clear" w:color="auto" w:fill="auto"/>
            <w:noWrap/>
            <w:hideMark/>
          </w:tcPr>
          <w:p w14:paraId="6D951081" w14:textId="77777777" w:rsidR="00703B05" w:rsidRPr="00AA1062" w:rsidRDefault="00203F19" w:rsidP="0020715E">
            <w:pPr>
              <w:pStyle w:val="berschrift4"/>
              <w:jc w:val="left"/>
              <w:rPr>
                <w:rFonts w:eastAsia="Times New Roman" w:cs="Arial"/>
                <w:lang w:eastAsia="de-DE"/>
              </w:rPr>
            </w:pPr>
            <w:r>
              <w:rPr>
                <w:rFonts w:eastAsia="Times New Roman" w:cs="Arial"/>
                <w:lang w:eastAsia="de-DE"/>
              </w:rPr>
              <w:t>PIN08</w:t>
            </w:r>
          </w:p>
        </w:tc>
        <w:tc>
          <w:tcPr>
            <w:tcW w:w="6411" w:type="dxa"/>
            <w:shd w:val="clear" w:color="auto" w:fill="auto"/>
            <w:hideMark/>
          </w:tcPr>
          <w:p w14:paraId="2ED8E2F2" w14:textId="77777777" w:rsidR="00203F19" w:rsidRPr="00203F19" w:rsidRDefault="00861631" w:rsidP="0020715E">
            <w:pPr>
              <w:pStyle w:val="berschrift4"/>
              <w:jc w:val="left"/>
              <w:rPr>
                <w:rFonts w:eastAsia="Times New Roman" w:cs="Arial"/>
                <w:lang w:eastAsia="de-DE"/>
              </w:rPr>
            </w:pPr>
            <w:r w:rsidRPr="00AE6400">
              <w:rPr>
                <w:rFonts w:eastAsia="Times New Roman" w:cs="Arial"/>
                <w:lang w:val="en-GB" w:eastAsia="de-DE"/>
              </w:rPr>
              <w:t xml:space="preserve">Pinal, Dave: SQL SERVER – Import CSV File </w:t>
            </w:r>
            <w:proofErr w:type="gramStart"/>
            <w:r w:rsidRPr="00AE6400">
              <w:rPr>
                <w:rFonts w:eastAsia="Times New Roman" w:cs="Arial"/>
                <w:lang w:val="en-GB" w:eastAsia="de-DE"/>
              </w:rPr>
              <w:t>Into</w:t>
            </w:r>
            <w:proofErr w:type="gramEnd"/>
            <w:r w:rsidRPr="00AE6400">
              <w:rPr>
                <w:rFonts w:eastAsia="Times New Roman" w:cs="Arial"/>
                <w:lang w:val="en-GB" w:eastAsia="de-DE"/>
              </w:rPr>
              <w:t xml:space="preserve"> SQL Server Using Bulk Insert – Load Comma Delimited File Into SQL Server. </w:t>
            </w:r>
            <w:hyperlink r:id="rId37" w:history="1">
              <w:r w:rsidRPr="00485158">
                <w:rPr>
                  <w:rStyle w:val="Hyperlink"/>
                  <w:rFonts w:eastAsia="Times New Roman" w:cs="Arial"/>
                  <w:lang w:eastAsia="de-DE"/>
                </w:rPr>
                <w:t>http://blog.sqlauthority.com/2008/02/06/sql-server-import-csv-file-into-sql-server-using-bulk-insert-load-comma-delimited-file-into-sql-server/</w:t>
              </w:r>
            </w:hyperlink>
            <w:r>
              <w:rPr>
                <w:rFonts w:eastAsia="Times New Roman" w:cs="Arial"/>
                <w:lang w:eastAsia="de-DE"/>
              </w:rPr>
              <w:t>,</w:t>
            </w:r>
            <w:r w:rsidR="00203F19">
              <w:rPr>
                <w:rFonts w:eastAsia="Times New Roman" w:cs="Arial"/>
                <w:lang w:eastAsia="de-DE"/>
              </w:rPr>
              <w:br/>
            </w:r>
            <w:r w:rsidR="00597491">
              <w:rPr>
                <w:rFonts w:eastAsia="Times New Roman" w:cs="Arial"/>
                <w:lang w:eastAsia="de-DE"/>
              </w:rPr>
              <w:t xml:space="preserve">Abruf am </w:t>
            </w:r>
            <w:r w:rsidR="00203F19">
              <w:rPr>
                <w:rFonts w:eastAsia="Times New Roman" w:cs="Arial"/>
                <w:lang w:eastAsia="de-DE"/>
              </w:rPr>
              <w:t>14.12.2011.</w:t>
            </w:r>
          </w:p>
        </w:tc>
      </w:tr>
      <w:tr w:rsidR="00203F19" w:rsidRPr="00AA1062" w14:paraId="77B1B729" w14:textId="77777777" w:rsidTr="008B103B">
        <w:trPr>
          <w:trHeight w:val="717"/>
        </w:trPr>
        <w:tc>
          <w:tcPr>
            <w:tcW w:w="1276" w:type="dxa"/>
            <w:shd w:val="clear" w:color="auto" w:fill="auto"/>
            <w:noWrap/>
            <w:hideMark/>
          </w:tcPr>
          <w:p w14:paraId="097A5D98" w14:textId="77777777" w:rsidR="00203F19" w:rsidRDefault="00203F19" w:rsidP="0020715E">
            <w:pPr>
              <w:pStyle w:val="berschrift4"/>
              <w:jc w:val="left"/>
              <w:rPr>
                <w:rFonts w:eastAsia="Times New Roman" w:cs="Arial"/>
                <w:lang w:eastAsia="de-DE"/>
              </w:rPr>
            </w:pPr>
            <w:r>
              <w:rPr>
                <w:rFonts w:eastAsia="Times New Roman" w:cs="Arial"/>
                <w:lang w:eastAsia="de-DE"/>
              </w:rPr>
              <w:t>RCM10</w:t>
            </w:r>
          </w:p>
        </w:tc>
        <w:tc>
          <w:tcPr>
            <w:tcW w:w="6411" w:type="dxa"/>
            <w:shd w:val="clear" w:color="auto" w:fill="auto"/>
            <w:hideMark/>
          </w:tcPr>
          <w:p w14:paraId="40659A60" w14:textId="77777777" w:rsidR="00597491" w:rsidRPr="00597491" w:rsidRDefault="00203F19" w:rsidP="0020715E">
            <w:pPr>
              <w:pStyle w:val="berschrift4"/>
              <w:jc w:val="left"/>
              <w:rPr>
                <w:rFonts w:eastAsia="Times New Roman" w:cs="Arial"/>
                <w:lang w:eastAsia="de-DE"/>
              </w:rPr>
            </w:pPr>
            <w:r w:rsidRPr="00AE6400">
              <w:rPr>
                <w:rFonts w:eastAsia="Times New Roman" w:cs="Arial"/>
                <w:lang w:val="en-GB" w:eastAsia="de-DE"/>
              </w:rPr>
              <w:t>Rama Chandran, Madhivanan: BULK INSERT to table with specific columns</w:t>
            </w:r>
            <w:r w:rsidR="00597491" w:rsidRPr="00AE6400">
              <w:rPr>
                <w:rFonts w:eastAsia="Times New Roman" w:cs="Arial"/>
                <w:lang w:val="en-GB" w:eastAsia="de-DE"/>
              </w:rPr>
              <w:t xml:space="preserve">. </w:t>
            </w:r>
            <w:hyperlink r:id="rId38" w:history="1">
              <w:r w:rsidR="00597491" w:rsidRPr="00485158">
                <w:rPr>
                  <w:rStyle w:val="Hyperlink"/>
                  <w:rFonts w:eastAsia="Times New Roman" w:cs="Arial"/>
                  <w:lang w:eastAsia="de-DE"/>
                </w:rPr>
                <w:t>http://beyondrelational.com/blogs/madhivanan/archive/2010/03/17/bulk-insert-to-table-with-specific-columns.aspx</w:t>
              </w:r>
            </w:hyperlink>
            <w:r w:rsidR="00597491" w:rsidRPr="00597491">
              <w:rPr>
                <w:rFonts w:eastAsia="Times New Roman" w:cs="Arial"/>
                <w:lang w:eastAsia="de-DE"/>
              </w:rPr>
              <w:t xml:space="preserve">, </w:t>
            </w:r>
            <w:r w:rsidR="00597491">
              <w:rPr>
                <w:rFonts w:eastAsia="Times New Roman" w:cs="Arial"/>
                <w:lang w:eastAsia="de-DE"/>
              </w:rPr>
              <w:t xml:space="preserve">Abruf am </w:t>
            </w:r>
            <w:r w:rsidR="00597491" w:rsidRPr="00597491">
              <w:rPr>
                <w:rFonts w:eastAsia="Times New Roman" w:cs="Arial"/>
                <w:lang w:eastAsia="de-DE"/>
              </w:rPr>
              <w:t>16.12.2011</w:t>
            </w:r>
          </w:p>
        </w:tc>
      </w:tr>
      <w:tr w:rsidR="00597491" w:rsidRPr="00AA1062" w14:paraId="57104CD8" w14:textId="77777777" w:rsidTr="00F379C5">
        <w:trPr>
          <w:trHeight w:val="1197"/>
        </w:trPr>
        <w:tc>
          <w:tcPr>
            <w:tcW w:w="1276" w:type="dxa"/>
            <w:shd w:val="clear" w:color="auto" w:fill="auto"/>
            <w:noWrap/>
            <w:hideMark/>
          </w:tcPr>
          <w:p w14:paraId="5568DE9B" w14:textId="77777777" w:rsidR="00597491" w:rsidRDefault="004B2CF9" w:rsidP="0020715E">
            <w:pPr>
              <w:pStyle w:val="berschrift4"/>
              <w:jc w:val="left"/>
              <w:rPr>
                <w:rFonts w:eastAsia="Times New Roman" w:cs="Arial"/>
                <w:lang w:eastAsia="de-DE"/>
              </w:rPr>
            </w:pPr>
            <w:r>
              <w:rPr>
                <w:rFonts w:eastAsia="Times New Roman" w:cs="Arial"/>
                <w:lang w:eastAsia="de-DE"/>
              </w:rPr>
              <w:t>BOUI</w:t>
            </w:r>
            <w:r w:rsidR="00597491">
              <w:rPr>
                <w:rFonts w:eastAsia="Times New Roman" w:cs="Arial"/>
                <w:lang w:eastAsia="de-DE"/>
              </w:rPr>
              <w:t>00</w:t>
            </w:r>
          </w:p>
        </w:tc>
        <w:tc>
          <w:tcPr>
            <w:tcW w:w="6411" w:type="dxa"/>
            <w:shd w:val="clear" w:color="auto" w:fill="auto"/>
            <w:hideMark/>
          </w:tcPr>
          <w:p w14:paraId="507AA740" w14:textId="77777777" w:rsidR="00597491" w:rsidRPr="00203F19" w:rsidRDefault="00597491" w:rsidP="0020715E">
            <w:pPr>
              <w:pStyle w:val="berschrift4"/>
              <w:jc w:val="left"/>
              <w:rPr>
                <w:rFonts w:eastAsia="Times New Roman" w:cs="Arial"/>
                <w:lang w:eastAsia="de-DE"/>
              </w:rPr>
            </w:pPr>
            <w:proofErr w:type="spellStart"/>
            <w:r w:rsidRPr="00597491">
              <w:rPr>
                <w:rFonts w:eastAsia="Times New Roman" w:cs="Arial"/>
                <w:lang w:eastAsia="de-DE"/>
              </w:rPr>
              <w:t>Boehnlein</w:t>
            </w:r>
            <w:proofErr w:type="spellEnd"/>
            <w:r w:rsidRPr="00597491">
              <w:rPr>
                <w:rFonts w:eastAsia="Times New Roman" w:cs="Arial"/>
                <w:lang w:eastAsia="de-DE"/>
              </w:rPr>
              <w:t xml:space="preserve">, </w:t>
            </w:r>
            <w:r>
              <w:rPr>
                <w:rFonts w:eastAsia="Times New Roman" w:cs="Arial"/>
                <w:lang w:eastAsia="de-DE"/>
              </w:rPr>
              <w:t>M</w:t>
            </w:r>
            <w:r w:rsidRPr="00597491">
              <w:rPr>
                <w:rFonts w:eastAsia="Times New Roman" w:cs="Arial"/>
                <w:lang w:eastAsia="de-DE"/>
              </w:rPr>
              <w:t>ichael</w:t>
            </w:r>
            <w:r w:rsidR="004B2CF9">
              <w:rPr>
                <w:rFonts w:eastAsia="Times New Roman" w:cs="Arial"/>
                <w:lang w:eastAsia="de-DE"/>
              </w:rPr>
              <w:t>, Ulbrich-vom Ende, Achim</w:t>
            </w:r>
            <w:r w:rsidRPr="00597491">
              <w:rPr>
                <w:rFonts w:eastAsia="Times New Roman" w:cs="Arial"/>
                <w:lang w:eastAsia="de-DE"/>
              </w:rPr>
              <w:t>:</w:t>
            </w:r>
            <w:r>
              <w:rPr>
                <w:rFonts w:eastAsia="Times New Roman" w:cs="Arial"/>
                <w:lang w:eastAsia="de-DE"/>
              </w:rPr>
              <w:t xml:space="preserve"> </w:t>
            </w:r>
            <w:r w:rsidRPr="00597491">
              <w:rPr>
                <w:rFonts w:eastAsia="Times New Roman" w:cs="Arial"/>
                <w:lang w:eastAsia="de-DE"/>
              </w:rPr>
              <w:t>Grundlagen des Data Warehousing</w:t>
            </w:r>
            <w:r w:rsidR="004B2CF9">
              <w:rPr>
                <w:rFonts w:eastAsia="Times New Roman" w:cs="Arial"/>
                <w:lang w:eastAsia="de-DE"/>
              </w:rPr>
              <w:t xml:space="preserve"> </w:t>
            </w:r>
            <w:r w:rsidRPr="00597491">
              <w:rPr>
                <w:rFonts w:eastAsia="Times New Roman" w:cs="Arial"/>
                <w:lang w:eastAsia="de-DE"/>
              </w:rPr>
              <w:t>Modellierung und Architektur</w:t>
            </w:r>
            <w:r>
              <w:rPr>
                <w:rFonts w:eastAsia="Times New Roman" w:cs="Arial"/>
                <w:lang w:eastAsia="de-DE"/>
              </w:rPr>
              <w:t>.</w:t>
            </w:r>
            <w:r>
              <w:rPr>
                <w:rFonts w:eastAsia="Times New Roman" w:cs="Arial"/>
                <w:lang w:eastAsia="de-DE"/>
              </w:rPr>
              <w:br/>
            </w:r>
            <w:hyperlink r:id="rId39" w:history="1">
              <w:r w:rsidRPr="00485158">
                <w:rPr>
                  <w:rStyle w:val="Hyperlink"/>
                  <w:rFonts w:cs="Arial"/>
                </w:rPr>
                <w:t>http://ceus-bayern.de/forschung/downloads/BoUl2000.pdf</w:t>
              </w:r>
            </w:hyperlink>
            <w:r>
              <w:rPr>
                <w:rFonts w:cs="Arial"/>
              </w:rPr>
              <w:t>,</w:t>
            </w:r>
            <w:r>
              <w:rPr>
                <w:rFonts w:cs="Arial"/>
              </w:rPr>
              <w:br/>
            </w:r>
            <w:r w:rsidR="004B2CF9" w:rsidRPr="004B2CF9">
              <w:rPr>
                <w:rFonts w:eastAsia="Times New Roman" w:cs="Arial"/>
                <w:lang w:eastAsia="de-DE"/>
              </w:rPr>
              <w:t>Abruf am 14.12.2011</w:t>
            </w:r>
          </w:p>
        </w:tc>
      </w:tr>
    </w:tbl>
    <w:p w14:paraId="6CE37FC7"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Literatur</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3C40B2" w:rsidRPr="00AA1062" w14:paraId="579FE539" w14:textId="77777777" w:rsidTr="006B32D2">
        <w:trPr>
          <w:trHeight w:val="358"/>
        </w:trPr>
        <w:tc>
          <w:tcPr>
            <w:tcW w:w="1276" w:type="dxa"/>
            <w:shd w:val="clear" w:color="auto" w:fill="auto"/>
            <w:noWrap/>
            <w:hideMark/>
          </w:tcPr>
          <w:p w14:paraId="01669239" w14:textId="77777777" w:rsidR="003C40B2" w:rsidRPr="00AA1062" w:rsidRDefault="00331F5E" w:rsidP="008200FC">
            <w:pPr>
              <w:pStyle w:val="berschrift4"/>
              <w:ind w:right="72"/>
              <w:jc w:val="left"/>
              <w:rPr>
                <w:rFonts w:eastAsia="Times New Roman" w:cs="Arial"/>
                <w:lang w:eastAsia="de-DE"/>
              </w:rPr>
            </w:pPr>
            <w:r>
              <w:rPr>
                <w:rFonts w:eastAsia="Times New Roman" w:cs="Arial"/>
                <w:lang w:eastAsia="de-DE"/>
              </w:rPr>
              <w:t>GIC06</w:t>
            </w:r>
          </w:p>
        </w:tc>
        <w:tc>
          <w:tcPr>
            <w:tcW w:w="6411" w:type="dxa"/>
            <w:shd w:val="clear" w:color="auto" w:fill="auto"/>
            <w:hideMark/>
          </w:tcPr>
          <w:p w14:paraId="7260CDCD" w14:textId="77777777" w:rsidR="003C40B2" w:rsidRPr="00AA1062" w:rsidRDefault="00C75291" w:rsidP="008200FC">
            <w:pPr>
              <w:pStyle w:val="berschrift4"/>
              <w:jc w:val="left"/>
              <w:rPr>
                <w:rFonts w:eastAsia="Times New Roman" w:cs="Arial"/>
                <w:lang w:eastAsia="de-DE"/>
              </w:rPr>
            </w:pPr>
            <w:r>
              <w:rPr>
                <w:rFonts w:eastAsia="Times New Roman" w:cs="Arial"/>
                <w:lang w:eastAsia="de-DE"/>
              </w:rPr>
              <w:t xml:space="preserve">Gilles </w:t>
            </w:r>
            <w:proofErr w:type="spellStart"/>
            <w:r>
              <w:rPr>
                <w:rFonts w:eastAsia="Times New Roman" w:cs="Arial"/>
                <w:lang w:eastAsia="de-DE"/>
              </w:rPr>
              <w:t>Caupin</w:t>
            </w:r>
            <w:proofErr w:type="spellEnd"/>
            <w:r>
              <w:rPr>
                <w:rFonts w:eastAsia="Times New Roman" w:cs="Arial"/>
                <w:lang w:eastAsia="de-DE"/>
              </w:rPr>
              <w:t xml:space="preserve"> et al. ICB IPMA-Kompetenzrichtlinie Version 3.0. – </w:t>
            </w:r>
            <w:proofErr w:type="spellStart"/>
            <w:r>
              <w:rPr>
                <w:rFonts w:eastAsia="Times New Roman" w:cs="Arial"/>
                <w:lang w:eastAsia="de-DE"/>
              </w:rPr>
              <w:t>Nijkerk</w:t>
            </w:r>
            <w:proofErr w:type="spellEnd"/>
            <w:r>
              <w:rPr>
                <w:rFonts w:eastAsia="Times New Roman" w:cs="Arial"/>
                <w:lang w:eastAsia="de-DE"/>
              </w:rPr>
              <w:t xml:space="preserve">: IPMA – International Project Management </w:t>
            </w:r>
            <w:proofErr w:type="spellStart"/>
            <w:r>
              <w:rPr>
                <w:rFonts w:eastAsia="Times New Roman" w:cs="Arial"/>
                <w:lang w:eastAsia="de-DE"/>
              </w:rPr>
              <w:t>Association</w:t>
            </w:r>
            <w:proofErr w:type="spellEnd"/>
            <w:r>
              <w:rPr>
                <w:rFonts w:eastAsia="Times New Roman" w:cs="Arial"/>
                <w:lang w:eastAsia="de-DE"/>
              </w:rPr>
              <w:t>, 2006.</w:t>
            </w:r>
          </w:p>
        </w:tc>
      </w:tr>
      <w:tr w:rsidR="003C40B2" w:rsidRPr="00AA1062" w14:paraId="7194DBDC" w14:textId="77777777" w:rsidTr="006B32D2">
        <w:trPr>
          <w:trHeight w:val="757"/>
        </w:trPr>
        <w:tc>
          <w:tcPr>
            <w:tcW w:w="1276" w:type="dxa"/>
            <w:shd w:val="clear" w:color="auto" w:fill="auto"/>
            <w:noWrap/>
            <w:hideMark/>
          </w:tcPr>
          <w:p w14:paraId="769D0D3C" w14:textId="77777777" w:rsidR="003C40B2" w:rsidRPr="00AA1062" w:rsidRDefault="003C40B2" w:rsidP="00861631">
            <w:pPr>
              <w:pStyle w:val="berschrift4"/>
              <w:ind w:right="72"/>
              <w:jc w:val="right"/>
              <w:rPr>
                <w:rFonts w:eastAsia="Times New Roman" w:cs="Arial"/>
                <w:lang w:eastAsia="de-DE"/>
              </w:rPr>
            </w:pPr>
          </w:p>
        </w:tc>
        <w:tc>
          <w:tcPr>
            <w:tcW w:w="6411" w:type="dxa"/>
            <w:shd w:val="clear" w:color="auto" w:fill="auto"/>
            <w:hideMark/>
          </w:tcPr>
          <w:p w14:paraId="54CD245A" w14:textId="77777777" w:rsidR="003C40B2" w:rsidRPr="00AA1062" w:rsidRDefault="003C40B2" w:rsidP="00861631">
            <w:pPr>
              <w:pStyle w:val="berschrift4"/>
              <w:rPr>
                <w:rFonts w:eastAsia="Times New Roman" w:cs="Arial"/>
                <w:lang w:eastAsia="de-DE"/>
              </w:rPr>
            </w:pPr>
          </w:p>
        </w:tc>
      </w:tr>
    </w:tbl>
    <w:p w14:paraId="55E3DFC4" w14:textId="717F81D8" w:rsidR="00FD2BBF" w:rsidRPr="00E701C9" w:rsidRDefault="00FD2BBF" w:rsidP="00E701C9">
      <w:pPr>
        <w:rPr>
          <w:rFonts w:ascii="Arial" w:hAnsi="Arial" w:cs="Arial"/>
        </w:rPr>
      </w:pPr>
    </w:p>
    <w:sectPr w:rsidR="00FD2BBF" w:rsidRPr="00E701C9" w:rsidSect="000D249E">
      <w:headerReference w:type="default" r:id="rId40"/>
      <w:footerReference w:type="default" r:id="rId41"/>
      <w:pgSz w:w="11906" w:h="16838"/>
      <w:pgMar w:top="1134" w:right="851" w:bottom="1134"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0DDD1" w14:textId="77777777" w:rsidR="007B7DBE" w:rsidRDefault="007B7DBE" w:rsidP="000115DF">
      <w:pPr>
        <w:spacing w:after="0" w:line="240" w:lineRule="auto"/>
      </w:pPr>
      <w:r>
        <w:separator/>
      </w:r>
    </w:p>
  </w:endnote>
  <w:endnote w:type="continuationSeparator" w:id="0">
    <w:p w14:paraId="2CF3FFD0" w14:textId="77777777" w:rsidR="007B7DBE" w:rsidRDefault="007B7DBE" w:rsidP="0001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taPlusBook-Roman">
    <w:altName w:val="Meiryo"/>
    <w:charset w:val="80"/>
    <w:family w:val="swiss"/>
    <w:pitch w:val="variable"/>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A58F2" w14:textId="187F24D1" w:rsidR="00734343" w:rsidRPr="0061446D" w:rsidRDefault="0061446D">
    <w:pPr>
      <w:pStyle w:val="Fuzeile"/>
      <w:rPr>
        <w:rFonts w:ascii="Arial" w:hAnsi="Arial" w:cs="Arial"/>
        <w:sz w:val="18"/>
        <w:szCs w:val="18"/>
      </w:rPr>
    </w:pPr>
    <w:proofErr w:type="spellStart"/>
    <w:r>
      <w:rPr>
        <w:rFonts w:ascii="Arial" w:hAnsi="Arial" w:cs="Arial"/>
        <w:sz w:val="18"/>
        <w:szCs w:val="18"/>
      </w:rPr>
      <w:t>SportSphere</w:t>
    </w:r>
    <w:proofErr w:type="spellEnd"/>
    <w:r w:rsidR="00734343" w:rsidRPr="000115DF">
      <w:rPr>
        <w:rFonts w:ascii="Arial" w:hAnsi="Arial" w:cs="Arial"/>
        <w:sz w:val="18"/>
        <w:szCs w:val="18"/>
      </w:rPr>
      <w:ptab w:relativeTo="margin" w:alignment="center" w:leader="none"/>
    </w:r>
    <w:r w:rsidR="00734343" w:rsidRPr="000115DF">
      <w:rPr>
        <w:rFonts w:ascii="Arial" w:hAnsi="Arial" w:cs="Arial"/>
        <w:sz w:val="18"/>
        <w:szCs w:val="18"/>
      </w:rPr>
      <w:ptab w:relativeTo="margin" w:alignment="right" w:leader="none"/>
    </w:r>
    <w:r w:rsidR="00734343" w:rsidRPr="000115DF">
      <w:rPr>
        <w:rFonts w:ascii="Arial" w:hAnsi="Arial" w:cs="Arial"/>
        <w:sz w:val="18"/>
        <w:szCs w:val="18"/>
      </w:rPr>
      <w:fldChar w:fldCharType="begin"/>
    </w:r>
    <w:r w:rsidR="00734343" w:rsidRPr="000115DF">
      <w:rPr>
        <w:rFonts w:ascii="Arial" w:hAnsi="Arial" w:cs="Arial"/>
        <w:sz w:val="18"/>
        <w:szCs w:val="18"/>
      </w:rPr>
      <w:instrText xml:space="preserve"> PAGE   \* MERGEFORMAT </w:instrText>
    </w:r>
    <w:r w:rsidR="00734343" w:rsidRPr="000115DF">
      <w:rPr>
        <w:rFonts w:ascii="Arial" w:hAnsi="Arial" w:cs="Arial"/>
        <w:sz w:val="18"/>
        <w:szCs w:val="18"/>
      </w:rPr>
      <w:fldChar w:fldCharType="separate"/>
    </w:r>
    <w:r w:rsidR="00917410">
      <w:rPr>
        <w:rFonts w:ascii="Arial" w:hAnsi="Arial" w:cs="Arial"/>
        <w:noProof/>
        <w:sz w:val="18"/>
        <w:szCs w:val="18"/>
      </w:rPr>
      <w:t>20</w:t>
    </w:r>
    <w:r w:rsidR="00734343" w:rsidRPr="000115DF">
      <w:rPr>
        <w:rFonts w:ascii="Arial" w:hAnsi="Arial" w:cs="Arial"/>
        <w:sz w:val="18"/>
        <w:szCs w:val="18"/>
      </w:rPr>
      <w:fldChar w:fldCharType="end"/>
    </w:r>
    <w:r w:rsidR="00734343">
      <w:rPr>
        <w:rFonts w:ascii="Arial" w:hAnsi="Arial" w:cs="Arial"/>
        <w:sz w:val="18"/>
        <w:szCs w:val="18"/>
      </w:rPr>
      <w:t xml:space="preserve"> von </w:t>
    </w:r>
    <w:fldSimple w:instr=" NUMPAGES   \* MERGEFORMAT ">
      <w:r w:rsidR="00917410" w:rsidRPr="00917410">
        <w:rPr>
          <w:rFonts w:ascii="Arial" w:hAnsi="Arial" w:cs="Arial"/>
          <w:noProof/>
          <w:sz w:val="18"/>
          <w:szCs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F6EEE" w14:textId="77777777" w:rsidR="007B7DBE" w:rsidRDefault="007B7DBE" w:rsidP="000115DF">
      <w:pPr>
        <w:spacing w:after="0" w:line="240" w:lineRule="auto"/>
      </w:pPr>
      <w:r>
        <w:separator/>
      </w:r>
    </w:p>
  </w:footnote>
  <w:footnote w:type="continuationSeparator" w:id="0">
    <w:p w14:paraId="19759F2A" w14:textId="77777777" w:rsidR="007B7DBE" w:rsidRDefault="007B7DBE" w:rsidP="00011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7E94F" w14:textId="77777777" w:rsidR="00C94A64" w:rsidRPr="00F51964" w:rsidRDefault="00C94A64" w:rsidP="00C94A64">
    <w:pPr>
      <w:pStyle w:val="Kopfzeile"/>
      <w:pBdr>
        <w:bottom w:val="single" w:sz="12" w:space="1" w:color="auto"/>
      </w:pBdr>
      <w:jc w:val="center"/>
      <w:rPr>
        <w:rFonts w:ascii="Arial" w:hAnsi="Arial" w:cs="Arial"/>
        <w:sz w:val="18"/>
        <w:szCs w:val="18"/>
      </w:rPr>
    </w:pPr>
    <w:r>
      <w:rPr>
        <w:rFonts w:ascii="Arial" w:hAnsi="Arial" w:cs="Arial"/>
        <w:sz w:val="18"/>
        <w:szCs w:val="18"/>
      </w:rPr>
      <w:t>Beispielthema Diplomarbeit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C38B47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A4970"/>
    <w:multiLevelType w:val="multilevel"/>
    <w:tmpl w:val="1E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C5FE1"/>
    <w:multiLevelType w:val="multilevel"/>
    <w:tmpl w:val="EA4E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54CDE"/>
    <w:multiLevelType w:val="hybridMultilevel"/>
    <w:tmpl w:val="3124B4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E8A6DF0"/>
    <w:multiLevelType w:val="multilevel"/>
    <w:tmpl w:val="DDB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C723C"/>
    <w:multiLevelType w:val="multilevel"/>
    <w:tmpl w:val="6F06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4762F"/>
    <w:multiLevelType w:val="multilevel"/>
    <w:tmpl w:val="5798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1161A"/>
    <w:multiLevelType w:val="multilevel"/>
    <w:tmpl w:val="56B8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4514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6211D"/>
    <w:multiLevelType w:val="hybridMultilevel"/>
    <w:tmpl w:val="E006F4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BA953BA"/>
    <w:multiLevelType w:val="hybridMultilevel"/>
    <w:tmpl w:val="922878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2AF48CB"/>
    <w:multiLevelType w:val="multilevel"/>
    <w:tmpl w:val="CCD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B24A4"/>
    <w:multiLevelType w:val="multilevel"/>
    <w:tmpl w:val="D338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C10F6"/>
    <w:multiLevelType w:val="multilevel"/>
    <w:tmpl w:val="10A29794"/>
    <w:lvl w:ilvl="0">
      <w:start w:val="1"/>
      <w:numFmt w:val="decimal"/>
      <w:pStyle w:val="berschrift1"/>
      <w:lvlText w:val="%1"/>
      <w:lvlJc w:val="left"/>
      <w:pPr>
        <w:ind w:left="360" w:hanging="360"/>
      </w:pPr>
      <w:rPr>
        <w:rFonts w:ascii="Arial" w:hAnsi="Arial" w:hint="default"/>
        <w:b/>
        <w:sz w:val="36"/>
      </w:rPr>
    </w:lvl>
    <w:lvl w:ilvl="1">
      <w:start w:val="1"/>
      <w:numFmt w:val="decimal"/>
      <w:pStyle w:val="berschrift2"/>
      <w:lvlText w:val="%1.%2"/>
      <w:lvlJc w:val="left"/>
      <w:pPr>
        <w:ind w:left="360" w:hanging="360"/>
      </w:pPr>
      <w:rPr>
        <w:rFonts w:ascii="Arial" w:hAnsi="Arial" w:hint="default"/>
        <w:b/>
        <w:sz w:val="32"/>
      </w:rPr>
    </w:lvl>
    <w:lvl w:ilvl="2">
      <w:start w:val="1"/>
      <w:numFmt w:val="decimal"/>
      <w:pStyle w:val="berschrift3"/>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A0330"/>
    <w:multiLevelType w:val="multilevel"/>
    <w:tmpl w:val="FCC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84FCD"/>
    <w:multiLevelType w:val="multilevel"/>
    <w:tmpl w:val="CD48BDBE"/>
    <w:styleLink w:val="Formatvorlage1"/>
    <w:lvl w:ilvl="0">
      <w:start w:val="1"/>
      <w:numFmt w:val="decimal"/>
      <w:lvlText w:val="%1"/>
      <w:lvlJc w:val="left"/>
      <w:pPr>
        <w:ind w:left="360" w:hanging="360"/>
      </w:pPr>
      <w:rPr>
        <w:rFonts w:ascii="Arial" w:hAnsi="Arial" w:hint="default"/>
        <w:b/>
        <w:sz w:val="36"/>
      </w:rPr>
    </w:lvl>
    <w:lvl w:ilvl="1">
      <w:start w:val="1"/>
      <w:numFmt w:val="decimal"/>
      <w:lvlText w:val="%1.%2"/>
      <w:lvlJc w:val="left"/>
      <w:pPr>
        <w:ind w:left="360" w:hanging="360"/>
      </w:pPr>
      <w:rPr>
        <w:rFonts w:ascii="Arial" w:hAnsi="Arial" w:hint="default"/>
        <w:b/>
        <w:sz w:val="32"/>
      </w:rPr>
    </w:lvl>
    <w:lvl w:ilvl="2">
      <w:start w:val="1"/>
      <w:numFmt w:val="decimal"/>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AF6638"/>
    <w:multiLevelType w:val="hybridMultilevel"/>
    <w:tmpl w:val="86B2C2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CF418A3"/>
    <w:multiLevelType w:val="multilevel"/>
    <w:tmpl w:val="D86C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F223B"/>
    <w:multiLevelType w:val="multilevel"/>
    <w:tmpl w:val="D56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015D54"/>
    <w:multiLevelType w:val="multilevel"/>
    <w:tmpl w:val="482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05A56"/>
    <w:multiLevelType w:val="multilevel"/>
    <w:tmpl w:val="AD866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06F"/>
    <w:multiLevelType w:val="multilevel"/>
    <w:tmpl w:val="458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15B05"/>
    <w:multiLevelType w:val="multilevel"/>
    <w:tmpl w:val="2C869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8A236C"/>
    <w:multiLevelType w:val="multilevel"/>
    <w:tmpl w:val="309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A81254"/>
    <w:multiLevelType w:val="multilevel"/>
    <w:tmpl w:val="BE9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34E02"/>
    <w:multiLevelType w:val="multilevel"/>
    <w:tmpl w:val="E7D2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28283D"/>
    <w:multiLevelType w:val="multilevel"/>
    <w:tmpl w:val="BC2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212C4"/>
    <w:multiLevelType w:val="multilevel"/>
    <w:tmpl w:val="4D4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5336A"/>
    <w:multiLevelType w:val="multilevel"/>
    <w:tmpl w:val="72D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A03BD"/>
    <w:multiLevelType w:val="multilevel"/>
    <w:tmpl w:val="497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36FE2"/>
    <w:multiLevelType w:val="multilevel"/>
    <w:tmpl w:val="E7EE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3F7931"/>
    <w:multiLevelType w:val="hybridMultilevel"/>
    <w:tmpl w:val="245A00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243E54"/>
    <w:multiLevelType w:val="multilevel"/>
    <w:tmpl w:val="A6E2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B615F4"/>
    <w:multiLevelType w:val="hybridMultilevel"/>
    <w:tmpl w:val="B64AC5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9C67238"/>
    <w:multiLevelType w:val="multilevel"/>
    <w:tmpl w:val="22B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F66AB6"/>
    <w:multiLevelType w:val="multilevel"/>
    <w:tmpl w:val="0A8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331551">
    <w:abstractNumId w:val="16"/>
  </w:num>
  <w:num w:numId="2" w16cid:durableId="1651521505">
    <w:abstractNumId w:val="14"/>
  </w:num>
  <w:num w:numId="3" w16cid:durableId="1074398298">
    <w:abstractNumId w:val="0"/>
  </w:num>
  <w:num w:numId="4" w16cid:durableId="486020163">
    <w:abstractNumId w:val="4"/>
  </w:num>
  <w:num w:numId="5" w16cid:durableId="857542314">
    <w:abstractNumId w:val="26"/>
  </w:num>
  <w:num w:numId="6" w16cid:durableId="1446122952">
    <w:abstractNumId w:val="19"/>
  </w:num>
  <w:num w:numId="7" w16cid:durableId="882789651">
    <w:abstractNumId w:val="36"/>
  </w:num>
  <w:num w:numId="8" w16cid:durableId="749237781">
    <w:abstractNumId w:val="7"/>
  </w:num>
  <w:num w:numId="9" w16cid:durableId="341325109">
    <w:abstractNumId w:val="27"/>
  </w:num>
  <w:num w:numId="10" w16cid:durableId="731930891">
    <w:abstractNumId w:val="2"/>
  </w:num>
  <w:num w:numId="11" w16cid:durableId="1274051345">
    <w:abstractNumId w:val="12"/>
  </w:num>
  <w:num w:numId="12" w16cid:durableId="868374475">
    <w:abstractNumId w:val="24"/>
  </w:num>
  <w:num w:numId="13" w16cid:durableId="813840023">
    <w:abstractNumId w:val="22"/>
  </w:num>
  <w:num w:numId="14" w16cid:durableId="1335720523">
    <w:abstractNumId w:val="5"/>
  </w:num>
  <w:num w:numId="15" w16cid:durableId="336153718">
    <w:abstractNumId w:val="30"/>
  </w:num>
  <w:num w:numId="16" w16cid:durableId="868643239">
    <w:abstractNumId w:val="6"/>
  </w:num>
  <w:num w:numId="17" w16cid:durableId="900333979">
    <w:abstractNumId w:val="25"/>
  </w:num>
  <w:num w:numId="18" w16cid:durableId="2032295145">
    <w:abstractNumId w:val="35"/>
  </w:num>
  <w:num w:numId="19" w16cid:durableId="623538120">
    <w:abstractNumId w:val="28"/>
  </w:num>
  <w:num w:numId="20" w16cid:durableId="953632200">
    <w:abstractNumId w:val="8"/>
  </w:num>
  <w:num w:numId="21" w16cid:durableId="955404018">
    <w:abstractNumId w:val="15"/>
  </w:num>
  <w:num w:numId="22" w16cid:durableId="1319654812">
    <w:abstractNumId w:val="9"/>
  </w:num>
  <w:num w:numId="23" w16cid:durableId="419063235">
    <w:abstractNumId w:val="29"/>
  </w:num>
  <w:num w:numId="24" w16cid:durableId="613950851">
    <w:abstractNumId w:val="18"/>
  </w:num>
  <w:num w:numId="25" w16cid:durableId="1521697752">
    <w:abstractNumId w:val="20"/>
  </w:num>
  <w:num w:numId="26" w16cid:durableId="1064375305">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7" w16cid:durableId="1957062427">
    <w:abstractNumId w:val="10"/>
  </w:num>
  <w:num w:numId="28" w16cid:durableId="1053037529">
    <w:abstractNumId w:val="32"/>
  </w:num>
  <w:num w:numId="29" w16cid:durableId="1182284927">
    <w:abstractNumId w:val="11"/>
  </w:num>
  <w:num w:numId="30" w16cid:durableId="1046875337">
    <w:abstractNumId w:val="17"/>
  </w:num>
  <w:num w:numId="31" w16cid:durableId="1777823067">
    <w:abstractNumId w:val="34"/>
  </w:num>
  <w:num w:numId="32" w16cid:durableId="313264934">
    <w:abstractNumId w:val="31"/>
  </w:num>
  <w:num w:numId="33" w16cid:durableId="5527078">
    <w:abstractNumId w:val="13"/>
  </w:num>
  <w:num w:numId="34" w16cid:durableId="212273256">
    <w:abstractNumId w:val="3"/>
  </w:num>
  <w:num w:numId="35" w16cid:durableId="145784697">
    <w:abstractNumId w:val="23"/>
  </w:num>
  <w:num w:numId="36" w16cid:durableId="909390164">
    <w:abstractNumId w:val="33"/>
  </w:num>
  <w:num w:numId="37" w16cid:durableId="599340358">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736"/>
    <w:rsid w:val="0000056F"/>
    <w:rsid w:val="000115DF"/>
    <w:rsid w:val="000205DB"/>
    <w:rsid w:val="0002109E"/>
    <w:rsid w:val="00024A2C"/>
    <w:rsid w:val="00026F27"/>
    <w:rsid w:val="0005175B"/>
    <w:rsid w:val="00051F17"/>
    <w:rsid w:val="00052C4D"/>
    <w:rsid w:val="00064996"/>
    <w:rsid w:val="00064B69"/>
    <w:rsid w:val="000665E9"/>
    <w:rsid w:val="000767E8"/>
    <w:rsid w:val="0008180C"/>
    <w:rsid w:val="00082599"/>
    <w:rsid w:val="00082825"/>
    <w:rsid w:val="00084A55"/>
    <w:rsid w:val="000A1672"/>
    <w:rsid w:val="000A706F"/>
    <w:rsid w:val="000A7975"/>
    <w:rsid w:val="000B263D"/>
    <w:rsid w:val="000C1A33"/>
    <w:rsid w:val="000C666C"/>
    <w:rsid w:val="000D249E"/>
    <w:rsid w:val="000D53E6"/>
    <w:rsid w:val="000F4E67"/>
    <w:rsid w:val="000F7CCF"/>
    <w:rsid w:val="0011243C"/>
    <w:rsid w:val="0012284A"/>
    <w:rsid w:val="00132418"/>
    <w:rsid w:val="00150004"/>
    <w:rsid w:val="00153CA8"/>
    <w:rsid w:val="00155825"/>
    <w:rsid w:val="001627EE"/>
    <w:rsid w:val="00163D12"/>
    <w:rsid w:val="001707B7"/>
    <w:rsid w:val="00170FEB"/>
    <w:rsid w:val="00172EAD"/>
    <w:rsid w:val="00174062"/>
    <w:rsid w:val="0019464D"/>
    <w:rsid w:val="00197FC4"/>
    <w:rsid w:val="001A3B29"/>
    <w:rsid w:val="001A3E09"/>
    <w:rsid w:val="001A5CE6"/>
    <w:rsid w:val="001C01B0"/>
    <w:rsid w:val="001C2C38"/>
    <w:rsid w:val="001D4638"/>
    <w:rsid w:val="001E1AC8"/>
    <w:rsid w:val="001E2961"/>
    <w:rsid w:val="001E563E"/>
    <w:rsid w:val="001E6BD0"/>
    <w:rsid w:val="001E731E"/>
    <w:rsid w:val="001F01D5"/>
    <w:rsid w:val="001F13D8"/>
    <w:rsid w:val="001F22EE"/>
    <w:rsid w:val="001F50FF"/>
    <w:rsid w:val="002018F8"/>
    <w:rsid w:val="00203F19"/>
    <w:rsid w:val="00206180"/>
    <w:rsid w:val="0020637B"/>
    <w:rsid w:val="00206A9E"/>
    <w:rsid w:val="00206F6C"/>
    <w:rsid w:val="0020715E"/>
    <w:rsid w:val="00212840"/>
    <w:rsid w:val="0021304D"/>
    <w:rsid w:val="00215735"/>
    <w:rsid w:val="00227A6C"/>
    <w:rsid w:val="00242498"/>
    <w:rsid w:val="00251DC3"/>
    <w:rsid w:val="002536D9"/>
    <w:rsid w:val="00253C1E"/>
    <w:rsid w:val="00254759"/>
    <w:rsid w:val="0025530C"/>
    <w:rsid w:val="00257E5F"/>
    <w:rsid w:val="00262992"/>
    <w:rsid w:val="00267888"/>
    <w:rsid w:val="00276ECD"/>
    <w:rsid w:val="00276FAA"/>
    <w:rsid w:val="002B71AC"/>
    <w:rsid w:val="002D038A"/>
    <w:rsid w:val="002D49DD"/>
    <w:rsid w:val="002E69AF"/>
    <w:rsid w:val="002E79D7"/>
    <w:rsid w:val="002F03D9"/>
    <w:rsid w:val="002F6485"/>
    <w:rsid w:val="002F6618"/>
    <w:rsid w:val="003062B1"/>
    <w:rsid w:val="00310D6B"/>
    <w:rsid w:val="00311598"/>
    <w:rsid w:val="0032257B"/>
    <w:rsid w:val="00325D77"/>
    <w:rsid w:val="00331F5E"/>
    <w:rsid w:val="00336736"/>
    <w:rsid w:val="00342DF5"/>
    <w:rsid w:val="00347422"/>
    <w:rsid w:val="00352251"/>
    <w:rsid w:val="00360C7C"/>
    <w:rsid w:val="00361CE5"/>
    <w:rsid w:val="0036375E"/>
    <w:rsid w:val="00363D31"/>
    <w:rsid w:val="00365B4A"/>
    <w:rsid w:val="0036689C"/>
    <w:rsid w:val="00372A5D"/>
    <w:rsid w:val="00372B74"/>
    <w:rsid w:val="00380150"/>
    <w:rsid w:val="00380AE9"/>
    <w:rsid w:val="00390399"/>
    <w:rsid w:val="0039490F"/>
    <w:rsid w:val="00396815"/>
    <w:rsid w:val="003B1EF9"/>
    <w:rsid w:val="003B2676"/>
    <w:rsid w:val="003C0122"/>
    <w:rsid w:val="003C40B2"/>
    <w:rsid w:val="003C45B1"/>
    <w:rsid w:val="003D0CD8"/>
    <w:rsid w:val="003E070B"/>
    <w:rsid w:val="003E401A"/>
    <w:rsid w:val="003E7F46"/>
    <w:rsid w:val="004007A2"/>
    <w:rsid w:val="00401F49"/>
    <w:rsid w:val="00402AB6"/>
    <w:rsid w:val="00402E91"/>
    <w:rsid w:val="00405C3B"/>
    <w:rsid w:val="00413F6E"/>
    <w:rsid w:val="00414AF9"/>
    <w:rsid w:val="00414E73"/>
    <w:rsid w:val="00417E03"/>
    <w:rsid w:val="00421D80"/>
    <w:rsid w:val="004234BF"/>
    <w:rsid w:val="00427926"/>
    <w:rsid w:val="00446E93"/>
    <w:rsid w:val="00454F76"/>
    <w:rsid w:val="00463678"/>
    <w:rsid w:val="004675F1"/>
    <w:rsid w:val="00477A73"/>
    <w:rsid w:val="004823E7"/>
    <w:rsid w:val="00491CB4"/>
    <w:rsid w:val="00493D1C"/>
    <w:rsid w:val="00494017"/>
    <w:rsid w:val="004A43F5"/>
    <w:rsid w:val="004A7266"/>
    <w:rsid w:val="004B2CF9"/>
    <w:rsid w:val="004B329B"/>
    <w:rsid w:val="004B4267"/>
    <w:rsid w:val="004C1A3D"/>
    <w:rsid w:val="004C31C0"/>
    <w:rsid w:val="004C3EFB"/>
    <w:rsid w:val="004D25D7"/>
    <w:rsid w:val="004E6408"/>
    <w:rsid w:val="004F0A9B"/>
    <w:rsid w:val="004F0B2B"/>
    <w:rsid w:val="004F11D3"/>
    <w:rsid w:val="004F55B6"/>
    <w:rsid w:val="004F6E9A"/>
    <w:rsid w:val="00502C98"/>
    <w:rsid w:val="00503B2D"/>
    <w:rsid w:val="00512B92"/>
    <w:rsid w:val="005131BB"/>
    <w:rsid w:val="00516A8F"/>
    <w:rsid w:val="0052380B"/>
    <w:rsid w:val="0052794D"/>
    <w:rsid w:val="00545D89"/>
    <w:rsid w:val="005577D3"/>
    <w:rsid w:val="00562C8E"/>
    <w:rsid w:val="00562D2C"/>
    <w:rsid w:val="0056456A"/>
    <w:rsid w:val="005730B9"/>
    <w:rsid w:val="005766E1"/>
    <w:rsid w:val="0058052E"/>
    <w:rsid w:val="00585893"/>
    <w:rsid w:val="005907DC"/>
    <w:rsid w:val="00592E8F"/>
    <w:rsid w:val="005943DC"/>
    <w:rsid w:val="00597491"/>
    <w:rsid w:val="005A0D08"/>
    <w:rsid w:val="005A625C"/>
    <w:rsid w:val="005A6CD4"/>
    <w:rsid w:val="005B02BE"/>
    <w:rsid w:val="005B4A57"/>
    <w:rsid w:val="005D0B3D"/>
    <w:rsid w:val="005D58D8"/>
    <w:rsid w:val="005D6EC3"/>
    <w:rsid w:val="005E4665"/>
    <w:rsid w:val="005E66B4"/>
    <w:rsid w:val="005E7BE0"/>
    <w:rsid w:val="005F0B4B"/>
    <w:rsid w:val="005F3141"/>
    <w:rsid w:val="00600D64"/>
    <w:rsid w:val="0061446D"/>
    <w:rsid w:val="0062787D"/>
    <w:rsid w:val="006308BA"/>
    <w:rsid w:val="00632EC3"/>
    <w:rsid w:val="00633BFC"/>
    <w:rsid w:val="0063414E"/>
    <w:rsid w:val="006403C4"/>
    <w:rsid w:val="0065357C"/>
    <w:rsid w:val="00654ACA"/>
    <w:rsid w:val="006563B0"/>
    <w:rsid w:val="0066106A"/>
    <w:rsid w:val="006645E5"/>
    <w:rsid w:val="0066535E"/>
    <w:rsid w:val="00672C81"/>
    <w:rsid w:val="0067490E"/>
    <w:rsid w:val="00676217"/>
    <w:rsid w:val="0068514C"/>
    <w:rsid w:val="006972A3"/>
    <w:rsid w:val="006A38A5"/>
    <w:rsid w:val="006A63E3"/>
    <w:rsid w:val="006B32D2"/>
    <w:rsid w:val="006B79F1"/>
    <w:rsid w:val="006C2794"/>
    <w:rsid w:val="006C33EF"/>
    <w:rsid w:val="006C4253"/>
    <w:rsid w:val="006D109C"/>
    <w:rsid w:val="006D7544"/>
    <w:rsid w:val="006E299A"/>
    <w:rsid w:val="006E3F0D"/>
    <w:rsid w:val="006F746F"/>
    <w:rsid w:val="00703B05"/>
    <w:rsid w:val="00720D67"/>
    <w:rsid w:val="00724D1D"/>
    <w:rsid w:val="007275C1"/>
    <w:rsid w:val="00731FDA"/>
    <w:rsid w:val="00734343"/>
    <w:rsid w:val="00741773"/>
    <w:rsid w:val="007421BF"/>
    <w:rsid w:val="00743DF6"/>
    <w:rsid w:val="007474E4"/>
    <w:rsid w:val="00747AEE"/>
    <w:rsid w:val="00751BCC"/>
    <w:rsid w:val="007520DB"/>
    <w:rsid w:val="00756E51"/>
    <w:rsid w:val="00767CD1"/>
    <w:rsid w:val="00776C87"/>
    <w:rsid w:val="00776E02"/>
    <w:rsid w:val="00792B5A"/>
    <w:rsid w:val="007932DA"/>
    <w:rsid w:val="007948A0"/>
    <w:rsid w:val="00796F1F"/>
    <w:rsid w:val="007A2553"/>
    <w:rsid w:val="007A28AB"/>
    <w:rsid w:val="007A2EE4"/>
    <w:rsid w:val="007A638F"/>
    <w:rsid w:val="007B021B"/>
    <w:rsid w:val="007B7DBE"/>
    <w:rsid w:val="007C03F3"/>
    <w:rsid w:val="007D3E7E"/>
    <w:rsid w:val="007D5C6C"/>
    <w:rsid w:val="007E44F8"/>
    <w:rsid w:val="007F04AD"/>
    <w:rsid w:val="00813134"/>
    <w:rsid w:val="00814647"/>
    <w:rsid w:val="008200FC"/>
    <w:rsid w:val="00826204"/>
    <w:rsid w:val="008274CE"/>
    <w:rsid w:val="00831C20"/>
    <w:rsid w:val="00832852"/>
    <w:rsid w:val="00841B73"/>
    <w:rsid w:val="00842A2C"/>
    <w:rsid w:val="00856DD0"/>
    <w:rsid w:val="00861631"/>
    <w:rsid w:val="00862101"/>
    <w:rsid w:val="00863476"/>
    <w:rsid w:val="00863DE8"/>
    <w:rsid w:val="0086657F"/>
    <w:rsid w:val="00866F21"/>
    <w:rsid w:val="0087268E"/>
    <w:rsid w:val="008738C8"/>
    <w:rsid w:val="00883999"/>
    <w:rsid w:val="0088624E"/>
    <w:rsid w:val="008947F4"/>
    <w:rsid w:val="00897D0F"/>
    <w:rsid w:val="008A4289"/>
    <w:rsid w:val="008A774C"/>
    <w:rsid w:val="008B103B"/>
    <w:rsid w:val="008B1E95"/>
    <w:rsid w:val="008B22FA"/>
    <w:rsid w:val="008B7640"/>
    <w:rsid w:val="008D12AF"/>
    <w:rsid w:val="008D3D3B"/>
    <w:rsid w:val="008D423B"/>
    <w:rsid w:val="008E2875"/>
    <w:rsid w:val="008E4735"/>
    <w:rsid w:val="008E5932"/>
    <w:rsid w:val="008E6932"/>
    <w:rsid w:val="008E7824"/>
    <w:rsid w:val="008F0E99"/>
    <w:rsid w:val="00900A1D"/>
    <w:rsid w:val="00903393"/>
    <w:rsid w:val="009039F6"/>
    <w:rsid w:val="009116B8"/>
    <w:rsid w:val="00913C6F"/>
    <w:rsid w:val="00917410"/>
    <w:rsid w:val="009218ED"/>
    <w:rsid w:val="00923961"/>
    <w:rsid w:val="00924840"/>
    <w:rsid w:val="0092625E"/>
    <w:rsid w:val="00927264"/>
    <w:rsid w:val="0092776B"/>
    <w:rsid w:val="0093360F"/>
    <w:rsid w:val="009404DC"/>
    <w:rsid w:val="00946BD1"/>
    <w:rsid w:val="0094719C"/>
    <w:rsid w:val="00976B8D"/>
    <w:rsid w:val="00976F76"/>
    <w:rsid w:val="00984904"/>
    <w:rsid w:val="00986BC5"/>
    <w:rsid w:val="00991037"/>
    <w:rsid w:val="0099371B"/>
    <w:rsid w:val="00995879"/>
    <w:rsid w:val="009A43EB"/>
    <w:rsid w:val="009A67A3"/>
    <w:rsid w:val="009B5A82"/>
    <w:rsid w:val="009C048E"/>
    <w:rsid w:val="009C5318"/>
    <w:rsid w:val="009D6E61"/>
    <w:rsid w:val="009E2C52"/>
    <w:rsid w:val="009E4E48"/>
    <w:rsid w:val="00A017C0"/>
    <w:rsid w:val="00A06701"/>
    <w:rsid w:val="00A07FFC"/>
    <w:rsid w:val="00A11E35"/>
    <w:rsid w:val="00A13BAD"/>
    <w:rsid w:val="00A16CE6"/>
    <w:rsid w:val="00A174CD"/>
    <w:rsid w:val="00A241F0"/>
    <w:rsid w:val="00A268C7"/>
    <w:rsid w:val="00A30FDE"/>
    <w:rsid w:val="00A41083"/>
    <w:rsid w:val="00A53FDE"/>
    <w:rsid w:val="00A56361"/>
    <w:rsid w:val="00A61841"/>
    <w:rsid w:val="00A76773"/>
    <w:rsid w:val="00A948FC"/>
    <w:rsid w:val="00A955E4"/>
    <w:rsid w:val="00AA1062"/>
    <w:rsid w:val="00AA56DD"/>
    <w:rsid w:val="00AB2FE1"/>
    <w:rsid w:val="00AB4C0A"/>
    <w:rsid w:val="00AC1981"/>
    <w:rsid w:val="00AC32E5"/>
    <w:rsid w:val="00AC659B"/>
    <w:rsid w:val="00AD2AB3"/>
    <w:rsid w:val="00AE6400"/>
    <w:rsid w:val="00AE6C16"/>
    <w:rsid w:val="00AF2445"/>
    <w:rsid w:val="00B02B11"/>
    <w:rsid w:val="00B063B3"/>
    <w:rsid w:val="00B24E54"/>
    <w:rsid w:val="00B312D3"/>
    <w:rsid w:val="00B32340"/>
    <w:rsid w:val="00B33DB3"/>
    <w:rsid w:val="00B41433"/>
    <w:rsid w:val="00B508BC"/>
    <w:rsid w:val="00B6173D"/>
    <w:rsid w:val="00B6234D"/>
    <w:rsid w:val="00B66E10"/>
    <w:rsid w:val="00B718B5"/>
    <w:rsid w:val="00B7676C"/>
    <w:rsid w:val="00B8356A"/>
    <w:rsid w:val="00B839A1"/>
    <w:rsid w:val="00BC7356"/>
    <w:rsid w:val="00BC782F"/>
    <w:rsid w:val="00BD026A"/>
    <w:rsid w:val="00BD156D"/>
    <w:rsid w:val="00BD34AB"/>
    <w:rsid w:val="00BD4519"/>
    <w:rsid w:val="00BD6E91"/>
    <w:rsid w:val="00BE3799"/>
    <w:rsid w:val="00BF023B"/>
    <w:rsid w:val="00BF0935"/>
    <w:rsid w:val="00BF122F"/>
    <w:rsid w:val="00BF24CB"/>
    <w:rsid w:val="00BF6928"/>
    <w:rsid w:val="00C13930"/>
    <w:rsid w:val="00C175C9"/>
    <w:rsid w:val="00C2057A"/>
    <w:rsid w:val="00C36735"/>
    <w:rsid w:val="00C37F39"/>
    <w:rsid w:val="00C42C10"/>
    <w:rsid w:val="00C611E5"/>
    <w:rsid w:val="00C62E8F"/>
    <w:rsid w:val="00C65BD6"/>
    <w:rsid w:val="00C66DD3"/>
    <w:rsid w:val="00C7004C"/>
    <w:rsid w:val="00C70870"/>
    <w:rsid w:val="00C71849"/>
    <w:rsid w:val="00C75291"/>
    <w:rsid w:val="00C76A1D"/>
    <w:rsid w:val="00C94A64"/>
    <w:rsid w:val="00CA1C25"/>
    <w:rsid w:val="00CA31C4"/>
    <w:rsid w:val="00CA622A"/>
    <w:rsid w:val="00CA66BC"/>
    <w:rsid w:val="00CE2AEA"/>
    <w:rsid w:val="00CE4497"/>
    <w:rsid w:val="00CE51D8"/>
    <w:rsid w:val="00CE6EC7"/>
    <w:rsid w:val="00CE7BD9"/>
    <w:rsid w:val="00CF0A34"/>
    <w:rsid w:val="00CF1FB1"/>
    <w:rsid w:val="00CF5707"/>
    <w:rsid w:val="00CF57B0"/>
    <w:rsid w:val="00CF5EEE"/>
    <w:rsid w:val="00D00B74"/>
    <w:rsid w:val="00D0149F"/>
    <w:rsid w:val="00D02127"/>
    <w:rsid w:val="00D05025"/>
    <w:rsid w:val="00D07474"/>
    <w:rsid w:val="00D103BB"/>
    <w:rsid w:val="00D10DFC"/>
    <w:rsid w:val="00D17D1D"/>
    <w:rsid w:val="00D17F51"/>
    <w:rsid w:val="00D244F2"/>
    <w:rsid w:val="00D25260"/>
    <w:rsid w:val="00D25323"/>
    <w:rsid w:val="00D25B69"/>
    <w:rsid w:val="00D37C89"/>
    <w:rsid w:val="00D440CA"/>
    <w:rsid w:val="00D47B2A"/>
    <w:rsid w:val="00D57693"/>
    <w:rsid w:val="00D64C9B"/>
    <w:rsid w:val="00D66BA2"/>
    <w:rsid w:val="00D70EA9"/>
    <w:rsid w:val="00D73975"/>
    <w:rsid w:val="00D7544C"/>
    <w:rsid w:val="00D76F10"/>
    <w:rsid w:val="00D81947"/>
    <w:rsid w:val="00D86D59"/>
    <w:rsid w:val="00D9032C"/>
    <w:rsid w:val="00D9339D"/>
    <w:rsid w:val="00D96B0E"/>
    <w:rsid w:val="00DA4D9A"/>
    <w:rsid w:val="00DB7712"/>
    <w:rsid w:val="00DC1520"/>
    <w:rsid w:val="00DC26D2"/>
    <w:rsid w:val="00DC5AE7"/>
    <w:rsid w:val="00DD5958"/>
    <w:rsid w:val="00DD76BD"/>
    <w:rsid w:val="00DE1AAD"/>
    <w:rsid w:val="00DE5080"/>
    <w:rsid w:val="00DE5168"/>
    <w:rsid w:val="00DE7022"/>
    <w:rsid w:val="00DE747D"/>
    <w:rsid w:val="00DF3991"/>
    <w:rsid w:val="00DF77DD"/>
    <w:rsid w:val="00E07CE0"/>
    <w:rsid w:val="00E11C3A"/>
    <w:rsid w:val="00E14135"/>
    <w:rsid w:val="00E15D55"/>
    <w:rsid w:val="00E2213A"/>
    <w:rsid w:val="00E27A1F"/>
    <w:rsid w:val="00E30263"/>
    <w:rsid w:val="00E32C22"/>
    <w:rsid w:val="00E330DE"/>
    <w:rsid w:val="00E37EE5"/>
    <w:rsid w:val="00E4006F"/>
    <w:rsid w:val="00E401CB"/>
    <w:rsid w:val="00E4522A"/>
    <w:rsid w:val="00E45B90"/>
    <w:rsid w:val="00E4747B"/>
    <w:rsid w:val="00E52DA7"/>
    <w:rsid w:val="00E561EB"/>
    <w:rsid w:val="00E61A5A"/>
    <w:rsid w:val="00E61C42"/>
    <w:rsid w:val="00E63B3E"/>
    <w:rsid w:val="00E6737B"/>
    <w:rsid w:val="00E701C9"/>
    <w:rsid w:val="00E7166D"/>
    <w:rsid w:val="00E72DDD"/>
    <w:rsid w:val="00E730EF"/>
    <w:rsid w:val="00EA0EC7"/>
    <w:rsid w:val="00EA3A34"/>
    <w:rsid w:val="00EA3A74"/>
    <w:rsid w:val="00EB04B9"/>
    <w:rsid w:val="00EB620D"/>
    <w:rsid w:val="00EC326B"/>
    <w:rsid w:val="00EC528A"/>
    <w:rsid w:val="00ED162F"/>
    <w:rsid w:val="00ED31F1"/>
    <w:rsid w:val="00ED3D8C"/>
    <w:rsid w:val="00ED425E"/>
    <w:rsid w:val="00ED65EE"/>
    <w:rsid w:val="00ED7C54"/>
    <w:rsid w:val="00EE05E4"/>
    <w:rsid w:val="00EE64A3"/>
    <w:rsid w:val="00EE6636"/>
    <w:rsid w:val="00EF3C42"/>
    <w:rsid w:val="00F11050"/>
    <w:rsid w:val="00F2144C"/>
    <w:rsid w:val="00F379C5"/>
    <w:rsid w:val="00F44709"/>
    <w:rsid w:val="00F46E2C"/>
    <w:rsid w:val="00F47BC2"/>
    <w:rsid w:val="00F51964"/>
    <w:rsid w:val="00F51BB8"/>
    <w:rsid w:val="00F51E16"/>
    <w:rsid w:val="00F526E1"/>
    <w:rsid w:val="00F547EC"/>
    <w:rsid w:val="00F57AC4"/>
    <w:rsid w:val="00F710D3"/>
    <w:rsid w:val="00F73316"/>
    <w:rsid w:val="00F751E5"/>
    <w:rsid w:val="00F80908"/>
    <w:rsid w:val="00F8421A"/>
    <w:rsid w:val="00F84CEE"/>
    <w:rsid w:val="00F91C9D"/>
    <w:rsid w:val="00F953C4"/>
    <w:rsid w:val="00F9701C"/>
    <w:rsid w:val="00F975D0"/>
    <w:rsid w:val="00FA4546"/>
    <w:rsid w:val="00FB66AD"/>
    <w:rsid w:val="00FC0F31"/>
    <w:rsid w:val="00FC1F77"/>
    <w:rsid w:val="00FC2462"/>
    <w:rsid w:val="00FD2539"/>
    <w:rsid w:val="00FD2BBF"/>
    <w:rsid w:val="00FD2E1D"/>
    <w:rsid w:val="00FD32ED"/>
    <w:rsid w:val="00FE3EDC"/>
    <w:rsid w:val="00FF01AA"/>
    <w:rsid w:val="3F515F0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6AAA"/>
  <w15:docId w15:val="{086711BA-54E0-48C5-B2A7-55BAEF77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56456A"/>
    <w:rPr>
      <w:rFonts w:ascii="Calibri" w:eastAsia="Calibri" w:hAnsi="Calibri" w:cs="Times New Roman"/>
      <w:lang w:val="de-DE" w:eastAsia="en-US"/>
    </w:rPr>
  </w:style>
  <w:style w:type="paragraph" w:styleId="berschrift1">
    <w:name w:val="heading 1"/>
    <w:aliases w:val="Ü1"/>
    <w:basedOn w:val="berschrift2"/>
    <w:next w:val="Standard"/>
    <w:link w:val="berschrift1Zchn"/>
    <w:uiPriority w:val="9"/>
    <w:qFormat/>
    <w:rsid w:val="00336736"/>
    <w:pPr>
      <w:numPr>
        <w:ilvl w:val="0"/>
      </w:numPr>
      <w:spacing w:before="600" w:after="600" w:line="480" w:lineRule="auto"/>
      <w:outlineLvl w:val="0"/>
    </w:pPr>
    <w:rPr>
      <w:bCs w:val="0"/>
      <w:sz w:val="36"/>
      <w:szCs w:val="28"/>
    </w:rPr>
  </w:style>
  <w:style w:type="paragraph" w:styleId="berschrift2">
    <w:name w:val="heading 2"/>
    <w:aliases w:val="Ü2"/>
    <w:basedOn w:val="Standard"/>
    <w:next w:val="Standard"/>
    <w:link w:val="berschrift2Zchn"/>
    <w:uiPriority w:val="9"/>
    <w:unhideWhenUsed/>
    <w:qFormat/>
    <w:rsid w:val="00336736"/>
    <w:pPr>
      <w:keepNext/>
      <w:keepLines/>
      <w:numPr>
        <w:ilvl w:val="1"/>
        <w:numId w:val="2"/>
      </w:numPr>
      <w:spacing w:before="400" w:after="400" w:line="360" w:lineRule="auto"/>
      <w:outlineLvl w:val="1"/>
    </w:pPr>
    <w:rPr>
      <w:rFonts w:ascii="Arial" w:eastAsiaTheme="majorEastAsia" w:hAnsi="Arial" w:cstheme="majorBidi"/>
      <w:b/>
      <w:bCs/>
      <w:color w:val="000000" w:themeColor="text1"/>
      <w:sz w:val="32"/>
      <w:szCs w:val="26"/>
    </w:rPr>
  </w:style>
  <w:style w:type="paragraph" w:styleId="berschrift3">
    <w:name w:val="heading 3"/>
    <w:aliases w:val="Ü3"/>
    <w:basedOn w:val="Standard"/>
    <w:next w:val="Standard"/>
    <w:link w:val="berschrift3Zchn"/>
    <w:uiPriority w:val="9"/>
    <w:unhideWhenUsed/>
    <w:qFormat/>
    <w:rsid w:val="00336736"/>
    <w:pPr>
      <w:keepNext/>
      <w:keepLines/>
      <w:numPr>
        <w:ilvl w:val="2"/>
        <w:numId w:val="2"/>
      </w:numPr>
      <w:spacing w:before="200" w:line="360" w:lineRule="auto"/>
      <w:outlineLvl w:val="2"/>
    </w:pPr>
    <w:rPr>
      <w:rFonts w:ascii="Arial" w:eastAsiaTheme="majorEastAsia" w:hAnsi="Arial" w:cstheme="majorBidi"/>
      <w:b/>
      <w:bCs/>
      <w:color w:val="000000" w:themeColor="text1"/>
      <w:sz w:val="28"/>
    </w:rPr>
  </w:style>
  <w:style w:type="paragraph" w:styleId="berschrift4">
    <w:name w:val="heading 4"/>
    <w:aliases w:val="Normaltext"/>
    <w:basedOn w:val="Standard"/>
    <w:next w:val="Standard"/>
    <w:link w:val="berschrift4Zchn"/>
    <w:uiPriority w:val="9"/>
    <w:unhideWhenUsed/>
    <w:qFormat/>
    <w:rsid w:val="00215735"/>
    <w:pPr>
      <w:keepNext/>
      <w:keepLines/>
      <w:spacing w:before="200" w:after="0" w:line="360" w:lineRule="auto"/>
      <w:jc w:val="both"/>
      <w:outlineLvl w:val="3"/>
    </w:pPr>
    <w:rPr>
      <w:rFonts w:ascii="Arial" w:eastAsiaTheme="majorEastAsia" w:hAnsi="Arial" w:cstheme="majorBidi"/>
      <w:bCs/>
      <w:iCs/>
      <w:color w:val="000000" w:themeColor="text1"/>
      <w:sz w:val="24"/>
    </w:rPr>
  </w:style>
  <w:style w:type="paragraph" w:styleId="berschrift5">
    <w:name w:val="heading 5"/>
    <w:aliases w:val="Fußnote"/>
    <w:basedOn w:val="Funotentext"/>
    <w:next w:val="Standard"/>
    <w:link w:val="berschrift5Zchn"/>
    <w:uiPriority w:val="9"/>
    <w:unhideWhenUsed/>
    <w:qFormat/>
    <w:rsid w:val="00E6737B"/>
    <w:pPr>
      <w:keepNext/>
      <w:keepLines/>
      <w:spacing w:before="120" w:after="120"/>
      <w:jc w:val="both"/>
      <w:outlineLvl w:val="4"/>
    </w:pPr>
    <w:rPr>
      <w:rFonts w:ascii="Arial" w:eastAsiaTheme="majorEastAsia" w:hAnsi="Arial" w:cstheme="majorBidi"/>
      <w:color w:val="000000" w:themeColor="text1"/>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rsid w:val="000115DF"/>
    <w:pPr>
      <w:spacing w:after="0" w:line="240" w:lineRule="auto"/>
    </w:pPr>
  </w:style>
  <w:style w:type="character" w:customStyle="1" w:styleId="berschrift1Zchn">
    <w:name w:val="Überschrift 1 Zchn"/>
    <w:aliases w:val="Ü1 Zchn"/>
    <w:basedOn w:val="Absatz-Standardschriftart"/>
    <w:link w:val="berschrift1"/>
    <w:uiPriority w:val="9"/>
    <w:rsid w:val="00336736"/>
    <w:rPr>
      <w:rFonts w:ascii="Arial" w:eastAsiaTheme="majorEastAsia" w:hAnsi="Arial" w:cstheme="majorBidi"/>
      <w:b/>
      <w:color w:val="000000" w:themeColor="text1"/>
      <w:sz w:val="36"/>
      <w:szCs w:val="28"/>
      <w:lang w:val="de-DE" w:eastAsia="en-US"/>
    </w:rPr>
  </w:style>
  <w:style w:type="character" w:customStyle="1" w:styleId="berschrift3Zchn">
    <w:name w:val="Überschrift 3 Zchn"/>
    <w:aliases w:val="Ü3 Zchn"/>
    <w:basedOn w:val="Absatz-Standardschriftart"/>
    <w:link w:val="berschrift3"/>
    <w:uiPriority w:val="9"/>
    <w:rsid w:val="00336736"/>
    <w:rPr>
      <w:rFonts w:ascii="Arial" w:eastAsiaTheme="majorEastAsia" w:hAnsi="Arial" w:cstheme="majorBidi"/>
      <w:b/>
      <w:bCs/>
      <w:color w:val="000000" w:themeColor="text1"/>
      <w:sz w:val="28"/>
      <w:lang w:val="de-DE" w:eastAsia="en-US"/>
    </w:rPr>
  </w:style>
  <w:style w:type="character" w:customStyle="1" w:styleId="berschrift2Zchn">
    <w:name w:val="Überschrift 2 Zchn"/>
    <w:aliases w:val="Ü2 Zchn"/>
    <w:basedOn w:val="Absatz-Standardschriftart"/>
    <w:link w:val="berschrift2"/>
    <w:uiPriority w:val="9"/>
    <w:rsid w:val="00336736"/>
    <w:rPr>
      <w:rFonts w:ascii="Arial" w:eastAsiaTheme="majorEastAsia" w:hAnsi="Arial" w:cstheme="majorBidi"/>
      <w:b/>
      <w:bCs/>
      <w:color w:val="000000" w:themeColor="text1"/>
      <w:sz w:val="32"/>
      <w:szCs w:val="26"/>
      <w:lang w:val="de-DE" w:eastAsia="en-US"/>
    </w:rPr>
  </w:style>
  <w:style w:type="paragraph" w:styleId="Inhaltsverzeichnisberschrift">
    <w:name w:val="TOC Heading"/>
    <w:basedOn w:val="berschrift1"/>
    <w:next w:val="Standard"/>
    <w:uiPriority w:val="39"/>
    <w:unhideWhenUsed/>
    <w:qFormat/>
    <w:rsid w:val="000115DF"/>
    <w:pPr>
      <w:spacing w:before="480" w:after="0" w:line="276" w:lineRule="auto"/>
      <w:outlineLvl w:val="9"/>
    </w:pPr>
    <w:rPr>
      <w:rFonts w:asciiTheme="majorHAnsi" w:hAnsiTheme="majorHAnsi"/>
      <w:bCs/>
      <w:color w:val="365F91" w:themeColor="accent1" w:themeShade="BF"/>
      <w:sz w:val="28"/>
    </w:rPr>
  </w:style>
  <w:style w:type="paragraph" w:styleId="Sprechblasentext">
    <w:name w:val="Balloon Text"/>
    <w:basedOn w:val="Standard"/>
    <w:link w:val="SprechblasentextZchn"/>
    <w:uiPriority w:val="99"/>
    <w:semiHidden/>
    <w:unhideWhenUsed/>
    <w:rsid w:val="000115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15DF"/>
    <w:rPr>
      <w:rFonts w:ascii="Tahoma" w:hAnsi="Tahoma" w:cs="Tahoma"/>
      <w:sz w:val="16"/>
      <w:szCs w:val="16"/>
    </w:rPr>
  </w:style>
  <w:style w:type="paragraph" w:styleId="Verzeichnis2">
    <w:name w:val="toc 2"/>
    <w:basedOn w:val="Standard"/>
    <w:next w:val="Standard"/>
    <w:autoRedefine/>
    <w:uiPriority w:val="39"/>
    <w:unhideWhenUsed/>
    <w:qFormat/>
    <w:rsid w:val="000115DF"/>
    <w:pPr>
      <w:spacing w:after="100"/>
      <w:ind w:left="220"/>
    </w:pPr>
  </w:style>
  <w:style w:type="paragraph" w:styleId="Verzeichnis1">
    <w:name w:val="toc 1"/>
    <w:basedOn w:val="Standard"/>
    <w:next w:val="Standard"/>
    <w:autoRedefine/>
    <w:uiPriority w:val="39"/>
    <w:unhideWhenUsed/>
    <w:qFormat/>
    <w:rsid w:val="00913C6F"/>
    <w:pPr>
      <w:tabs>
        <w:tab w:val="left" w:pos="440"/>
        <w:tab w:val="right" w:leader="dot" w:pos="9060"/>
      </w:tabs>
      <w:spacing w:after="100"/>
    </w:pPr>
    <w:rPr>
      <w:rFonts w:ascii="Arial" w:hAnsi="Arial" w:cs="Arial"/>
      <w:noProof/>
      <w:sz w:val="24"/>
      <w:szCs w:val="24"/>
    </w:rPr>
  </w:style>
  <w:style w:type="paragraph" w:styleId="Verzeichnis3">
    <w:name w:val="toc 3"/>
    <w:basedOn w:val="Standard"/>
    <w:next w:val="Standard"/>
    <w:autoRedefine/>
    <w:uiPriority w:val="39"/>
    <w:unhideWhenUsed/>
    <w:qFormat/>
    <w:rsid w:val="000115DF"/>
    <w:pPr>
      <w:spacing w:after="100"/>
      <w:ind w:left="440"/>
    </w:pPr>
  </w:style>
  <w:style w:type="paragraph" w:styleId="Kopfzeile">
    <w:name w:val="header"/>
    <w:basedOn w:val="Standard"/>
    <w:link w:val="KopfzeileZchn"/>
    <w:unhideWhenUsed/>
    <w:rsid w:val="000115DF"/>
    <w:pPr>
      <w:tabs>
        <w:tab w:val="center" w:pos="4536"/>
        <w:tab w:val="right" w:pos="9072"/>
      </w:tabs>
      <w:spacing w:after="0" w:line="240" w:lineRule="auto"/>
    </w:pPr>
  </w:style>
  <w:style w:type="character" w:customStyle="1" w:styleId="KopfzeileZchn">
    <w:name w:val="Kopfzeile Zchn"/>
    <w:basedOn w:val="Absatz-Standardschriftart"/>
    <w:link w:val="Kopfzeile"/>
    <w:rsid w:val="000115DF"/>
  </w:style>
  <w:style w:type="paragraph" w:styleId="Fuzeile">
    <w:name w:val="footer"/>
    <w:basedOn w:val="Standard"/>
    <w:link w:val="FuzeileZchn"/>
    <w:uiPriority w:val="99"/>
    <w:unhideWhenUsed/>
    <w:rsid w:val="000115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15DF"/>
  </w:style>
  <w:style w:type="character" w:customStyle="1" w:styleId="berschrift4Zchn">
    <w:name w:val="Überschrift 4 Zchn"/>
    <w:aliases w:val="Normaltext Zchn"/>
    <w:basedOn w:val="Absatz-Standardschriftart"/>
    <w:link w:val="berschrift4"/>
    <w:uiPriority w:val="9"/>
    <w:rsid w:val="00215735"/>
    <w:rPr>
      <w:rFonts w:ascii="Arial" w:eastAsiaTheme="majorEastAsia" w:hAnsi="Arial" w:cstheme="majorBidi"/>
      <w:bCs/>
      <w:iCs/>
      <w:color w:val="000000" w:themeColor="text1"/>
      <w:sz w:val="24"/>
    </w:rPr>
  </w:style>
  <w:style w:type="paragraph" w:styleId="Funotentext">
    <w:name w:val="footnote text"/>
    <w:basedOn w:val="Standard"/>
    <w:link w:val="FunotentextZchn"/>
    <w:uiPriority w:val="99"/>
    <w:semiHidden/>
    <w:unhideWhenUsed/>
    <w:rsid w:val="00E6737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737B"/>
    <w:rPr>
      <w:sz w:val="20"/>
      <w:szCs w:val="20"/>
    </w:rPr>
  </w:style>
  <w:style w:type="character" w:styleId="Funotenzeichen">
    <w:name w:val="footnote reference"/>
    <w:basedOn w:val="Absatz-Standardschriftart"/>
    <w:uiPriority w:val="99"/>
    <w:semiHidden/>
    <w:unhideWhenUsed/>
    <w:rsid w:val="00E6737B"/>
    <w:rPr>
      <w:vertAlign w:val="superscript"/>
    </w:rPr>
  </w:style>
  <w:style w:type="character" w:customStyle="1" w:styleId="berschrift5Zchn">
    <w:name w:val="Überschrift 5 Zchn"/>
    <w:aliases w:val="Fußnote Zchn"/>
    <w:basedOn w:val="Absatz-Standardschriftart"/>
    <w:link w:val="berschrift5"/>
    <w:uiPriority w:val="9"/>
    <w:rsid w:val="00E6737B"/>
    <w:rPr>
      <w:rFonts w:ascii="Arial" w:eastAsiaTheme="majorEastAsia" w:hAnsi="Arial" w:cstheme="majorBidi"/>
      <w:color w:val="000000" w:themeColor="text1"/>
      <w:sz w:val="18"/>
      <w:szCs w:val="20"/>
    </w:rPr>
  </w:style>
  <w:style w:type="character" w:styleId="Hyperlink">
    <w:name w:val="Hyperlink"/>
    <w:basedOn w:val="Absatz-Standardschriftart"/>
    <w:uiPriority w:val="99"/>
    <w:unhideWhenUsed/>
    <w:rsid w:val="00AC32E5"/>
    <w:rPr>
      <w:color w:val="0000FF" w:themeColor="hyperlink"/>
      <w:u w:val="single"/>
    </w:rPr>
  </w:style>
  <w:style w:type="paragraph" w:styleId="Listenabsatz">
    <w:name w:val="List Paragraph"/>
    <w:basedOn w:val="Standard"/>
    <w:uiPriority w:val="34"/>
    <w:qFormat/>
    <w:rsid w:val="00AC32E5"/>
    <w:pPr>
      <w:ind w:left="720"/>
      <w:contextualSpacing/>
    </w:pPr>
  </w:style>
  <w:style w:type="numbering" w:customStyle="1" w:styleId="Formatvorlage1">
    <w:name w:val="Formatvorlage1"/>
    <w:uiPriority w:val="99"/>
    <w:rsid w:val="00336736"/>
    <w:pPr>
      <w:numPr>
        <w:numId w:val="1"/>
      </w:numPr>
    </w:pPr>
  </w:style>
  <w:style w:type="paragraph" w:customStyle="1" w:styleId="BodyText21">
    <w:name w:val="Body Text 21"/>
    <w:basedOn w:val="Standard"/>
    <w:rsid w:val="00C611E5"/>
    <w:pPr>
      <w:spacing w:after="0" w:line="240" w:lineRule="auto"/>
      <w:ind w:left="284" w:hanging="284"/>
    </w:pPr>
    <w:rPr>
      <w:rFonts w:ascii="MetaPlusBook-Roman" w:eastAsia="Times New Roman" w:hAnsi="MetaPlusBook-Roman"/>
      <w:szCs w:val="20"/>
      <w:lang w:eastAsia="de-DE"/>
    </w:rPr>
  </w:style>
  <w:style w:type="paragraph" w:styleId="Beschriftung">
    <w:name w:val="caption"/>
    <w:basedOn w:val="Standard"/>
    <w:next w:val="Standard"/>
    <w:uiPriority w:val="35"/>
    <w:unhideWhenUsed/>
    <w:qFormat/>
    <w:rsid w:val="00AD2AB3"/>
    <w:pPr>
      <w:spacing w:line="240" w:lineRule="auto"/>
    </w:pPr>
    <w:rPr>
      <w:b/>
      <w:bCs/>
      <w:color w:val="4F81BD" w:themeColor="accent1"/>
      <w:sz w:val="18"/>
      <w:szCs w:val="18"/>
    </w:rPr>
  </w:style>
  <w:style w:type="table" w:styleId="Tabellenraster">
    <w:name w:val="Table Grid"/>
    <w:basedOn w:val="NormaleTabelle"/>
    <w:uiPriority w:val="59"/>
    <w:rsid w:val="00ED3D8C"/>
    <w:pPr>
      <w:spacing w:after="0" w:line="240" w:lineRule="auto"/>
    </w:pPr>
    <w:rPr>
      <w:lang w:val="de-DE" w:eastAsia="de-D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4">
    <w:name w:val="toc 4"/>
    <w:basedOn w:val="Standard"/>
    <w:next w:val="Standard"/>
    <w:autoRedefine/>
    <w:uiPriority w:val="39"/>
    <w:unhideWhenUsed/>
    <w:rsid w:val="00D17F51"/>
    <w:pPr>
      <w:spacing w:after="100"/>
      <w:ind w:left="660"/>
    </w:pPr>
    <w:rPr>
      <w:rFonts w:asciiTheme="minorHAnsi" w:eastAsiaTheme="minorEastAsia" w:hAnsiTheme="minorHAnsi" w:cstheme="minorBidi"/>
      <w:lang w:eastAsia="de-DE"/>
    </w:rPr>
  </w:style>
  <w:style w:type="paragraph" w:styleId="Verzeichnis5">
    <w:name w:val="toc 5"/>
    <w:basedOn w:val="Standard"/>
    <w:next w:val="Standard"/>
    <w:autoRedefine/>
    <w:uiPriority w:val="39"/>
    <w:unhideWhenUsed/>
    <w:rsid w:val="00D17F51"/>
    <w:pPr>
      <w:spacing w:after="100"/>
      <w:ind w:left="880"/>
    </w:pPr>
    <w:rPr>
      <w:rFonts w:asciiTheme="minorHAnsi" w:eastAsiaTheme="minorEastAsia" w:hAnsiTheme="minorHAnsi" w:cstheme="minorBidi"/>
      <w:lang w:eastAsia="de-DE"/>
    </w:rPr>
  </w:style>
  <w:style w:type="paragraph" w:styleId="Verzeichnis6">
    <w:name w:val="toc 6"/>
    <w:basedOn w:val="Standard"/>
    <w:next w:val="Standard"/>
    <w:autoRedefine/>
    <w:uiPriority w:val="39"/>
    <w:unhideWhenUsed/>
    <w:rsid w:val="00D17F51"/>
    <w:pPr>
      <w:spacing w:after="100"/>
      <w:ind w:left="1100"/>
    </w:pPr>
    <w:rPr>
      <w:rFonts w:asciiTheme="minorHAnsi" w:eastAsiaTheme="minorEastAsia" w:hAnsiTheme="minorHAnsi" w:cstheme="minorBidi"/>
      <w:lang w:eastAsia="de-DE"/>
    </w:rPr>
  </w:style>
  <w:style w:type="paragraph" w:styleId="Verzeichnis7">
    <w:name w:val="toc 7"/>
    <w:basedOn w:val="Standard"/>
    <w:next w:val="Standard"/>
    <w:autoRedefine/>
    <w:uiPriority w:val="39"/>
    <w:unhideWhenUsed/>
    <w:rsid w:val="00D17F51"/>
    <w:pPr>
      <w:spacing w:after="100"/>
      <w:ind w:left="1320"/>
    </w:pPr>
    <w:rPr>
      <w:rFonts w:asciiTheme="minorHAnsi" w:eastAsiaTheme="minorEastAsia" w:hAnsiTheme="minorHAnsi" w:cstheme="minorBidi"/>
      <w:lang w:eastAsia="de-DE"/>
    </w:rPr>
  </w:style>
  <w:style w:type="paragraph" w:styleId="Verzeichnis8">
    <w:name w:val="toc 8"/>
    <w:basedOn w:val="Standard"/>
    <w:next w:val="Standard"/>
    <w:autoRedefine/>
    <w:uiPriority w:val="39"/>
    <w:unhideWhenUsed/>
    <w:rsid w:val="00D17F51"/>
    <w:pPr>
      <w:spacing w:after="100"/>
      <w:ind w:left="1540"/>
    </w:pPr>
    <w:rPr>
      <w:rFonts w:asciiTheme="minorHAnsi" w:eastAsiaTheme="minorEastAsia" w:hAnsiTheme="minorHAnsi" w:cstheme="minorBidi"/>
      <w:lang w:eastAsia="de-DE"/>
    </w:rPr>
  </w:style>
  <w:style w:type="paragraph" w:styleId="Verzeichnis9">
    <w:name w:val="toc 9"/>
    <w:basedOn w:val="Standard"/>
    <w:next w:val="Standard"/>
    <w:autoRedefine/>
    <w:uiPriority w:val="39"/>
    <w:unhideWhenUsed/>
    <w:rsid w:val="00D17F51"/>
    <w:pPr>
      <w:spacing w:after="100"/>
      <w:ind w:left="1760"/>
    </w:pPr>
    <w:rPr>
      <w:rFonts w:asciiTheme="minorHAnsi" w:eastAsiaTheme="minorEastAsia" w:hAnsiTheme="minorHAnsi" w:cstheme="minorBidi"/>
      <w:lang w:eastAsia="de-DE"/>
    </w:rPr>
  </w:style>
  <w:style w:type="paragraph" w:customStyle="1" w:styleId="Default">
    <w:name w:val="Default"/>
    <w:rsid w:val="00DC26D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Abbildungsverzeichnis">
    <w:name w:val="table of figures"/>
    <w:basedOn w:val="Standard"/>
    <w:next w:val="Standard"/>
    <w:uiPriority w:val="99"/>
    <w:unhideWhenUsed/>
    <w:rsid w:val="007A2553"/>
    <w:pPr>
      <w:spacing w:after="0"/>
    </w:pPr>
    <w:rPr>
      <w:rFonts w:ascii="Arial" w:hAnsi="Arial"/>
      <w:sz w:val="24"/>
    </w:rPr>
  </w:style>
  <w:style w:type="paragraph" w:styleId="Aufzhlungszeichen">
    <w:name w:val="List Bullet"/>
    <w:basedOn w:val="Standard"/>
    <w:uiPriority w:val="99"/>
    <w:unhideWhenUsed/>
    <w:rsid w:val="00311598"/>
    <w:pPr>
      <w:numPr>
        <w:numId w:val="3"/>
      </w:numPr>
      <w:contextualSpacing/>
    </w:pPr>
  </w:style>
  <w:style w:type="character" w:styleId="BesuchterLink">
    <w:name w:val="FollowedHyperlink"/>
    <w:basedOn w:val="Absatz-Standardschriftart"/>
    <w:uiPriority w:val="99"/>
    <w:semiHidden/>
    <w:unhideWhenUsed/>
    <w:rsid w:val="00F379C5"/>
    <w:rPr>
      <w:color w:val="800080" w:themeColor="followedHyperlink"/>
      <w:u w:val="single"/>
    </w:rPr>
  </w:style>
  <w:style w:type="paragraph" w:styleId="Textkrper">
    <w:name w:val="Body Text"/>
    <w:basedOn w:val="Standard"/>
    <w:link w:val="TextkrperZchn"/>
    <w:rsid w:val="00C94A64"/>
    <w:pPr>
      <w:spacing w:after="0" w:line="240" w:lineRule="auto"/>
      <w:jc w:val="both"/>
    </w:pPr>
    <w:rPr>
      <w:rFonts w:ascii="Arial" w:eastAsia="Times New Roman" w:hAnsi="Arial" w:cs="Arial"/>
      <w:sz w:val="24"/>
      <w:szCs w:val="24"/>
      <w:lang w:val="de-AT" w:eastAsia="de-DE"/>
    </w:rPr>
  </w:style>
  <w:style w:type="character" w:customStyle="1" w:styleId="TextkrperZchn">
    <w:name w:val="Textkörper Zchn"/>
    <w:basedOn w:val="Absatz-Standardschriftart"/>
    <w:link w:val="Textkrper"/>
    <w:rsid w:val="00C94A64"/>
    <w:rPr>
      <w:rFonts w:ascii="Arial" w:eastAsia="Times New Roman" w:hAnsi="Arial" w:cs="Arial"/>
      <w:sz w:val="24"/>
      <w:szCs w:val="24"/>
      <w:lang w:eastAsia="de-DE"/>
    </w:rPr>
  </w:style>
  <w:style w:type="paragraph" w:customStyle="1" w:styleId="Textkrper21">
    <w:name w:val="Textkörper 21"/>
    <w:basedOn w:val="Standard"/>
    <w:rsid w:val="002E69AF"/>
    <w:pPr>
      <w:spacing w:after="0" w:line="240" w:lineRule="auto"/>
      <w:ind w:left="284" w:hanging="284"/>
    </w:pPr>
    <w:rPr>
      <w:rFonts w:ascii="MetaPlusBook-Roman" w:eastAsia="Times New Roman" w:hAnsi="MetaPlusBook-Roman"/>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3210">
      <w:bodyDiv w:val="1"/>
      <w:marLeft w:val="0"/>
      <w:marRight w:val="0"/>
      <w:marTop w:val="0"/>
      <w:marBottom w:val="0"/>
      <w:divBdr>
        <w:top w:val="none" w:sz="0" w:space="0" w:color="auto"/>
        <w:left w:val="none" w:sz="0" w:space="0" w:color="auto"/>
        <w:bottom w:val="none" w:sz="0" w:space="0" w:color="auto"/>
        <w:right w:val="none" w:sz="0" w:space="0" w:color="auto"/>
      </w:divBdr>
    </w:div>
    <w:div w:id="32195976">
      <w:bodyDiv w:val="1"/>
      <w:marLeft w:val="0"/>
      <w:marRight w:val="0"/>
      <w:marTop w:val="0"/>
      <w:marBottom w:val="0"/>
      <w:divBdr>
        <w:top w:val="none" w:sz="0" w:space="0" w:color="auto"/>
        <w:left w:val="none" w:sz="0" w:space="0" w:color="auto"/>
        <w:bottom w:val="none" w:sz="0" w:space="0" w:color="auto"/>
        <w:right w:val="none" w:sz="0" w:space="0" w:color="auto"/>
      </w:divBdr>
    </w:div>
    <w:div w:id="40204497">
      <w:bodyDiv w:val="1"/>
      <w:marLeft w:val="0"/>
      <w:marRight w:val="0"/>
      <w:marTop w:val="0"/>
      <w:marBottom w:val="0"/>
      <w:divBdr>
        <w:top w:val="none" w:sz="0" w:space="0" w:color="auto"/>
        <w:left w:val="none" w:sz="0" w:space="0" w:color="auto"/>
        <w:bottom w:val="none" w:sz="0" w:space="0" w:color="auto"/>
        <w:right w:val="none" w:sz="0" w:space="0" w:color="auto"/>
      </w:divBdr>
      <w:divsChild>
        <w:div w:id="1645348559">
          <w:marLeft w:val="0"/>
          <w:marRight w:val="0"/>
          <w:marTop w:val="0"/>
          <w:marBottom w:val="0"/>
          <w:divBdr>
            <w:top w:val="none" w:sz="0" w:space="0" w:color="auto"/>
            <w:left w:val="none" w:sz="0" w:space="0" w:color="auto"/>
            <w:bottom w:val="none" w:sz="0" w:space="0" w:color="auto"/>
            <w:right w:val="none" w:sz="0" w:space="0" w:color="auto"/>
          </w:divBdr>
          <w:divsChild>
            <w:div w:id="1056707922">
              <w:marLeft w:val="0"/>
              <w:marRight w:val="0"/>
              <w:marTop w:val="0"/>
              <w:marBottom w:val="0"/>
              <w:divBdr>
                <w:top w:val="none" w:sz="0" w:space="0" w:color="auto"/>
                <w:left w:val="none" w:sz="0" w:space="0" w:color="auto"/>
                <w:bottom w:val="none" w:sz="0" w:space="0" w:color="auto"/>
                <w:right w:val="none" w:sz="0" w:space="0" w:color="auto"/>
              </w:divBdr>
            </w:div>
            <w:div w:id="1368407362">
              <w:marLeft w:val="0"/>
              <w:marRight w:val="0"/>
              <w:marTop w:val="0"/>
              <w:marBottom w:val="0"/>
              <w:divBdr>
                <w:top w:val="none" w:sz="0" w:space="0" w:color="auto"/>
                <w:left w:val="none" w:sz="0" w:space="0" w:color="auto"/>
                <w:bottom w:val="none" w:sz="0" w:space="0" w:color="auto"/>
                <w:right w:val="none" w:sz="0" w:space="0" w:color="auto"/>
              </w:divBdr>
              <w:divsChild>
                <w:div w:id="1175194730">
                  <w:marLeft w:val="0"/>
                  <w:marRight w:val="0"/>
                  <w:marTop w:val="0"/>
                  <w:marBottom w:val="0"/>
                  <w:divBdr>
                    <w:top w:val="none" w:sz="0" w:space="0" w:color="auto"/>
                    <w:left w:val="none" w:sz="0" w:space="0" w:color="auto"/>
                    <w:bottom w:val="none" w:sz="0" w:space="0" w:color="auto"/>
                    <w:right w:val="none" w:sz="0" w:space="0" w:color="auto"/>
                  </w:divBdr>
                  <w:divsChild>
                    <w:div w:id="2085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730">
              <w:marLeft w:val="0"/>
              <w:marRight w:val="0"/>
              <w:marTop w:val="0"/>
              <w:marBottom w:val="0"/>
              <w:divBdr>
                <w:top w:val="none" w:sz="0" w:space="0" w:color="auto"/>
                <w:left w:val="none" w:sz="0" w:space="0" w:color="auto"/>
                <w:bottom w:val="none" w:sz="0" w:space="0" w:color="auto"/>
                <w:right w:val="none" w:sz="0" w:space="0" w:color="auto"/>
              </w:divBdr>
            </w:div>
          </w:divsChild>
        </w:div>
        <w:div w:id="1914774390">
          <w:marLeft w:val="0"/>
          <w:marRight w:val="0"/>
          <w:marTop w:val="0"/>
          <w:marBottom w:val="0"/>
          <w:divBdr>
            <w:top w:val="none" w:sz="0" w:space="0" w:color="auto"/>
            <w:left w:val="none" w:sz="0" w:space="0" w:color="auto"/>
            <w:bottom w:val="none" w:sz="0" w:space="0" w:color="auto"/>
            <w:right w:val="none" w:sz="0" w:space="0" w:color="auto"/>
          </w:divBdr>
          <w:divsChild>
            <w:div w:id="2054770127">
              <w:marLeft w:val="0"/>
              <w:marRight w:val="0"/>
              <w:marTop w:val="0"/>
              <w:marBottom w:val="0"/>
              <w:divBdr>
                <w:top w:val="none" w:sz="0" w:space="0" w:color="auto"/>
                <w:left w:val="none" w:sz="0" w:space="0" w:color="auto"/>
                <w:bottom w:val="none" w:sz="0" w:space="0" w:color="auto"/>
                <w:right w:val="none" w:sz="0" w:space="0" w:color="auto"/>
              </w:divBdr>
            </w:div>
            <w:div w:id="1704985493">
              <w:marLeft w:val="0"/>
              <w:marRight w:val="0"/>
              <w:marTop w:val="0"/>
              <w:marBottom w:val="0"/>
              <w:divBdr>
                <w:top w:val="none" w:sz="0" w:space="0" w:color="auto"/>
                <w:left w:val="none" w:sz="0" w:space="0" w:color="auto"/>
                <w:bottom w:val="none" w:sz="0" w:space="0" w:color="auto"/>
                <w:right w:val="none" w:sz="0" w:space="0" w:color="auto"/>
              </w:divBdr>
              <w:divsChild>
                <w:div w:id="838010609">
                  <w:marLeft w:val="0"/>
                  <w:marRight w:val="0"/>
                  <w:marTop w:val="0"/>
                  <w:marBottom w:val="0"/>
                  <w:divBdr>
                    <w:top w:val="none" w:sz="0" w:space="0" w:color="auto"/>
                    <w:left w:val="none" w:sz="0" w:space="0" w:color="auto"/>
                    <w:bottom w:val="none" w:sz="0" w:space="0" w:color="auto"/>
                    <w:right w:val="none" w:sz="0" w:space="0" w:color="auto"/>
                  </w:divBdr>
                  <w:divsChild>
                    <w:div w:id="3255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488">
      <w:bodyDiv w:val="1"/>
      <w:marLeft w:val="0"/>
      <w:marRight w:val="0"/>
      <w:marTop w:val="0"/>
      <w:marBottom w:val="0"/>
      <w:divBdr>
        <w:top w:val="none" w:sz="0" w:space="0" w:color="auto"/>
        <w:left w:val="none" w:sz="0" w:space="0" w:color="auto"/>
        <w:bottom w:val="none" w:sz="0" w:space="0" w:color="auto"/>
        <w:right w:val="none" w:sz="0" w:space="0" w:color="auto"/>
      </w:divBdr>
    </w:div>
    <w:div w:id="96601317">
      <w:bodyDiv w:val="1"/>
      <w:marLeft w:val="0"/>
      <w:marRight w:val="0"/>
      <w:marTop w:val="0"/>
      <w:marBottom w:val="0"/>
      <w:divBdr>
        <w:top w:val="none" w:sz="0" w:space="0" w:color="auto"/>
        <w:left w:val="none" w:sz="0" w:space="0" w:color="auto"/>
        <w:bottom w:val="none" w:sz="0" w:space="0" w:color="auto"/>
        <w:right w:val="none" w:sz="0" w:space="0" w:color="auto"/>
      </w:divBdr>
    </w:div>
    <w:div w:id="115686302">
      <w:bodyDiv w:val="1"/>
      <w:marLeft w:val="0"/>
      <w:marRight w:val="0"/>
      <w:marTop w:val="0"/>
      <w:marBottom w:val="0"/>
      <w:divBdr>
        <w:top w:val="none" w:sz="0" w:space="0" w:color="auto"/>
        <w:left w:val="none" w:sz="0" w:space="0" w:color="auto"/>
        <w:bottom w:val="none" w:sz="0" w:space="0" w:color="auto"/>
        <w:right w:val="none" w:sz="0" w:space="0" w:color="auto"/>
      </w:divBdr>
      <w:divsChild>
        <w:div w:id="1494369430">
          <w:marLeft w:val="0"/>
          <w:marRight w:val="0"/>
          <w:marTop w:val="0"/>
          <w:marBottom w:val="0"/>
          <w:divBdr>
            <w:top w:val="none" w:sz="0" w:space="0" w:color="auto"/>
            <w:left w:val="none" w:sz="0" w:space="0" w:color="auto"/>
            <w:bottom w:val="none" w:sz="0" w:space="0" w:color="auto"/>
            <w:right w:val="none" w:sz="0" w:space="0" w:color="auto"/>
          </w:divBdr>
          <w:divsChild>
            <w:div w:id="1442991601">
              <w:marLeft w:val="0"/>
              <w:marRight w:val="0"/>
              <w:marTop w:val="0"/>
              <w:marBottom w:val="0"/>
              <w:divBdr>
                <w:top w:val="none" w:sz="0" w:space="0" w:color="auto"/>
                <w:left w:val="none" w:sz="0" w:space="0" w:color="auto"/>
                <w:bottom w:val="none" w:sz="0" w:space="0" w:color="auto"/>
                <w:right w:val="none" w:sz="0" w:space="0" w:color="auto"/>
              </w:divBdr>
            </w:div>
            <w:div w:id="678586538">
              <w:marLeft w:val="0"/>
              <w:marRight w:val="0"/>
              <w:marTop w:val="0"/>
              <w:marBottom w:val="0"/>
              <w:divBdr>
                <w:top w:val="none" w:sz="0" w:space="0" w:color="auto"/>
                <w:left w:val="none" w:sz="0" w:space="0" w:color="auto"/>
                <w:bottom w:val="none" w:sz="0" w:space="0" w:color="auto"/>
                <w:right w:val="none" w:sz="0" w:space="0" w:color="auto"/>
              </w:divBdr>
              <w:divsChild>
                <w:div w:id="1680235070">
                  <w:marLeft w:val="0"/>
                  <w:marRight w:val="0"/>
                  <w:marTop w:val="0"/>
                  <w:marBottom w:val="0"/>
                  <w:divBdr>
                    <w:top w:val="none" w:sz="0" w:space="0" w:color="auto"/>
                    <w:left w:val="none" w:sz="0" w:space="0" w:color="auto"/>
                    <w:bottom w:val="none" w:sz="0" w:space="0" w:color="auto"/>
                    <w:right w:val="none" w:sz="0" w:space="0" w:color="auto"/>
                  </w:divBdr>
                  <w:divsChild>
                    <w:div w:id="7978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275">
              <w:marLeft w:val="0"/>
              <w:marRight w:val="0"/>
              <w:marTop w:val="0"/>
              <w:marBottom w:val="0"/>
              <w:divBdr>
                <w:top w:val="none" w:sz="0" w:space="0" w:color="auto"/>
                <w:left w:val="none" w:sz="0" w:space="0" w:color="auto"/>
                <w:bottom w:val="none" w:sz="0" w:space="0" w:color="auto"/>
                <w:right w:val="none" w:sz="0" w:space="0" w:color="auto"/>
              </w:divBdr>
            </w:div>
          </w:divsChild>
        </w:div>
        <w:div w:id="226847058">
          <w:marLeft w:val="0"/>
          <w:marRight w:val="0"/>
          <w:marTop w:val="0"/>
          <w:marBottom w:val="0"/>
          <w:divBdr>
            <w:top w:val="none" w:sz="0" w:space="0" w:color="auto"/>
            <w:left w:val="none" w:sz="0" w:space="0" w:color="auto"/>
            <w:bottom w:val="none" w:sz="0" w:space="0" w:color="auto"/>
            <w:right w:val="none" w:sz="0" w:space="0" w:color="auto"/>
          </w:divBdr>
          <w:divsChild>
            <w:div w:id="746272728">
              <w:marLeft w:val="0"/>
              <w:marRight w:val="0"/>
              <w:marTop w:val="0"/>
              <w:marBottom w:val="0"/>
              <w:divBdr>
                <w:top w:val="none" w:sz="0" w:space="0" w:color="auto"/>
                <w:left w:val="none" w:sz="0" w:space="0" w:color="auto"/>
                <w:bottom w:val="none" w:sz="0" w:space="0" w:color="auto"/>
                <w:right w:val="none" w:sz="0" w:space="0" w:color="auto"/>
              </w:divBdr>
            </w:div>
            <w:div w:id="943390885">
              <w:marLeft w:val="0"/>
              <w:marRight w:val="0"/>
              <w:marTop w:val="0"/>
              <w:marBottom w:val="0"/>
              <w:divBdr>
                <w:top w:val="none" w:sz="0" w:space="0" w:color="auto"/>
                <w:left w:val="none" w:sz="0" w:space="0" w:color="auto"/>
                <w:bottom w:val="none" w:sz="0" w:space="0" w:color="auto"/>
                <w:right w:val="none" w:sz="0" w:space="0" w:color="auto"/>
              </w:divBdr>
              <w:divsChild>
                <w:div w:id="1722247871">
                  <w:marLeft w:val="0"/>
                  <w:marRight w:val="0"/>
                  <w:marTop w:val="0"/>
                  <w:marBottom w:val="0"/>
                  <w:divBdr>
                    <w:top w:val="none" w:sz="0" w:space="0" w:color="auto"/>
                    <w:left w:val="none" w:sz="0" w:space="0" w:color="auto"/>
                    <w:bottom w:val="none" w:sz="0" w:space="0" w:color="auto"/>
                    <w:right w:val="none" w:sz="0" w:space="0" w:color="auto"/>
                  </w:divBdr>
                  <w:divsChild>
                    <w:div w:id="16881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1482">
      <w:bodyDiv w:val="1"/>
      <w:marLeft w:val="0"/>
      <w:marRight w:val="0"/>
      <w:marTop w:val="0"/>
      <w:marBottom w:val="0"/>
      <w:divBdr>
        <w:top w:val="none" w:sz="0" w:space="0" w:color="auto"/>
        <w:left w:val="none" w:sz="0" w:space="0" w:color="auto"/>
        <w:bottom w:val="none" w:sz="0" w:space="0" w:color="auto"/>
        <w:right w:val="none" w:sz="0" w:space="0" w:color="auto"/>
      </w:divBdr>
    </w:div>
    <w:div w:id="182480499">
      <w:bodyDiv w:val="1"/>
      <w:marLeft w:val="0"/>
      <w:marRight w:val="0"/>
      <w:marTop w:val="0"/>
      <w:marBottom w:val="0"/>
      <w:divBdr>
        <w:top w:val="none" w:sz="0" w:space="0" w:color="auto"/>
        <w:left w:val="none" w:sz="0" w:space="0" w:color="auto"/>
        <w:bottom w:val="none" w:sz="0" w:space="0" w:color="auto"/>
        <w:right w:val="none" w:sz="0" w:space="0" w:color="auto"/>
      </w:divBdr>
    </w:div>
    <w:div w:id="206837205">
      <w:bodyDiv w:val="1"/>
      <w:marLeft w:val="0"/>
      <w:marRight w:val="0"/>
      <w:marTop w:val="0"/>
      <w:marBottom w:val="0"/>
      <w:divBdr>
        <w:top w:val="none" w:sz="0" w:space="0" w:color="auto"/>
        <w:left w:val="none" w:sz="0" w:space="0" w:color="auto"/>
        <w:bottom w:val="none" w:sz="0" w:space="0" w:color="auto"/>
        <w:right w:val="none" w:sz="0" w:space="0" w:color="auto"/>
      </w:divBdr>
    </w:div>
    <w:div w:id="230583116">
      <w:bodyDiv w:val="1"/>
      <w:marLeft w:val="0"/>
      <w:marRight w:val="0"/>
      <w:marTop w:val="0"/>
      <w:marBottom w:val="0"/>
      <w:divBdr>
        <w:top w:val="none" w:sz="0" w:space="0" w:color="auto"/>
        <w:left w:val="none" w:sz="0" w:space="0" w:color="auto"/>
        <w:bottom w:val="none" w:sz="0" w:space="0" w:color="auto"/>
        <w:right w:val="none" w:sz="0" w:space="0" w:color="auto"/>
      </w:divBdr>
    </w:div>
    <w:div w:id="263657966">
      <w:bodyDiv w:val="1"/>
      <w:marLeft w:val="0"/>
      <w:marRight w:val="0"/>
      <w:marTop w:val="0"/>
      <w:marBottom w:val="0"/>
      <w:divBdr>
        <w:top w:val="none" w:sz="0" w:space="0" w:color="auto"/>
        <w:left w:val="none" w:sz="0" w:space="0" w:color="auto"/>
        <w:bottom w:val="none" w:sz="0" w:space="0" w:color="auto"/>
        <w:right w:val="none" w:sz="0" w:space="0" w:color="auto"/>
      </w:divBdr>
    </w:div>
    <w:div w:id="307517616">
      <w:bodyDiv w:val="1"/>
      <w:marLeft w:val="0"/>
      <w:marRight w:val="0"/>
      <w:marTop w:val="0"/>
      <w:marBottom w:val="0"/>
      <w:divBdr>
        <w:top w:val="none" w:sz="0" w:space="0" w:color="auto"/>
        <w:left w:val="none" w:sz="0" w:space="0" w:color="auto"/>
        <w:bottom w:val="none" w:sz="0" w:space="0" w:color="auto"/>
        <w:right w:val="none" w:sz="0" w:space="0" w:color="auto"/>
      </w:divBdr>
    </w:div>
    <w:div w:id="333536288">
      <w:bodyDiv w:val="1"/>
      <w:marLeft w:val="0"/>
      <w:marRight w:val="0"/>
      <w:marTop w:val="0"/>
      <w:marBottom w:val="0"/>
      <w:divBdr>
        <w:top w:val="none" w:sz="0" w:space="0" w:color="auto"/>
        <w:left w:val="none" w:sz="0" w:space="0" w:color="auto"/>
        <w:bottom w:val="none" w:sz="0" w:space="0" w:color="auto"/>
        <w:right w:val="none" w:sz="0" w:space="0" w:color="auto"/>
      </w:divBdr>
      <w:divsChild>
        <w:div w:id="1994867343">
          <w:marLeft w:val="0"/>
          <w:marRight w:val="0"/>
          <w:marTop w:val="0"/>
          <w:marBottom w:val="0"/>
          <w:divBdr>
            <w:top w:val="none" w:sz="0" w:space="0" w:color="auto"/>
            <w:left w:val="none" w:sz="0" w:space="0" w:color="auto"/>
            <w:bottom w:val="none" w:sz="0" w:space="0" w:color="auto"/>
            <w:right w:val="none" w:sz="0" w:space="0" w:color="auto"/>
          </w:divBdr>
          <w:divsChild>
            <w:div w:id="718668024">
              <w:marLeft w:val="0"/>
              <w:marRight w:val="0"/>
              <w:marTop w:val="0"/>
              <w:marBottom w:val="0"/>
              <w:divBdr>
                <w:top w:val="none" w:sz="0" w:space="0" w:color="auto"/>
                <w:left w:val="none" w:sz="0" w:space="0" w:color="auto"/>
                <w:bottom w:val="none" w:sz="0" w:space="0" w:color="auto"/>
                <w:right w:val="none" w:sz="0" w:space="0" w:color="auto"/>
              </w:divBdr>
            </w:div>
            <w:div w:id="1752460898">
              <w:marLeft w:val="0"/>
              <w:marRight w:val="0"/>
              <w:marTop w:val="0"/>
              <w:marBottom w:val="0"/>
              <w:divBdr>
                <w:top w:val="none" w:sz="0" w:space="0" w:color="auto"/>
                <w:left w:val="none" w:sz="0" w:space="0" w:color="auto"/>
                <w:bottom w:val="none" w:sz="0" w:space="0" w:color="auto"/>
                <w:right w:val="none" w:sz="0" w:space="0" w:color="auto"/>
              </w:divBdr>
              <w:divsChild>
                <w:div w:id="453715776">
                  <w:marLeft w:val="0"/>
                  <w:marRight w:val="0"/>
                  <w:marTop w:val="0"/>
                  <w:marBottom w:val="0"/>
                  <w:divBdr>
                    <w:top w:val="none" w:sz="0" w:space="0" w:color="auto"/>
                    <w:left w:val="none" w:sz="0" w:space="0" w:color="auto"/>
                    <w:bottom w:val="none" w:sz="0" w:space="0" w:color="auto"/>
                    <w:right w:val="none" w:sz="0" w:space="0" w:color="auto"/>
                  </w:divBdr>
                  <w:divsChild>
                    <w:div w:id="948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845">
              <w:marLeft w:val="0"/>
              <w:marRight w:val="0"/>
              <w:marTop w:val="0"/>
              <w:marBottom w:val="0"/>
              <w:divBdr>
                <w:top w:val="none" w:sz="0" w:space="0" w:color="auto"/>
                <w:left w:val="none" w:sz="0" w:space="0" w:color="auto"/>
                <w:bottom w:val="none" w:sz="0" w:space="0" w:color="auto"/>
                <w:right w:val="none" w:sz="0" w:space="0" w:color="auto"/>
              </w:divBdr>
            </w:div>
          </w:divsChild>
        </w:div>
        <w:div w:id="1577744357">
          <w:marLeft w:val="0"/>
          <w:marRight w:val="0"/>
          <w:marTop w:val="0"/>
          <w:marBottom w:val="0"/>
          <w:divBdr>
            <w:top w:val="none" w:sz="0" w:space="0" w:color="auto"/>
            <w:left w:val="none" w:sz="0" w:space="0" w:color="auto"/>
            <w:bottom w:val="none" w:sz="0" w:space="0" w:color="auto"/>
            <w:right w:val="none" w:sz="0" w:space="0" w:color="auto"/>
          </w:divBdr>
          <w:divsChild>
            <w:div w:id="1444182417">
              <w:marLeft w:val="0"/>
              <w:marRight w:val="0"/>
              <w:marTop w:val="0"/>
              <w:marBottom w:val="0"/>
              <w:divBdr>
                <w:top w:val="none" w:sz="0" w:space="0" w:color="auto"/>
                <w:left w:val="none" w:sz="0" w:space="0" w:color="auto"/>
                <w:bottom w:val="none" w:sz="0" w:space="0" w:color="auto"/>
                <w:right w:val="none" w:sz="0" w:space="0" w:color="auto"/>
              </w:divBdr>
            </w:div>
            <w:div w:id="2091731844">
              <w:marLeft w:val="0"/>
              <w:marRight w:val="0"/>
              <w:marTop w:val="0"/>
              <w:marBottom w:val="0"/>
              <w:divBdr>
                <w:top w:val="none" w:sz="0" w:space="0" w:color="auto"/>
                <w:left w:val="none" w:sz="0" w:space="0" w:color="auto"/>
                <w:bottom w:val="none" w:sz="0" w:space="0" w:color="auto"/>
                <w:right w:val="none" w:sz="0" w:space="0" w:color="auto"/>
              </w:divBdr>
              <w:divsChild>
                <w:div w:id="117264836">
                  <w:marLeft w:val="0"/>
                  <w:marRight w:val="0"/>
                  <w:marTop w:val="0"/>
                  <w:marBottom w:val="0"/>
                  <w:divBdr>
                    <w:top w:val="none" w:sz="0" w:space="0" w:color="auto"/>
                    <w:left w:val="none" w:sz="0" w:space="0" w:color="auto"/>
                    <w:bottom w:val="none" w:sz="0" w:space="0" w:color="auto"/>
                    <w:right w:val="none" w:sz="0" w:space="0" w:color="auto"/>
                  </w:divBdr>
                  <w:divsChild>
                    <w:div w:id="1365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7838">
      <w:bodyDiv w:val="1"/>
      <w:marLeft w:val="0"/>
      <w:marRight w:val="0"/>
      <w:marTop w:val="0"/>
      <w:marBottom w:val="0"/>
      <w:divBdr>
        <w:top w:val="none" w:sz="0" w:space="0" w:color="auto"/>
        <w:left w:val="none" w:sz="0" w:space="0" w:color="auto"/>
        <w:bottom w:val="none" w:sz="0" w:space="0" w:color="auto"/>
        <w:right w:val="none" w:sz="0" w:space="0" w:color="auto"/>
      </w:divBdr>
    </w:div>
    <w:div w:id="345517363">
      <w:bodyDiv w:val="1"/>
      <w:marLeft w:val="0"/>
      <w:marRight w:val="0"/>
      <w:marTop w:val="0"/>
      <w:marBottom w:val="0"/>
      <w:divBdr>
        <w:top w:val="none" w:sz="0" w:space="0" w:color="auto"/>
        <w:left w:val="none" w:sz="0" w:space="0" w:color="auto"/>
        <w:bottom w:val="none" w:sz="0" w:space="0" w:color="auto"/>
        <w:right w:val="none" w:sz="0" w:space="0" w:color="auto"/>
      </w:divBdr>
    </w:div>
    <w:div w:id="420032439">
      <w:bodyDiv w:val="1"/>
      <w:marLeft w:val="0"/>
      <w:marRight w:val="0"/>
      <w:marTop w:val="0"/>
      <w:marBottom w:val="0"/>
      <w:divBdr>
        <w:top w:val="none" w:sz="0" w:space="0" w:color="auto"/>
        <w:left w:val="none" w:sz="0" w:space="0" w:color="auto"/>
        <w:bottom w:val="none" w:sz="0" w:space="0" w:color="auto"/>
        <w:right w:val="none" w:sz="0" w:space="0" w:color="auto"/>
      </w:divBdr>
      <w:divsChild>
        <w:div w:id="248199690">
          <w:marLeft w:val="0"/>
          <w:marRight w:val="0"/>
          <w:marTop w:val="0"/>
          <w:marBottom w:val="0"/>
          <w:divBdr>
            <w:top w:val="none" w:sz="0" w:space="0" w:color="auto"/>
            <w:left w:val="none" w:sz="0" w:space="0" w:color="auto"/>
            <w:bottom w:val="none" w:sz="0" w:space="0" w:color="auto"/>
            <w:right w:val="none" w:sz="0" w:space="0" w:color="auto"/>
          </w:divBdr>
          <w:divsChild>
            <w:div w:id="1206328505">
              <w:marLeft w:val="0"/>
              <w:marRight w:val="0"/>
              <w:marTop w:val="0"/>
              <w:marBottom w:val="0"/>
              <w:divBdr>
                <w:top w:val="none" w:sz="0" w:space="0" w:color="auto"/>
                <w:left w:val="none" w:sz="0" w:space="0" w:color="auto"/>
                <w:bottom w:val="none" w:sz="0" w:space="0" w:color="auto"/>
                <w:right w:val="none" w:sz="0" w:space="0" w:color="auto"/>
              </w:divBdr>
            </w:div>
            <w:div w:id="1603149610">
              <w:marLeft w:val="0"/>
              <w:marRight w:val="0"/>
              <w:marTop w:val="0"/>
              <w:marBottom w:val="0"/>
              <w:divBdr>
                <w:top w:val="none" w:sz="0" w:space="0" w:color="auto"/>
                <w:left w:val="none" w:sz="0" w:space="0" w:color="auto"/>
                <w:bottom w:val="none" w:sz="0" w:space="0" w:color="auto"/>
                <w:right w:val="none" w:sz="0" w:space="0" w:color="auto"/>
              </w:divBdr>
              <w:divsChild>
                <w:div w:id="854153114">
                  <w:marLeft w:val="0"/>
                  <w:marRight w:val="0"/>
                  <w:marTop w:val="0"/>
                  <w:marBottom w:val="0"/>
                  <w:divBdr>
                    <w:top w:val="none" w:sz="0" w:space="0" w:color="auto"/>
                    <w:left w:val="none" w:sz="0" w:space="0" w:color="auto"/>
                    <w:bottom w:val="none" w:sz="0" w:space="0" w:color="auto"/>
                    <w:right w:val="none" w:sz="0" w:space="0" w:color="auto"/>
                  </w:divBdr>
                  <w:divsChild>
                    <w:div w:id="20914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520">
              <w:marLeft w:val="0"/>
              <w:marRight w:val="0"/>
              <w:marTop w:val="0"/>
              <w:marBottom w:val="0"/>
              <w:divBdr>
                <w:top w:val="none" w:sz="0" w:space="0" w:color="auto"/>
                <w:left w:val="none" w:sz="0" w:space="0" w:color="auto"/>
                <w:bottom w:val="none" w:sz="0" w:space="0" w:color="auto"/>
                <w:right w:val="none" w:sz="0" w:space="0" w:color="auto"/>
              </w:divBdr>
            </w:div>
          </w:divsChild>
        </w:div>
        <w:div w:id="641079892">
          <w:marLeft w:val="0"/>
          <w:marRight w:val="0"/>
          <w:marTop w:val="0"/>
          <w:marBottom w:val="0"/>
          <w:divBdr>
            <w:top w:val="none" w:sz="0" w:space="0" w:color="auto"/>
            <w:left w:val="none" w:sz="0" w:space="0" w:color="auto"/>
            <w:bottom w:val="none" w:sz="0" w:space="0" w:color="auto"/>
            <w:right w:val="none" w:sz="0" w:space="0" w:color="auto"/>
          </w:divBdr>
          <w:divsChild>
            <w:div w:id="1419792373">
              <w:marLeft w:val="0"/>
              <w:marRight w:val="0"/>
              <w:marTop w:val="0"/>
              <w:marBottom w:val="0"/>
              <w:divBdr>
                <w:top w:val="none" w:sz="0" w:space="0" w:color="auto"/>
                <w:left w:val="none" w:sz="0" w:space="0" w:color="auto"/>
                <w:bottom w:val="none" w:sz="0" w:space="0" w:color="auto"/>
                <w:right w:val="none" w:sz="0" w:space="0" w:color="auto"/>
              </w:divBdr>
            </w:div>
            <w:div w:id="1396512375">
              <w:marLeft w:val="0"/>
              <w:marRight w:val="0"/>
              <w:marTop w:val="0"/>
              <w:marBottom w:val="0"/>
              <w:divBdr>
                <w:top w:val="none" w:sz="0" w:space="0" w:color="auto"/>
                <w:left w:val="none" w:sz="0" w:space="0" w:color="auto"/>
                <w:bottom w:val="none" w:sz="0" w:space="0" w:color="auto"/>
                <w:right w:val="none" w:sz="0" w:space="0" w:color="auto"/>
              </w:divBdr>
              <w:divsChild>
                <w:div w:id="1698390592">
                  <w:marLeft w:val="0"/>
                  <w:marRight w:val="0"/>
                  <w:marTop w:val="0"/>
                  <w:marBottom w:val="0"/>
                  <w:divBdr>
                    <w:top w:val="none" w:sz="0" w:space="0" w:color="auto"/>
                    <w:left w:val="none" w:sz="0" w:space="0" w:color="auto"/>
                    <w:bottom w:val="none" w:sz="0" w:space="0" w:color="auto"/>
                    <w:right w:val="none" w:sz="0" w:space="0" w:color="auto"/>
                  </w:divBdr>
                  <w:divsChild>
                    <w:div w:id="2174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07878">
      <w:bodyDiv w:val="1"/>
      <w:marLeft w:val="0"/>
      <w:marRight w:val="0"/>
      <w:marTop w:val="0"/>
      <w:marBottom w:val="0"/>
      <w:divBdr>
        <w:top w:val="none" w:sz="0" w:space="0" w:color="auto"/>
        <w:left w:val="none" w:sz="0" w:space="0" w:color="auto"/>
        <w:bottom w:val="none" w:sz="0" w:space="0" w:color="auto"/>
        <w:right w:val="none" w:sz="0" w:space="0" w:color="auto"/>
      </w:divBdr>
    </w:div>
    <w:div w:id="481436133">
      <w:bodyDiv w:val="1"/>
      <w:marLeft w:val="0"/>
      <w:marRight w:val="0"/>
      <w:marTop w:val="0"/>
      <w:marBottom w:val="0"/>
      <w:divBdr>
        <w:top w:val="none" w:sz="0" w:space="0" w:color="auto"/>
        <w:left w:val="none" w:sz="0" w:space="0" w:color="auto"/>
        <w:bottom w:val="none" w:sz="0" w:space="0" w:color="auto"/>
        <w:right w:val="none" w:sz="0" w:space="0" w:color="auto"/>
      </w:divBdr>
    </w:div>
    <w:div w:id="565576988">
      <w:bodyDiv w:val="1"/>
      <w:marLeft w:val="0"/>
      <w:marRight w:val="0"/>
      <w:marTop w:val="0"/>
      <w:marBottom w:val="0"/>
      <w:divBdr>
        <w:top w:val="none" w:sz="0" w:space="0" w:color="auto"/>
        <w:left w:val="none" w:sz="0" w:space="0" w:color="auto"/>
        <w:bottom w:val="none" w:sz="0" w:space="0" w:color="auto"/>
        <w:right w:val="none" w:sz="0" w:space="0" w:color="auto"/>
      </w:divBdr>
    </w:div>
    <w:div w:id="572080590">
      <w:bodyDiv w:val="1"/>
      <w:marLeft w:val="0"/>
      <w:marRight w:val="0"/>
      <w:marTop w:val="0"/>
      <w:marBottom w:val="0"/>
      <w:divBdr>
        <w:top w:val="none" w:sz="0" w:space="0" w:color="auto"/>
        <w:left w:val="none" w:sz="0" w:space="0" w:color="auto"/>
        <w:bottom w:val="none" w:sz="0" w:space="0" w:color="auto"/>
        <w:right w:val="none" w:sz="0" w:space="0" w:color="auto"/>
      </w:divBdr>
    </w:div>
    <w:div w:id="583802400">
      <w:bodyDiv w:val="1"/>
      <w:marLeft w:val="0"/>
      <w:marRight w:val="0"/>
      <w:marTop w:val="0"/>
      <w:marBottom w:val="0"/>
      <w:divBdr>
        <w:top w:val="none" w:sz="0" w:space="0" w:color="auto"/>
        <w:left w:val="none" w:sz="0" w:space="0" w:color="auto"/>
        <w:bottom w:val="none" w:sz="0" w:space="0" w:color="auto"/>
        <w:right w:val="none" w:sz="0" w:space="0" w:color="auto"/>
      </w:divBdr>
    </w:div>
    <w:div w:id="612133276">
      <w:bodyDiv w:val="1"/>
      <w:marLeft w:val="0"/>
      <w:marRight w:val="0"/>
      <w:marTop w:val="0"/>
      <w:marBottom w:val="0"/>
      <w:divBdr>
        <w:top w:val="none" w:sz="0" w:space="0" w:color="auto"/>
        <w:left w:val="none" w:sz="0" w:space="0" w:color="auto"/>
        <w:bottom w:val="none" w:sz="0" w:space="0" w:color="auto"/>
        <w:right w:val="none" w:sz="0" w:space="0" w:color="auto"/>
      </w:divBdr>
    </w:div>
    <w:div w:id="640160468">
      <w:bodyDiv w:val="1"/>
      <w:marLeft w:val="0"/>
      <w:marRight w:val="0"/>
      <w:marTop w:val="0"/>
      <w:marBottom w:val="0"/>
      <w:divBdr>
        <w:top w:val="none" w:sz="0" w:space="0" w:color="auto"/>
        <w:left w:val="none" w:sz="0" w:space="0" w:color="auto"/>
        <w:bottom w:val="none" w:sz="0" w:space="0" w:color="auto"/>
        <w:right w:val="none" w:sz="0" w:space="0" w:color="auto"/>
      </w:divBdr>
    </w:div>
    <w:div w:id="666589938">
      <w:bodyDiv w:val="1"/>
      <w:marLeft w:val="0"/>
      <w:marRight w:val="0"/>
      <w:marTop w:val="0"/>
      <w:marBottom w:val="0"/>
      <w:divBdr>
        <w:top w:val="none" w:sz="0" w:space="0" w:color="auto"/>
        <w:left w:val="none" w:sz="0" w:space="0" w:color="auto"/>
        <w:bottom w:val="none" w:sz="0" w:space="0" w:color="auto"/>
        <w:right w:val="none" w:sz="0" w:space="0" w:color="auto"/>
      </w:divBdr>
      <w:divsChild>
        <w:div w:id="1896889566">
          <w:marLeft w:val="547"/>
          <w:marRight w:val="0"/>
          <w:marTop w:val="0"/>
          <w:marBottom w:val="0"/>
          <w:divBdr>
            <w:top w:val="none" w:sz="0" w:space="0" w:color="auto"/>
            <w:left w:val="none" w:sz="0" w:space="0" w:color="auto"/>
            <w:bottom w:val="none" w:sz="0" w:space="0" w:color="auto"/>
            <w:right w:val="none" w:sz="0" w:space="0" w:color="auto"/>
          </w:divBdr>
        </w:div>
      </w:divsChild>
    </w:div>
    <w:div w:id="694230755">
      <w:bodyDiv w:val="1"/>
      <w:marLeft w:val="0"/>
      <w:marRight w:val="0"/>
      <w:marTop w:val="0"/>
      <w:marBottom w:val="0"/>
      <w:divBdr>
        <w:top w:val="none" w:sz="0" w:space="0" w:color="auto"/>
        <w:left w:val="none" w:sz="0" w:space="0" w:color="auto"/>
        <w:bottom w:val="none" w:sz="0" w:space="0" w:color="auto"/>
        <w:right w:val="none" w:sz="0" w:space="0" w:color="auto"/>
      </w:divBdr>
    </w:div>
    <w:div w:id="734282952">
      <w:bodyDiv w:val="1"/>
      <w:marLeft w:val="0"/>
      <w:marRight w:val="0"/>
      <w:marTop w:val="0"/>
      <w:marBottom w:val="0"/>
      <w:divBdr>
        <w:top w:val="none" w:sz="0" w:space="0" w:color="auto"/>
        <w:left w:val="none" w:sz="0" w:space="0" w:color="auto"/>
        <w:bottom w:val="none" w:sz="0" w:space="0" w:color="auto"/>
        <w:right w:val="none" w:sz="0" w:space="0" w:color="auto"/>
      </w:divBdr>
    </w:div>
    <w:div w:id="745302454">
      <w:bodyDiv w:val="1"/>
      <w:marLeft w:val="0"/>
      <w:marRight w:val="0"/>
      <w:marTop w:val="0"/>
      <w:marBottom w:val="0"/>
      <w:divBdr>
        <w:top w:val="none" w:sz="0" w:space="0" w:color="auto"/>
        <w:left w:val="none" w:sz="0" w:space="0" w:color="auto"/>
        <w:bottom w:val="none" w:sz="0" w:space="0" w:color="auto"/>
        <w:right w:val="none" w:sz="0" w:space="0" w:color="auto"/>
      </w:divBdr>
    </w:div>
    <w:div w:id="783114893">
      <w:bodyDiv w:val="1"/>
      <w:marLeft w:val="0"/>
      <w:marRight w:val="0"/>
      <w:marTop w:val="0"/>
      <w:marBottom w:val="0"/>
      <w:divBdr>
        <w:top w:val="none" w:sz="0" w:space="0" w:color="auto"/>
        <w:left w:val="none" w:sz="0" w:space="0" w:color="auto"/>
        <w:bottom w:val="none" w:sz="0" w:space="0" w:color="auto"/>
        <w:right w:val="none" w:sz="0" w:space="0" w:color="auto"/>
      </w:divBdr>
    </w:div>
    <w:div w:id="790323152">
      <w:bodyDiv w:val="1"/>
      <w:marLeft w:val="0"/>
      <w:marRight w:val="0"/>
      <w:marTop w:val="0"/>
      <w:marBottom w:val="0"/>
      <w:divBdr>
        <w:top w:val="none" w:sz="0" w:space="0" w:color="auto"/>
        <w:left w:val="none" w:sz="0" w:space="0" w:color="auto"/>
        <w:bottom w:val="none" w:sz="0" w:space="0" w:color="auto"/>
        <w:right w:val="none" w:sz="0" w:space="0" w:color="auto"/>
      </w:divBdr>
    </w:div>
    <w:div w:id="799540118">
      <w:bodyDiv w:val="1"/>
      <w:marLeft w:val="0"/>
      <w:marRight w:val="0"/>
      <w:marTop w:val="0"/>
      <w:marBottom w:val="0"/>
      <w:divBdr>
        <w:top w:val="none" w:sz="0" w:space="0" w:color="auto"/>
        <w:left w:val="none" w:sz="0" w:space="0" w:color="auto"/>
        <w:bottom w:val="none" w:sz="0" w:space="0" w:color="auto"/>
        <w:right w:val="none" w:sz="0" w:space="0" w:color="auto"/>
      </w:divBdr>
      <w:divsChild>
        <w:div w:id="1644000187">
          <w:marLeft w:val="0"/>
          <w:marRight w:val="0"/>
          <w:marTop w:val="0"/>
          <w:marBottom w:val="0"/>
          <w:divBdr>
            <w:top w:val="none" w:sz="0" w:space="0" w:color="auto"/>
            <w:left w:val="none" w:sz="0" w:space="0" w:color="auto"/>
            <w:bottom w:val="none" w:sz="0" w:space="0" w:color="auto"/>
            <w:right w:val="none" w:sz="0" w:space="0" w:color="auto"/>
          </w:divBdr>
          <w:divsChild>
            <w:div w:id="810515968">
              <w:marLeft w:val="0"/>
              <w:marRight w:val="0"/>
              <w:marTop w:val="0"/>
              <w:marBottom w:val="0"/>
              <w:divBdr>
                <w:top w:val="none" w:sz="0" w:space="0" w:color="auto"/>
                <w:left w:val="none" w:sz="0" w:space="0" w:color="auto"/>
                <w:bottom w:val="none" w:sz="0" w:space="0" w:color="auto"/>
                <w:right w:val="none" w:sz="0" w:space="0" w:color="auto"/>
              </w:divBdr>
              <w:divsChild>
                <w:div w:id="1863469870">
                  <w:marLeft w:val="0"/>
                  <w:marRight w:val="0"/>
                  <w:marTop w:val="0"/>
                  <w:marBottom w:val="0"/>
                  <w:divBdr>
                    <w:top w:val="none" w:sz="0" w:space="0" w:color="auto"/>
                    <w:left w:val="none" w:sz="0" w:space="0" w:color="auto"/>
                    <w:bottom w:val="none" w:sz="0" w:space="0" w:color="auto"/>
                    <w:right w:val="none" w:sz="0" w:space="0" w:color="auto"/>
                  </w:divBdr>
                  <w:divsChild>
                    <w:div w:id="9797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6220">
          <w:marLeft w:val="0"/>
          <w:marRight w:val="0"/>
          <w:marTop w:val="0"/>
          <w:marBottom w:val="0"/>
          <w:divBdr>
            <w:top w:val="none" w:sz="0" w:space="0" w:color="auto"/>
            <w:left w:val="none" w:sz="0" w:space="0" w:color="auto"/>
            <w:bottom w:val="none" w:sz="0" w:space="0" w:color="auto"/>
            <w:right w:val="none" w:sz="0" w:space="0" w:color="auto"/>
          </w:divBdr>
          <w:divsChild>
            <w:div w:id="713194048">
              <w:marLeft w:val="0"/>
              <w:marRight w:val="0"/>
              <w:marTop w:val="0"/>
              <w:marBottom w:val="0"/>
              <w:divBdr>
                <w:top w:val="none" w:sz="0" w:space="0" w:color="auto"/>
                <w:left w:val="none" w:sz="0" w:space="0" w:color="auto"/>
                <w:bottom w:val="none" w:sz="0" w:space="0" w:color="auto"/>
                <w:right w:val="none" w:sz="0" w:space="0" w:color="auto"/>
              </w:divBdr>
              <w:divsChild>
                <w:div w:id="517044130">
                  <w:marLeft w:val="0"/>
                  <w:marRight w:val="0"/>
                  <w:marTop w:val="0"/>
                  <w:marBottom w:val="0"/>
                  <w:divBdr>
                    <w:top w:val="none" w:sz="0" w:space="0" w:color="auto"/>
                    <w:left w:val="none" w:sz="0" w:space="0" w:color="auto"/>
                    <w:bottom w:val="none" w:sz="0" w:space="0" w:color="auto"/>
                    <w:right w:val="none" w:sz="0" w:space="0" w:color="auto"/>
                  </w:divBdr>
                  <w:divsChild>
                    <w:div w:id="19922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355988">
      <w:bodyDiv w:val="1"/>
      <w:marLeft w:val="0"/>
      <w:marRight w:val="0"/>
      <w:marTop w:val="0"/>
      <w:marBottom w:val="0"/>
      <w:divBdr>
        <w:top w:val="none" w:sz="0" w:space="0" w:color="auto"/>
        <w:left w:val="none" w:sz="0" w:space="0" w:color="auto"/>
        <w:bottom w:val="none" w:sz="0" w:space="0" w:color="auto"/>
        <w:right w:val="none" w:sz="0" w:space="0" w:color="auto"/>
      </w:divBdr>
    </w:div>
    <w:div w:id="839200818">
      <w:bodyDiv w:val="1"/>
      <w:marLeft w:val="0"/>
      <w:marRight w:val="0"/>
      <w:marTop w:val="0"/>
      <w:marBottom w:val="0"/>
      <w:divBdr>
        <w:top w:val="none" w:sz="0" w:space="0" w:color="auto"/>
        <w:left w:val="none" w:sz="0" w:space="0" w:color="auto"/>
        <w:bottom w:val="none" w:sz="0" w:space="0" w:color="auto"/>
        <w:right w:val="none" w:sz="0" w:space="0" w:color="auto"/>
      </w:divBdr>
    </w:div>
    <w:div w:id="860049876">
      <w:bodyDiv w:val="1"/>
      <w:marLeft w:val="0"/>
      <w:marRight w:val="0"/>
      <w:marTop w:val="0"/>
      <w:marBottom w:val="0"/>
      <w:divBdr>
        <w:top w:val="none" w:sz="0" w:space="0" w:color="auto"/>
        <w:left w:val="none" w:sz="0" w:space="0" w:color="auto"/>
        <w:bottom w:val="none" w:sz="0" w:space="0" w:color="auto"/>
        <w:right w:val="none" w:sz="0" w:space="0" w:color="auto"/>
      </w:divBdr>
    </w:div>
    <w:div w:id="885412896">
      <w:bodyDiv w:val="1"/>
      <w:marLeft w:val="0"/>
      <w:marRight w:val="0"/>
      <w:marTop w:val="0"/>
      <w:marBottom w:val="0"/>
      <w:divBdr>
        <w:top w:val="none" w:sz="0" w:space="0" w:color="auto"/>
        <w:left w:val="none" w:sz="0" w:space="0" w:color="auto"/>
        <w:bottom w:val="none" w:sz="0" w:space="0" w:color="auto"/>
        <w:right w:val="none" w:sz="0" w:space="0" w:color="auto"/>
      </w:divBdr>
    </w:div>
    <w:div w:id="897284947">
      <w:bodyDiv w:val="1"/>
      <w:marLeft w:val="0"/>
      <w:marRight w:val="0"/>
      <w:marTop w:val="0"/>
      <w:marBottom w:val="0"/>
      <w:divBdr>
        <w:top w:val="none" w:sz="0" w:space="0" w:color="auto"/>
        <w:left w:val="none" w:sz="0" w:space="0" w:color="auto"/>
        <w:bottom w:val="none" w:sz="0" w:space="0" w:color="auto"/>
        <w:right w:val="none" w:sz="0" w:space="0" w:color="auto"/>
      </w:divBdr>
    </w:div>
    <w:div w:id="917977732">
      <w:bodyDiv w:val="1"/>
      <w:marLeft w:val="0"/>
      <w:marRight w:val="0"/>
      <w:marTop w:val="0"/>
      <w:marBottom w:val="0"/>
      <w:divBdr>
        <w:top w:val="none" w:sz="0" w:space="0" w:color="auto"/>
        <w:left w:val="none" w:sz="0" w:space="0" w:color="auto"/>
        <w:bottom w:val="none" w:sz="0" w:space="0" w:color="auto"/>
        <w:right w:val="none" w:sz="0" w:space="0" w:color="auto"/>
      </w:divBdr>
    </w:div>
    <w:div w:id="921913707">
      <w:bodyDiv w:val="1"/>
      <w:marLeft w:val="0"/>
      <w:marRight w:val="0"/>
      <w:marTop w:val="0"/>
      <w:marBottom w:val="0"/>
      <w:divBdr>
        <w:top w:val="none" w:sz="0" w:space="0" w:color="auto"/>
        <w:left w:val="none" w:sz="0" w:space="0" w:color="auto"/>
        <w:bottom w:val="none" w:sz="0" w:space="0" w:color="auto"/>
        <w:right w:val="none" w:sz="0" w:space="0" w:color="auto"/>
      </w:divBdr>
    </w:div>
    <w:div w:id="926236115">
      <w:bodyDiv w:val="1"/>
      <w:marLeft w:val="0"/>
      <w:marRight w:val="0"/>
      <w:marTop w:val="0"/>
      <w:marBottom w:val="0"/>
      <w:divBdr>
        <w:top w:val="none" w:sz="0" w:space="0" w:color="auto"/>
        <w:left w:val="none" w:sz="0" w:space="0" w:color="auto"/>
        <w:bottom w:val="none" w:sz="0" w:space="0" w:color="auto"/>
        <w:right w:val="none" w:sz="0" w:space="0" w:color="auto"/>
      </w:divBdr>
    </w:div>
    <w:div w:id="997852142">
      <w:bodyDiv w:val="1"/>
      <w:marLeft w:val="0"/>
      <w:marRight w:val="0"/>
      <w:marTop w:val="0"/>
      <w:marBottom w:val="0"/>
      <w:divBdr>
        <w:top w:val="none" w:sz="0" w:space="0" w:color="auto"/>
        <w:left w:val="none" w:sz="0" w:space="0" w:color="auto"/>
        <w:bottom w:val="none" w:sz="0" w:space="0" w:color="auto"/>
        <w:right w:val="none" w:sz="0" w:space="0" w:color="auto"/>
      </w:divBdr>
    </w:div>
    <w:div w:id="1028071568">
      <w:bodyDiv w:val="1"/>
      <w:marLeft w:val="0"/>
      <w:marRight w:val="0"/>
      <w:marTop w:val="0"/>
      <w:marBottom w:val="0"/>
      <w:divBdr>
        <w:top w:val="none" w:sz="0" w:space="0" w:color="auto"/>
        <w:left w:val="none" w:sz="0" w:space="0" w:color="auto"/>
        <w:bottom w:val="none" w:sz="0" w:space="0" w:color="auto"/>
        <w:right w:val="none" w:sz="0" w:space="0" w:color="auto"/>
      </w:divBdr>
      <w:divsChild>
        <w:div w:id="1916278263">
          <w:marLeft w:val="0"/>
          <w:marRight w:val="0"/>
          <w:marTop w:val="0"/>
          <w:marBottom w:val="0"/>
          <w:divBdr>
            <w:top w:val="none" w:sz="0" w:space="0" w:color="auto"/>
            <w:left w:val="none" w:sz="0" w:space="0" w:color="auto"/>
            <w:bottom w:val="none" w:sz="0" w:space="0" w:color="auto"/>
            <w:right w:val="none" w:sz="0" w:space="0" w:color="auto"/>
          </w:divBdr>
          <w:divsChild>
            <w:div w:id="1272204730">
              <w:marLeft w:val="0"/>
              <w:marRight w:val="0"/>
              <w:marTop w:val="0"/>
              <w:marBottom w:val="0"/>
              <w:divBdr>
                <w:top w:val="none" w:sz="0" w:space="0" w:color="auto"/>
                <w:left w:val="none" w:sz="0" w:space="0" w:color="auto"/>
                <w:bottom w:val="none" w:sz="0" w:space="0" w:color="auto"/>
                <w:right w:val="none" w:sz="0" w:space="0" w:color="auto"/>
              </w:divBdr>
              <w:divsChild>
                <w:div w:id="1194919825">
                  <w:marLeft w:val="0"/>
                  <w:marRight w:val="0"/>
                  <w:marTop w:val="0"/>
                  <w:marBottom w:val="0"/>
                  <w:divBdr>
                    <w:top w:val="none" w:sz="0" w:space="0" w:color="auto"/>
                    <w:left w:val="none" w:sz="0" w:space="0" w:color="auto"/>
                    <w:bottom w:val="none" w:sz="0" w:space="0" w:color="auto"/>
                    <w:right w:val="none" w:sz="0" w:space="0" w:color="auto"/>
                  </w:divBdr>
                  <w:divsChild>
                    <w:div w:id="158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320201">
          <w:marLeft w:val="0"/>
          <w:marRight w:val="0"/>
          <w:marTop w:val="0"/>
          <w:marBottom w:val="0"/>
          <w:divBdr>
            <w:top w:val="none" w:sz="0" w:space="0" w:color="auto"/>
            <w:left w:val="none" w:sz="0" w:space="0" w:color="auto"/>
            <w:bottom w:val="none" w:sz="0" w:space="0" w:color="auto"/>
            <w:right w:val="none" w:sz="0" w:space="0" w:color="auto"/>
          </w:divBdr>
          <w:divsChild>
            <w:div w:id="1633822631">
              <w:marLeft w:val="0"/>
              <w:marRight w:val="0"/>
              <w:marTop w:val="0"/>
              <w:marBottom w:val="0"/>
              <w:divBdr>
                <w:top w:val="none" w:sz="0" w:space="0" w:color="auto"/>
                <w:left w:val="none" w:sz="0" w:space="0" w:color="auto"/>
                <w:bottom w:val="none" w:sz="0" w:space="0" w:color="auto"/>
                <w:right w:val="none" w:sz="0" w:space="0" w:color="auto"/>
              </w:divBdr>
              <w:divsChild>
                <w:div w:id="1553467211">
                  <w:marLeft w:val="0"/>
                  <w:marRight w:val="0"/>
                  <w:marTop w:val="0"/>
                  <w:marBottom w:val="0"/>
                  <w:divBdr>
                    <w:top w:val="none" w:sz="0" w:space="0" w:color="auto"/>
                    <w:left w:val="none" w:sz="0" w:space="0" w:color="auto"/>
                    <w:bottom w:val="none" w:sz="0" w:space="0" w:color="auto"/>
                    <w:right w:val="none" w:sz="0" w:space="0" w:color="auto"/>
                  </w:divBdr>
                  <w:divsChild>
                    <w:div w:id="6613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282525">
      <w:bodyDiv w:val="1"/>
      <w:marLeft w:val="0"/>
      <w:marRight w:val="0"/>
      <w:marTop w:val="0"/>
      <w:marBottom w:val="0"/>
      <w:divBdr>
        <w:top w:val="none" w:sz="0" w:space="0" w:color="auto"/>
        <w:left w:val="none" w:sz="0" w:space="0" w:color="auto"/>
        <w:bottom w:val="none" w:sz="0" w:space="0" w:color="auto"/>
        <w:right w:val="none" w:sz="0" w:space="0" w:color="auto"/>
      </w:divBdr>
    </w:div>
    <w:div w:id="1047334042">
      <w:bodyDiv w:val="1"/>
      <w:marLeft w:val="0"/>
      <w:marRight w:val="0"/>
      <w:marTop w:val="0"/>
      <w:marBottom w:val="0"/>
      <w:divBdr>
        <w:top w:val="none" w:sz="0" w:space="0" w:color="auto"/>
        <w:left w:val="none" w:sz="0" w:space="0" w:color="auto"/>
        <w:bottom w:val="none" w:sz="0" w:space="0" w:color="auto"/>
        <w:right w:val="none" w:sz="0" w:space="0" w:color="auto"/>
      </w:divBdr>
    </w:div>
    <w:div w:id="1100182347">
      <w:bodyDiv w:val="1"/>
      <w:marLeft w:val="0"/>
      <w:marRight w:val="0"/>
      <w:marTop w:val="0"/>
      <w:marBottom w:val="0"/>
      <w:divBdr>
        <w:top w:val="none" w:sz="0" w:space="0" w:color="auto"/>
        <w:left w:val="none" w:sz="0" w:space="0" w:color="auto"/>
        <w:bottom w:val="none" w:sz="0" w:space="0" w:color="auto"/>
        <w:right w:val="none" w:sz="0" w:space="0" w:color="auto"/>
      </w:divBdr>
    </w:div>
    <w:div w:id="1137068161">
      <w:bodyDiv w:val="1"/>
      <w:marLeft w:val="0"/>
      <w:marRight w:val="0"/>
      <w:marTop w:val="0"/>
      <w:marBottom w:val="0"/>
      <w:divBdr>
        <w:top w:val="none" w:sz="0" w:space="0" w:color="auto"/>
        <w:left w:val="none" w:sz="0" w:space="0" w:color="auto"/>
        <w:bottom w:val="none" w:sz="0" w:space="0" w:color="auto"/>
        <w:right w:val="none" w:sz="0" w:space="0" w:color="auto"/>
      </w:divBdr>
    </w:div>
    <w:div w:id="1147630653">
      <w:bodyDiv w:val="1"/>
      <w:marLeft w:val="0"/>
      <w:marRight w:val="0"/>
      <w:marTop w:val="0"/>
      <w:marBottom w:val="0"/>
      <w:divBdr>
        <w:top w:val="none" w:sz="0" w:space="0" w:color="auto"/>
        <w:left w:val="none" w:sz="0" w:space="0" w:color="auto"/>
        <w:bottom w:val="none" w:sz="0" w:space="0" w:color="auto"/>
        <w:right w:val="none" w:sz="0" w:space="0" w:color="auto"/>
      </w:divBdr>
    </w:div>
    <w:div w:id="1179127259">
      <w:bodyDiv w:val="1"/>
      <w:marLeft w:val="0"/>
      <w:marRight w:val="0"/>
      <w:marTop w:val="0"/>
      <w:marBottom w:val="0"/>
      <w:divBdr>
        <w:top w:val="none" w:sz="0" w:space="0" w:color="auto"/>
        <w:left w:val="none" w:sz="0" w:space="0" w:color="auto"/>
        <w:bottom w:val="none" w:sz="0" w:space="0" w:color="auto"/>
        <w:right w:val="none" w:sz="0" w:space="0" w:color="auto"/>
      </w:divBdr>
    </w:div>
    <w:div w:id="1221937950">
      <w:bodyDiv w:val="1"/>
      <w:marLeft w:val="0"/>
      <w:marRight w:val="0"/>
      <w:marTop w:val="0"/>
      <w:marBottom w:val="0"/>
      <w:divBdr>
        <w:top w:val="none" w:sz="0" w:space="0" w:color="auto"/>
        <w:left w:val="none" w:sz="0" w:space="0" w:color="auto"/>
        <w:bottom w:val="none" w:sz="0" w:space="0" w:color="auto"/>
        <w:right w:val="none" w:sz="0" w:space="0" w:color="auto"/>
      </w:divBdr>
    </w:div>
    <w:div w:id="1246722615">
      <w:bodyDiv w:val="1"/>
      <w:marLeft w:val="0"/>
      <w:marRight w:val="0"/>
      <w:marTop w:val="0"/>
      <w:marBottom w:val="0"/>
      <w:divBdr>
        <w:top w:val="none" w:sz="0" w:space="0" w:color="auto"/>
        <w:left w:val="none" w:sz="0" w:space="0" w:color="auto"/>
        <w:bottom w:val="none" w:sz="0" w:space="0" w:color="auto"/>
        <w:right w:val="none" w:sz="0" w:space="0" w:color="auto"/>
      </w:divBdr>
    </w:div>
    <w:div w:id="1270966155">
      <w:bodyDiv w:val="1"/>
      <w:marLeft w:val="0"/>
      <w:marRight w:val="0"/>
      <w:marTop w:val="0"/>
      <w:marBottom w:val="0"/>
      <w:divBdr>
        <w:top w:val="none" w:sz="0" w:space="0" w:color="auto"/>
        <w:left w:val="none" w:sz="0" w:space="0" w:color="auto"/>
        <w:bottom w:val="none" w:sz="0" w:space="0" w:color="auto"/>
        <w:right w:val="none" w:sz="0" w:space="0" w:color="auto"/>
      </w:divBdr>
    </w:div>
    <w:div w:id="1293096265">
      <w:bodyDiv w:val="1"/>
      <w:marLeft w:val="0"/>
      <w:marRight w:val="0"/>
      <w:marTop w:val="0"/>
      <w:marBottom w:val="0"/>
      <w:divBdr>
        <w:top w:val="none" w:sz="0" w:space="0" w:color="auto"/>
        <w:left w:val="none" w:sz="0" w:space="0" w:color="auto"/>
        <w:bottom w:val="none" w:sz="0" w:space="0" w:color="auto"/>
        <w:right w:val="none" w:sz="0" w:space="0" w:color="auto"/>
      </w:divBdr>
    </w:div>
    <w:div w:id="1417823214">
      <w:bodyDiv w:val="1"/>
      <w:marLeft w:val="0"/>
      <w:marRight w:val="0"/>
      <w:marTop w:val="0"/>
      <w:marBottom w:val="0"/>
      <w:divBdr>
        <w:top w:val="none" w:sz="0" w:space="0" w:color="auto"/>
        <w:left w:val="none" w:sz="0" w:space="0" w:color="auto"/>
        <w:bottom w:val="none" w:sz="0" w:space="0" w:color="auto"/>
        <w:right w:val="none" w:sz="0" w:space="0" w:color="auto"/>
      </w:divBdr>
    </w:div>
    <w:div w:id="1451585247">
      <w:bodyDiv w:val="1"/>
      <w:marLeft w:val="0"/>
      <w:marRight w:val="0"/>
      <w:marTop w:val="0"/>
      <w:marBottom w:val="0"/>
      <w:divBdr>
        <w:top w:val="none" w:sz="0" w:space="0" w:color="auto"/>
        <w:left w:val="none" w:sz="0" w:space="0" w:color="auto"/>
        <w:bottom w:val="none" w:sz="0" w:space="0" w:color="auto"/>
        <w:right w:val="none" w:sz="0" w:space="0" w:color="auto"/>
      </w:divBdr>
    </w:div>
    <w:div w:id="1561214116">
      <w:bodyDiv w:val="1"/>
      <w:marLeft w:val="0"/>
      <w:marRight w:val="0"/>
      <w:marTop w:val="0"/>
      <w:marBottom w:val="0"/>
      <w:divBdr>
        <w:top w:val="none" w:sz="0" w:space="0" w:color="auto"/>
        <w:left w:val="none" w:sz="0" w:space="0" w:color="auto"/>
        <w:bottom w:val="none" w:sz="0" w:space="0" w:color="auto"/>
        <w:right w:val="none" w:sz="0" w:space="0" w:color="auto"/>
      </w:divBdr>
    </w:div>
    <w:div w:id="1589583023">
      <w:bodyDiv w:val="1"/>
      <w:marLeft w:val="0"/>
      <w:marRight w:val="0"/>
      <w:marTop w:val="0"/>
      <w:marBottom w:val="0"/>
      <w:divBdr>
        <w:top w:val="none" w:sz="0" w:space="0" w:color="auto"/>
        <w:left w:val="none" w:sz="0" w:space="0" w:color="auto"/>
        <w:bottom w:val="none" w:sz="0" w:space="0" w:color="auto"/>
        <w:right w:val="none" w:sz="0" w:space="0" w:color="auto"/>
      </w:divBdr>
    </w:div>
    <w:div w:id="1615210518">
      <w:bodyDiv w:val="1"/>
      <w:marLeft w:val="0"/>
      <w:marRight w:val="0"/>
      <w:marTop w:val="0"/>
      <w:marBottom w:val="0"/>
      <w:divBdr>
        <w:top w:val="none" w:sz="0" w:space="0" w:color="auto"/>
        <w:left w:val="none" w:sz="0" w:space="0" w:color="auto"/>
        <w:bottom w:val="none" w:sz="0" w:space="0" w:color="auto"/>
        <w:right w:val="none" w:sz="0" w:space="0" w:color="auto"/>
      </w:divBdr>
    </w:div>
    <w:div w:id="1629898872">
      <w:bodyDiv w:val="1"/>
      <w:marLeft w:val="0"/>
      <w:marRight w:val="0"/>
      <w:marTop w:val="0"/>
      <w:marBottom w:val="0"/>
      <w:divBdr>
        <w:top w:val="none" w:sz="0" w:space="0" w:color="auto"/>
        <w:left w:val="none" w:sz="0" w:space="0" w:color="auto"/>
        <w:bottom w:val="none" w:sz="0" w:space="0" w:color="auto"/>
        <w:right w:val="none" w:sz="0" w:space="0" w:color="auto"/>
      </w:divBdr>
    </w:div>
    <w:div w:id="1640188765">
      <w:bodyDiv w:val="1"/>
      <w:marLeft w:val="0"/>
      <w:marRight w:val="0"/>
      <w:marTop w:val="0"/>
      <w:marBottom w:val="0"/>
      <w:divBdr>
        <w:top w:val="none" w:sz="0" w:space="0" w:color="auto"/>
        <w:left w:val="none" w:sz="0" w:space="0" w:color="auto"/>
        <w:bottom w:val="none" w:sz="0" w:space="0" w:color="auto"/>
        <w:right w:val="none" w:sz="0" w:space="0" w:color="auto"/>
      </w:divBdr>
    </w:div>
    <w:div w:id="1749032565">
      <w:bodyDiv w:val="1"/>
      <w:marLeft w:val="0"/>
      <w:marRight w:val="0"/>
      <w:marTop w:val="0"/>
      <w:marBottom w:val="0"/>
      <w:divBdr>
        <w:top w:val="none" w:sz="0" w:space="0" w:color="auto"/>
        <w:left w:val="none" w:sz="0" w:space="0" w:color="auto"/>
        <w:bottom w:val="none" w:sz="0" w:space="0" w:color="auto"/>
        <w:right w:val="none" w:sz="0" w:space="0" w:color="auto"/>
      </w:divBdr>
    </w:div>
    <w:div w:id="1751004283">
      <w:bodyDiv w:val="1"/>
      <w:marLeft w:val="0"/>
      <w:marRight w:val="0"/>
      <w:marTop w:val="0"/>
      <w:marBottom w:val="0"/>
      <w:divBdr>
        <w:top w:val="none" w:sz="0" w:space="0" w:color="auto"/>
        <w:left w:val="none" w:sz="0" w:space="0" w:color="auto"/>
        <w:bottom w:val="none" w:sz="0" w:space="0" w:color="auto"/>
        <w:right w:val="none" w:sz="0" w:space="0" w:color="auto"/>
      </w:divBdr>
    </w:div>
    <w:div w:id="1877542702">
      <w:bodyDiv w:val="1"/>
      <w:marLeft w:val="0"/>
      <w:marRight w:val="0"/>
      <w:marTop w:val="0"/>
      <w:marBottom w:val="0"/>
      <w:divBdr>
        <w:top w:val="none" w:sz="0" w:space="0" w:color="auto"/>
        <w:left w:val="none" w:sz="0" w:space="0" w:color="auto"/>
        <w:bottom w:val="none" w:sz="0" w:space="0" w:color="auto"/>
        <w:right w:val="none" w:sz="0" w:space="0" w:color="auto"/>
      </w:divBdr>
    </w:div>
    <w:div w:id="1912688288">
      <w:bodyDiv w:val="1"/>
      <w:marLeft w:val="0"/>
      <w:marRight w:val="0"/>
      <w:marTop w:val="0"/>
      <w:marBottom w:val="0"/>
      <w:divBdr>
        <w:top w:val="none" w:sz="0" w:space="0" w:color="auto"/>
        <w:left w:val="none" w:sz="0" w:space="0" w:color="auto"/>
        <w:bottom w:val="none" w:sz="0" w:space="0" w:color="auto"/>
        <w:right w:val="none" w:sz="0" w:space="0" w:color="auto"/>
      </w:divBdr>
    </w:div>
    <w:div w:id="1943536523">
      <w:bodyDiv w:val="1"/>
      <w:marLeft w:val="0"/>
      <w:marRight w:val="0"/>
      <w:marTop w:val="0"/>
      <w:marBottom w:val="0"/>
      <w:divBdr>
        <w:top w:val="none" w:sz="0" w:space="0" w:color="auto"/>
        <w:left w:val="none" w:sz="0" w:space="0" w:color="auto"/>
        <w:bottom w:val="none" w:sz="0" w:space="0" w:color="auto"/>
        <w:right w:val="none" w:sz="0" w:space="0" w:color="auto"/>
      </w:divBdr>
    </w:div>
    <w:div w:id="1949047548">
      <w:bodyDiv w:val="1"/>
      <w:marLeft w:val="0"/>
      <w:marRight w:val="0"/>
      <w:marTop w:val="0"/>
      <w:marBottom w:val="0"/>
      <w:divBdr>
        <w:top w:val="none" w:sz="0" w:space="0" w:color="auto"/>
        <w:left w:val="none" w:sz="0" w:space="0" w:color="auto"/>
        <w:bottom w:val="none" w:sz="0" w:space="0" w:color="auto"/>
        <w:right w:val="none" w:sz="0" w:space="0" w:color="auto"/>
      </w:divBdr>
    </w:div>
    <w:div w:id="1949845381">
      <w:bodyDiv w:val="1"/>
      <w:marLeft w:val="0"/>
      <w:marRight w:val="0"/>
      <w:marTop w:val="0"/>
      <w:marBottom w:val="0"/>
      <w:divBdr>
        <w:top w:val="none" w:sz="0" w:space="0" w:color="auto"/>
        <w:left w:val="none" w:sz="0" w:space="0" w:color="auto"/>
        <w:bottom w:val="none" w:sz="0" w:space="0" w:color="auto"/>
        <w:right w:val="none" w:sz="0" w:space="0" w:color="auto"/>
      </w:divBdr>
    </w:div>
    <w:div w:id="1972206526">
      <w:bodyDiv w:val="1"/>
      <w:marLeft w:val="0"/>
      <w:marRight w:val="0"/>
      <w:marTop w:val="0"/>
      <w:marBottom w:val="0"/>
      <w:divBdr>
        <w:top w:val="none" w:sz="0" w:space="0" w:color="auto"/>
        <w:left w:val="none" w:sz="0" w:space="0" w:color="auto"/>
        <w:bottom w:val="none" w:sz="0" w:space="0" w:color="auto"/>
        <w:right w:val="none" w:sz="0" w:space="0" w:color="auto"/>
      </w:divBdr>
    </w:div>
    <w:div w:id="2039575298">
      <w:bodyDiv w:val="1"/>
      <w:marLeft w:val="0"/>
      <w:marRight w:val="0"/>
      <w:marTop w:val="0"/>
      <w:marBottom w:val="0"/>
      <w:divBdr>
        <w:top w:val="none" w:sz="0" w:space="0" w:color="auto"/>
        <w:left w:val="none" w:sz="0" w:space="0" w:color="auto"/>
        <w:bottom w:val="none" w:sz="0" w:space="0" w:color="auto"/>
        <w:right w:val="none" w:sz="0" w:space="0" w:color="auto"/>
      </w:divBdr>
    </w:div>
    <w:div w:id="2047563247">
      <w:bodyDiv w:val="1"/>
      <w:marLeft w:val="0"/>
      <w:marRight w:val="0"/>
      <w:marTop w:val="0"/>
      <w:marBottom w:val="0"/>
      <w:divBdr>
        <w:top w:val="none" w:sz="0" w:space="0" w:color="auto"/>
        <w:left w:val="none" w:sz="0" w:space="0" w:color="auto"/>
        <w:bottom w:val="none" w:sz="0" w:space="0" w:color="auto"/>
        <w:right w:val="none" w:sz="0" w:space="0" w:color="auto"/>
      </w:divBdr>
    </w:div>
    <w:div w:id="2088919446">
      <w:bodyDiv w:val="1"/>
      <w:marLeft w:val="0"/>
      <w:marRight w:val="0"/>
      <w:marTop w:val="0"/>
      <w:marBottom w:val="0"/>
      <w:divBdr>
        <w:top w:val="none" w:sz="0" w:space="0" w:color="auto"/>
        <w:left w:val="none" w:sz="0" w:space="0" w:color="auto"/>
        <w:bottom w:val="none" w:sz="0" w:space="0" w:color="auto"/>
        <w:right w:val="none" w:sz="0" w:space="0" w:color="auto"/>
      </w:divBdr>
    </w:div>
    <w:div w:id="2090230736">
      <w:bodyDiv w:val="1"/>
      <w:marLeft w:val="0"/>
      <w:marRight w:val="0"/>
      <w:marTop w:val="0"/>
      <w:marBottom w:val="0"/>
      <w:divBdr>
        <w:top w:val="none" w:sz="0" w:space="0" w:color="auto"/>
        <w:left w:val="none" w:sz="0" w:space="0" w:color="auto"/>
        <w:bottom w:val="none" w:sz="0" w:space="0" w:color="auto"/>
        <w:right w:val="none" w:sz="0" w:space="0" w:color="auto"/>
      </w:divBdr>
      <w:divsChild>
        <w:div w:id="49959184">
          <w:marLeft w:val="0"/>
          <w:marRight w:val="0"/>
          <w:marTop w:val="0"/>
          <w:marBottom w:val="0"/>
          <w:divBdr>
            <w:top w:val="none" w:sz="0" w:space="0" w:color="auto"/>
            <w:left w:val="none" w:sz="0" w:space="0" w:color="auto"/>
            <w:bottom w:val="none" w:sz="0" w:space="0" w:color="auto"/>
            <w:right w:val="none" w:sz="0" w:space="0" w:color="auto"/>
          </w:divBdr>
          <w:divsChild>
            <w:div w:id="10538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9722">
      <w:bodyDiv w:val="1"/>
      <w:marLeft w:val="0"/>
      <w:marRight w:val="0"/>
      <w:marTop w:val="0"/>
      <w:marBottom w:val="0"/>
      <w:divBdr>
        <w:top w:val="none" w:sz="0" w:space="0" w:color="auto"/>
        <w:left w:val="none" w:sz="0" w:space="0" w:color="auto"/>
        <w:bottom w:val="none" w:sz="0" w:space="0" w:color="auto"/>
        <w:right w:val="none" w:sz="0" w:space="0" w:color="auto"/>
      </w:divBdr>
    </w:div>
    <w:div w:id="2109738260">
      <w:bodyDiv w:val="1"/>
      <w:marLeft w:val="0"/>
      <w:marRight w:val="0"/>
      <w:marTop w:val="0"/>
      <w:marBottom w:val="0"/>
      <w:divBdr>
        <w:top w:val="none" w:sz="0" w:space="0" w:color="auto"/>
        <w:left w:val="none" w:sz="0" w:space="0" w:color="auto"/>
        <w:bottom w:val="none" w:sz="0" w:space="0" w:color="auto"/>
        <w:right w:val="none" w:sz="0" w:space="0" w:color="auto"/>
      </w:divBdr>
    </w:div>
    <w:div w:id="2118595268">
      <w:bodyDiv w:val="1"/>
      <w:marLeft w:val="0"/>
      <w:marRight w:val="0"/>
      <w:marTop w:val="0"/>
      <w:marBottom w:val="0"/>
      <w:divBdr>
        <w:top w:val="none" w:sz="0" w:space="0" w:color="auto"/>
        <w:left w:val="none" w:sz="0" w:space="0" w:color="auto"/>
        <w:bottom w:val="none" w:sz="0" w:space="0" w:color="auto"/>
        <w:right w:val="none" w:sz="0" w:space="0" w:color="auto"/>
      </w:divBdr>
    </w:div>
    <w:div w:id="21395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ceus-bayern.de/forschung/downloads/BoUl2000.pdf" TargetMode="External"/><Relationship Id="rId21" Type="http://schemas.openxmlformats.org/officeDocument/2006/relationships/image" Target="media/image11.png"/><Relationship Id="rId34" Type="http://schemas.openxmlformats.org/officeDocument/2006/relationships/diagramQuickStyle" Target="diagrams/quickStyle1.xm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diagramData" Target="diagrams/data1.xml"/><Relationship Id="rId37" Type="http://schemas.openxmlformats.org/officeDocument/2006/relationships/hyperlink" Target="http://blog.sqlauthority.com/2008/02/06/sql-server-import-csv-file-into-sql-server-using-bulk-insert-load-comma-delimited-file-into-sql-server/"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diagramDrawing" Target="diagrams/drawing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hyperlink" Target="http://beyondrelational.com/blogs/madhivanan/archive/2010/03/17/bulk-insert-to-table-with-specific-columns.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05%20HTL\01%20Vorbereitungen\02%20Themen\17%20Diplomarbeiten\M&#228;ser\wamas\05%20Diplomarbeit\Vorlag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6C7BF-366A-441A-B24D-05D97387FA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33424842-A760-42DF-A4E6-01B64CB0F767}">
      <dgm:prSet phldrT="[Text]"/>
      <dgm: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SportSphere</a:t>
          </a:r>
        </a:p>
      </dgm:t>
    </dgm:pt>
    <dgm:pt modelId="{AAB65C84-4C36-4B36-B5A9-E21A34D7331F}" type="parTrans" cxnId="{CE23E425-8AE3-4BFF-89CC-BF16D7AFAEF0}">
      <dgm:prSet/>
      <dgm:spPr/>
      <dgm:t>
        <a:bodyPr/>
        <a:lstStyle/>
        <a:p>
          <a:endParaRPr lang="de-DE"/>
        </a:p>
      </dgm:t>
    </dgm:pt>
    <dgm:pt modelId="{F543B7CB-9626-4901-968F-0383909E5BB3}" type="sibTrans" cxnId="{CE23E425-8AE3-4BFF-89CC-BF16D7AFAEF0}">
      <dgm:prSet/>
      <dgm:spPr/>
      <dgm:t>
        <a:bodyPr/>
        <a:lstStyle/>
        <a:p>
          <a:endParaRPr lang="de-DE"/>
        </a:p>
      </dgm:t>
    </dgm:pt>
    <dgm:pt modelId="{1889E12D-3389-4547-AB6B-A48331DD9C42}">
      <dgm:prSet phldrT="[Text]"/>
      <dgm: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 PM</a:t>
          </a:r>
        </a:p>
      </dgm:t>
    </dgm:pt>
    <dgm:pt modelId="{6367AE5A-4DA7-491A-9A13-102E44B76AFE}" type="parTrans" cxnId="{2672B79B-D891-42EA-9B21-C3A9B50AA786}">
      <dgm:prSet/>
      <dgm: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882D663-01DA-4F9A-9987-D337FB51E676}" type="sibTrans" cxnId="{2672B79B-D891-42EA-9B21-C3A9B50AA786}">
      <dgm:prSet/>
      <dgm:spPr/>
      <dgm:t>
        <a:bodyPr/>
        <a:lstStyle/>
        <a:p>
          <a:endParaRPr lang="de-DE"/>
        </a:p>
      </dgm:t>
    </dgm:pt>
    <dgm:pt modelId="{C80B2385-348A-4839-8BD7-7A5D008B1366}">
      <dgm:prSet phldrT="[Text]"/>
      <dgm: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 Analyse</a:t>
          </a:r>
        </a:p>
      </dgm:t>
    </dgm:pt>
    <dgm:pt modelId="{10498F53-742B-4BE7-8360-B408E8C11ECE}" type="parTrans" cxnId="{3F233FD4-75D6-4E43-9309-33A46738231A}">
      <dgm:prSet/>
      <dgm: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5E5C1CBC-214A-4A8D-A01B-8AAD56497F37}" type="sibTrans" cxnId="{3F233FD4-75D6-4E43-9309-33A46738231A}">
      <dgm:prSet/>
      <dgm:spPr/>
      <dgm:t>
        <a:bodyPr/>
        <a:lstStyle/>
        <a:p>
          <a:endParaRPr lang="de-DE"/>
        </a:p>
      </dgm:t>
    </dgm:pt>
    <dgm:pt modelId="{F12F6507-681D-4C07-A2F3-697D2C19AF2A}">
      <dgm:prSet phldrT="[Text]"/>
      <dgm: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 Design</a:t>
          </a:r>
        </a:p>
      </dgm:t>
    </dgm:pt>
    <dgm:pt modelId="{4B57F752-AA1E-4040-8CF0-F76AD9BFF7A1}" type="parTrans" cxnId="{0DBAF050-EE47-475E-AEDD-FBF84C848790}">
      <dgm:prSet/>
      <dgm: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2AE37E60-0F9B-4311-A241-AF3134B80410}" type="sibTrans" cxnId="{0DBAF050-EE47-475E-AEDD-FBF84C848790}">
      <dgm:prSet/>
      <dgm:spPr/>
      <dgm:t>
        <a:bodyPr/>
        <a:lstStyle/>
        <a:p>
          <a:endParaRPr lang="de-DE"/>
        </a:p>
      </dgm:t>
    </dgm:pt>
    <dgm:pt modelId="{6F9228AB-0884-4761-9A2B-2935DE464C62}">
      <dgm:prSet phldrT="[Text]"/>
      <dgm: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 Test &amp; Dokumentation</a:t>
          </a:r>
        </a:p>
      </dgm:t>
    </dgm:pt>
    <dgm:pt modelId="{D26C912F-86E4-4B90-801A-287944037A6B}" type="parTrans" cxnId="{2EAB34DE-4733-446D-B500-C94D2B9E143C}">
      <dgm:prSet/>
      <dgm: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4BC52082-C495-47B4-B742-BA5BE0397366}" type="sibTrans" cxnId="{2EAB34DE-4733-446D-B500-C94D2B9E143C}">
      <dgm:prSet/>
      <dgm:spPr/>
      <dgm:t>
        <a:bodyPr/>
        <a:lstStyle/>
        <a:p>
          <a:endParaRPr lang="de-DE"/>
        </a:p>
      </dgm:t>
    </dgm:pt>
    <dgm:pt modelId="{47E7AA04-B353-450C-ABFF-84E8D06CD15C}">
      <dgm:prSet phldrT="[Text]"/>
      <dgm: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 Codierung</a:t>
          </a:r>
        </a:p>
      </dgm:t>
    </dgm:pt>
    <dgm:pt modelId="{0E83DEDB-02A5-4E79-90AF-74385B5F712E}" type="parTrans" cxnId="{3DC5EDD6-96CC-41BA-9227-60C7F11FAA26}">
      <dgm:prSet/>
      <dgm: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592F857-DF43-4F95-B612-E7A8F85DC81E}" type="sibTrans" cxnId="{3DC5EDD6-96CC-41BA-9227-60C7F11FAA26}">
      <dgm:prSet/>
      <dgm:spPr/>
      <dgm:t>
        <a:bodyPr/>
        <a:lstStyle/>
        <a:p>
          <a:endParaRPr lang="de-DE"/>
        </a:p>
      </dgm:t>
    </dgm:pt>
    <dgm:pt modelId="{E42FAEFF-EA88-456E-B979-21D5788A2146}">
      <dgm:prSet phldrT="[Text]"/>
      <dgm: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1.1.1 Projekt gestartet</a:t>
          </a:r>
        </a:p>
      </dgm:t>
    </dgm:pt>
    <dgm:pt modelId="{658F1C26-A37F-43E5-AC2B-4DBDF57F2BD0}" type="parTrans" cxnId="{BBFF8516-EF26-4FB7-9242-D2C3A24E301F}">
      <dgm:prSet/>
      <dgm: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721082-DD15-4B74-AF62-61F0E1CF4CA8}" type="sibTrans" cxnId="{BBFF8516-EF26-4FB7-9242-D2C3A24E301F}">
      <dgm:prSet/>
      <dgm:spPr/>
      <dgm:t>
        <a:bodyPr/>
        <a:lstStyle/>
        <a:p>
          <a:endParaRPr lang="de-DE"/>
        </a:p>
      </dgm:t>
    </dgm:pt>
    <dgm:pt modelId="{45CA95E0-F2C9-4A32-B700-CD902D9F0571}">
      <dgm:prSet phldrT="[Text]"/>
      <dgm: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1.1.2 Startprozess</a:t>
          </a:r>
        </a:p>
      </dgm:t>
    </dgm:pt>
    <dgm:pt modelId="{7FF166C4-5162-470B-BAB7-1328A03C1F21}" type="parTrans" cxnId="{68388686-01E0-408C-92BB-E8ABA1D5F56F}">
      <dgm:prSet/>
      <dgm: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FEA2761-06F0-4AB9-AE0C-3E67CE2FB0C3}" type="sibTrans" cxnId="{68388686-01E0-408C-92BB-E8ABA1D5F56F}">
      <dgm:prSet/>
      <dgm:spPr/>
      <dgm:t>
        <a:bodyPr/>
        <a:lstStyle/>
        <a:p>
          <a:endParaRPr lang="de-DE"/>
        </a:p>
      </dgm:t>
    </dgm:pt>
    <dgm:pt modelId="{15EC55AB-6F53-459A-843D-E02CBE7FE76B}">
      <dgm:prSet phldrT="[Text]"/>
      <dgm: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1.1.3 Koordination</a:t>
          </a:r>
        </a:p>
      </dgm:t>
    </dgm:pt>
    <dgm:pt modelId="{5587C230-93DC-4F3B-BAA4-2CE416B87F68}" type="parTrans" cxnId="{AD8307E7-FD3F-4F9A-BECF-70935009AB87}">
      <dgm:prSet/>
      <dgm: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5996E46-EC1A-4C42-8993-55A1CABF2859}" type="sibTrans" cxnId="{AD8307E7-FD3F-4F9A-BECF-70935009AB87}">
      <dgm:prSet/>
      <dgm:spPr/>
      <dgm:t>
        <a:bodyPr/>
        <a:lstStyle/>
        <a:p>
          <a:endParaRPr lang="de-DE"/>
        </a:p>
      </dgm:t>
    </dgm:pt>
    <dgm:pt modelId="{69F2ABFA-CEB8-4126-A477-A58850E4301E}">
      <dgm:prSet phldrT="[Text]"/>
      <dgm: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1.1.4 Controlling</a:t>
          </a:r>
        </a:p>
      </dgm:t>
    </dgm:pt>
    <dgm:pt modelId="{C58753E7-584D-4B0B-AEBC-FBF4440A1ECE}" type="parTrans" cxnId="{E1AB3343-74EE-43E7-9956-C5C8ED710004}">
      <dgm:prSet/>
      <dgm: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87691BD-16D1-48E2-A40F-58F9EDAD8089}" type="sibTrans" cxnId="{E1AB3343-74EE-43E7-9956-C5C8ED710004}">
      <dgm:prSet/>
      <dgm:spPr/>
      <dgm:t>
        <a:bodyPr/>
        <a:lstStyle/>
        <a:p>
          <a:endParaRPr lang="de-DE"/>
        </a:p>
      </dgm:t>
    </dgm:pt>
    <dgm:pt modelId="{C3C9E999-95FB-4A55-B3F8-FA676BEC36E2}">
      <dgm:prSet phldrT="[Text]"/>
      <dgm: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1.1.7 Projekt abgeschlossen</a:t>
          </a:r>
        </a:p>
      </dgm:t>
    </dgm:pt>
    <dgm:pt modelId="{8B32ECB0-1B46-4F89-A865-416D987FA439}" type="parTrans" cxnId="{8ACC437C-1861-4442-A2A4-BF73F2565B9A}">
      <dgm:prSet/>
      <dgm: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44859B-B982-4D10-AEDA-DE753430B89F}" type="sibTrans" cxnId="{8ACC437C-1861-4442-A2A4-BF73F2565B9A}">
      <dgm:prSet/>
      <dgm:spPr/>
      <dgm:t>
        <a:bodyPr/>
        <a:lstStyle/>
        <a:p>
          <a:endParaRPr lang="de-DE"/>
        </a:p>
      </dgm:t>
    </dgm:pt>
    <dgm:pt modelId="{6FD38EEE-C5DB-4CCF-AAA6-BE2CF75155FF}">
      <dgm:prSet phldrT="[Text]"/>
      <dgm: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1.2.1 Arbeitsumgebung festlegen</a:t>
          </a:r>
        </a:p>
      </dgm:t>
    </dgm:pt>
    <dgm:pt modelId="{C621C38F-F58E-4B14-9B67-CC24A47BA567}" type="parTrans" cxnId="{0B3B3A71-FD13-497C-A6A8-B99FA042DE81}">
      <dgm:prSet/>
      <dgm: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264D6010-1143-4E3C-83A1-D2241EDA10E8}" type="sibTrans" cxnId="{0B3B3A71-FD13-497C-A6A8-B99FA042DE81}">
      <dgm:prSet/>
      <dgm:spPr/>
      <dgm:t>
        <a:bodyPr/>
        <a:lstStyle/>
        <a:p>
          <a:endParaRPr lang="de-DE"/>
        </a:p>
      </dgm:t>
    </dgm:pt>
    <dgm:pt modelId="{837A109F-FA41-4A39-B09E-7C317FDE63BA}">
      <dgm:prSet phldrT="[Text]"/>
      <dgm: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1.2.4 Mockup erstellen</a:t>
          </a:r>
        </a:p>
      </dgm:t>
    </dgm:pt>
    <dgm:pt modelId="{F5B7366B-577A-4471-9C39-528D06864C07}" type="parTrans" cxnId="{34214115-AEF4-4BD8-B0FF-D3D31923EA7E}">
      <dgm:prSet/>
      <dgm: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7F40627-500B-4CE9-8AB1-0122D028DFB9}" type="sibTrans" cxnId="{34214115-AEF4-4BD8-B0FF-D3D31923EA7E}">
      <dgm:prSet/>
      <dgm:spPr/>
      <dgm:t>
        <a:bodyPr/>
        <a:lstStyle/>
        <a:p>
          <a:endParaRPr lang="de-DE"/>
        </a:p>
      </dgm:t>
    </dgm:pt>
    <dgm:pt modelId="{9A2135CB-0675-48CF-B3B1-30B92756ACDE}">
      <dgm:prSet phldrT="[Text]"/>
      <dgm: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1.2.9 Analyse abgeschlossen</a:t>
          </a:r>
        </a:p>
      </dgm:t>
    </dgm:pt>
    <dgm:pt modelId="{E09D948B-8EF8-45E0-A9E8-0DF038E90F72}" type="parTrans" cxnId="{EFCFDAC9-10F2-41DC-8C47-EA41E50FB7B0}">
      <dgm:prSet/>
      <dgm: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7A08F3-BBAB-4548-AC08-C43B29493696}" type="sibTrans" cxnId="{EFCFDAC9-10F2-41DC-8C47-EA41E50FB7B0}">
      <dgm:prSet/>
      <dgm:spPr/>
      <dgm:t>
        <a:bodyPr/>
        <a:lstStyle/>
        <a:p>
          <a:endParaRPr lang="de-DE"/>
        </a:p>
      </dgm:t>
    </dgm:pt>
    <dgm:pt modelId="{F65C4A9A-F6AF-4345-813F-5398027D92D7}">
      <dgm:prSet phldrT="[Text]"/>
      <dgm: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1.2.2 Programmiersprache festlegen</a:t>
          </a:r>
        </a:p>
      </dgm:t>
    </dgm:pt>
    <dgm:pt modelId="{1D270E44-1553-40CA-83DC-63E16D79B7FD}" type="parTrans" cxnId="{72130F32-8164-4791-A2C2-F4C373A72AF2}">
      <dgm:prSet/>
      <dgm: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A41F0F9-62EC-49A1-A5FD-501001E1980A}" type="sibTrans" cxnId="{72130F32-8164-4791-A2C2-F4C373A72AF2}">
      <dgm:prSet/>
      <dgm:spPr/>
      <dgm:t>
        <a:bodyPr/>
        <a:lstStyle/>
        <a:p>
          <a:endParaRPr lang="de-DE"/>
        </a:p>
      </dgm:t>
    </dgm:pt>
    <dgm:pt modelId="{88F6E577-6894-45E0-829B-6D89BC362CC8}">
      <dgm:prSet phldrT="[Text]"/>
      <dgm: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1.2.3 Aufgabe analysieren</a:t>
          </a:r>
        </a:p>
      </dgm:t>
    </dgm:pt>
    <dgm:pt modelId="{3CAC1A60-5EDA-4FA3-B5D3-8F3D51D9F761}" type="parTrans" cxnId="{8BBBC67E-BD31-4EFB-85D6-256DFE503D3B}">
      <dgm:prSet/>
      <dgm: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04F64DE-BF6C-4B76-A37D-99F86CA33546}" type="sibTrans" cxnId="{8BBBC67E-BD31-4EFB-85D6-256DFE503D3B}">
      <dgm:prSet/>
      <dgm:spPr/>
      <dgm:t>
        <a:bodyPr/>
        <a:lstStyle/>
        <a:p>
          <a:endParaRPr lang="de-DE"/>
        </a:p>
      </dgm:t>
    </dgm:pt>
    <dgm:pt modelId="{BE5200EF-4CE8-4D44-9E44-20C45C5ED84E}">
      <dgm:prSet phldrT="[Text]"/>
      <dgm: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1.3.1 Mockup analysieren</a:t>
          </a:r>
        </a:p>
      </dgm:t>
    </dgm:pt>
    <dgm:pt modelId="{612B9DC9-5CA2-43EA-B7A6-1AAAA9FC9E79}" type="parTrans" cxnId="{5F672174-F476-4EE5-B6DD-95F8AA4C0C77}">
      <dgm:prSet/>
      <dgm: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DDD5AA-CF7D-4CAE-8784-46A747FEE4CE}" type="sibTrans" cxnId="{5F672174-F476-4EE5-B6DD-95F8AA4C0C77}">
      <dgm:prSet/>
      <dgm:spPr/>
      <dgm:t>
        <a:bodyPr/>
        <a:lstStyle/>
        <a:p>
          <a:endParaRPr lang="de-DE"/>
        </a:p>
      </dgm:t>
    </dgm:pt>
    <dgm:pt modelId="{72E3F55D-4892-4BAE-AB86-5B6607D4F2A8}">
      <dgm:prSet phldrT="[Text]"/>
      <dgm: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1.3.2 Design verschiedenen Anwendern präsentieren</a:t>
          </a:r>
        </a:p>
      </dgm:t>
    </dgm:pt>
    <dgm:pt modelId="{9A8FD981-3BB7-453F-B76E-E5147A46965B}" type="parTrans" cxnId="{A5E88501-766C-41ED-A1E8-F6EB6CF93B75}">
      <dgm:prSet/>
      <dgm: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94934C0-6DEE-46F9-893A-C404FD6F58B7}" type="sibTrans" cxnId="{A5E88501-766C-41ED-A1E8-F6EB6CF93B75}">
      <dgm:prSet/>
      <dgm:spPr/>
      <dgm:t>
        <a:bodyPr/>
        <a:lstStyle/>
        <a:p>
          <a:endParaRPr lang="de-DE"/>
        </a:p>
      </dgm:t>
    </dgm:pt>
    <dgm:pt modelId="{90987A2F-8497-482F-8B51-77375840DB5D}">
      <dgm:prSet phldrT="[Text]"/>
      <dgm: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1.3.3 Design umsetzten </a:t>
          </a:r>
        </a:p>
      </dgm:t>
    </dgm:pt>
    <dgm:pt modelId="{6EED7E03-7791-45EC-993B-E75F0D7366A2}" type="parTrans" cxnId="{B3D211CF-3212-4809-811D-ABFA892E37CD}">
      <dgm:prSet/>
      <dgm: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1B5136-D72C-404C-9E81-53D33413BADD}" type="sibTrans" cxnId="{B3D211CF-3212-4809-811D-ABFA892E37CD}">
      <dgm:prSet/>
      <dgm:spPr/>
      <dgm:t>
        <a:bodyPr/>
        <a:lstStyle/>
        <a:p>
          <a:endParaRPr lang="de-DE"/>
        </a:p>
      </dgm:t>
    </dgm:pt>
    <dgm:pt modelId="{103B9110-2F7A-41A4-B349-EE0B3A11731C}">
      <dgm:prSet phldrT="[Text]"/>
      <dgm: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1.3.4 Design abgeschlossen</a:t>
          </a:r>
        </a:p>
      </dgm:t>
    </dgm:pt>
    <dgm:pt modelId="{4F86C5DC-A2C4-47C0-A22E-E2693932E94B}" type="parTrans" cxnId="{F7D3126F-98F2-44B6-8079-3D198F499BE1}">
      <dgm:prSet/>
      <dgm: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99517A-5B68-4114-8E87-F805F637807D}" type="sibTrans" cxnId="{F7D3126F-98F2-44B6-8079-3D198F499BE1}">
      <dgm:prSet/>
      <dgm:spPr/>
      <dgm:t>
        <a:bodyPr/>
        <a:lstStyle/>
        <a:p>
          <a:endParaRPr lang="de-DE"/>
        </a:p>
      </dgm:t>
    </dgm:pt>
    <dgm:pt modelId="{010645AA-84C0-4889-B104-BD5386D727ED}">
      <dgm:prSet phldrT="[Text]"/>
      <dgm: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1.4.1 Alle Files erstellen</a:t>
          </a:r>
        </a:p>
      </dgm:t>
    </dgm:pt>
    <dgm:pt modelId="{E509DBFC-70CA-488B-BAFF-3670D8E4CE05}" type="parTrans" cxnId="{4BE0CBE0-6ABA-46C6-A2C8-D4FD12444310}">
      <dgm:prSet/>
      <dgm: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5D54B79-7ACF-44E8-868D-0439589D2282}" type="sibTrans" cxnId="{4BE0CBE0-6ABA-46C6-A2C8-D4FD12444310}">
      <dgm:prSet/>
      <dgm:spPr/>
      <dgm:t>
        <a:bodyPr/>
        <a:lstStyle/>
        <a:p>
          <a:endParaRPr lang="de-DE"/>
        </a:p>
      </dgm:t>
    </dgm:pt>
    <dgm:pt modelId="{AC4F8B8B-1920-4F08-B3B3-43C13CE9909A}">
      <dgm:prSet phldrT="[Text]"/>
      <dgm: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1.4.2 Alles mit einander linken</a:t>
          </a:r>
        </a:p>
      </dgm:t>
    </dgm:pt>
    <dgm:pt modelId="{A447FA4C-5626-45D9-9482-DC4ADDAC96AD}" type="parTrans" cxnId="{67AF5087-B976-46BF-A38D-00CA88C085B9}">
      <dgm:prSet/>
      <dgm: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132DFED-EDD1-4685-ADC0-E29695C37A9D}" type="sibTrans" cxnId="{67AF5087-B976-46BF-A38D-00CA88C085B9}">
      <dgm:prSet/>
      <dgm:spPr/>
      <dgm:t>
        <a:bodyPr/>
        <a:lstStyle/>
        <a:p>
          <a:endParaRPr lang="de-DE"/>
        </a:p>
      </dgm:t>
    </dgm:pt>
    <dgm:pt modelId="{C658DACC-E980-426D-A460-6E55A4512489}">
      <dgm:prSet phldrT="[Text]"/>
      <dgm: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1.4.3 Anfangen zu programmieren</a:t>
          </a:r>
        </a:p>
      </dgm:t>
    </dgm:pt>
    <dgm:pt modelId="{C524DB24-154C-4445-8FD9-A431DDECCCD0}" type="parTrans" cxnId="{DD166E46-A402-42B9-AFC2-A22ED64286B1}">
      <dgm:prSet/>
      <dgm: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FE9235D-6378-45B9-A9C5-43109730E792}" type="sibTrans" cxnId="{DD166E46-A402-42B9-AFC2-A22ED64286B1}">
      <dgm:prSet/>
      <dgm:spPr/>
      <dgm:t>
        <a:bodyPr/>
        <a:lstStyle/>
        <a:p>
          <a:endParaRPr lang="de-DE"/>
        </a:p>
      </dgm:t>
    </dgm:pt>
    <dgm:pt modelId="{D7A516F2-AC7C-4BAA-BEC7-05C3C4E54A72}">
      <dgm:prSet phldrT="[Text]"/>
      <dgm: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1.4.4 Schauen das es funktioniert</a:t>
          </a:r>
        </a:p>
      </dgm:t>
    </dgm:pt>
    <dgm:pt modelId="{FC76B692-5EDB-4F54-81AF-E2772901CD7E}" type="parTrans" cxnId="{A26F4583-5AD3-4D71-B86D-AABE4E343DDB}">
      <dgm:prSet/>
      <dgm: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C1DF062-65FE-42FA-A9FE-84099F98DB4C}" type="sibTrans" cxnId="{A26F4583-5AD3-4D71-B86D-AABE4E343DDB}">
      <dgm:prSet/>
      <dgm:spPr/>
      <dgm:t>
        <a:bodyPr/>
        <a:lstStyle/>
        <a:p>
          <a:endParaRPr lang="de-DE"/>
        </a:p>
      </dgm:t>
    </dgm:pt>
    <dgm:pt modelId="{C03FDD05-4782-4CE4-B8E4-B93817F53E11}">
      <dgm:prSet phldrT="[Text]"/>
      <dgm: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1.4.9 Codierung abgeschlossen</a:t>
          </a:r>
        </a:p>
      </dgm:t>
    </dgm:pt>
    <dgm:pt modelId="{E394E4AA-23E5-4FA5-A6AE-39FAEA880FD2}" type="parTrans" cxnId="{BC4C0340-909D-41A9-9EC1-83C3B4476561}">
      <dgm:prSet/>
      <dgm: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09E330D-A6F5-4631-B5BF-96E5D248C8A9}" type="sibTrans" cxnId="{BC4C0340-909D-41A9-9EC1-83C3B4476561}">
      <dgm:prSet/>
      <dgm:spPr/>
      <dgm:t>
        <a:bodyPr/>
        <a:lstStyle/>
        <a:p>
          <a:endParaRPr lang="de-DE"/>
        </a:p>
      </dgm:t>
    </dgm:pt>
    <dgm:pt modelId="{8261EB4E-8EB5-411D-8BAE-8D50A4B03A48}">
      <dgm:prSet phldrT="[Text]"/>
      <dgm: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1.5.1 Tests auf verschiedenen Web-Sites </a:t>
          </a:r>
        </a:p>
      </dgm:t>
    </dgm:pt>
    <dgm:pt modelId="{FF444681-DC58-41D3-9C20-ECF2216F28B8}" type="parTrans" cxnId="{27FA4153-7AB8-461D-83B4-B19214F07E0D}">
      <dgm:prSet/>
      <dgm: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7E1A5C5-8687-449C-9670-E9FD43D8A933}" type="sibTrans" cxnId="{27FA4153-7AB8-461D-83B4-B19214F07E0D}">
      <dgm:prSet/>
      <dgm:spPr/>
      <dgm:t>
        <a:bodyPr/>
        <a:lstStyle/>
        <a:p>
          <a:endParaRPr lang="de-DE"/>
        </a:p>
      </dgm:t>
    </dgm:pt>
    <dgm:pt modelId="{9A5B5FE4-2EC9-45C8-AE3A-FA6E37D54720}">
      <dgm:prSet phldrT="[Text]"/>
      <dgm: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1.5.2 Dokumentaiton erstellen</a:t>
          </a:r>
        </a:p>
      </dgm:t>
    </dgm:pt>
    <dgm:pt modelId="{89A4AE18-D1AB-4812-B4F8-176434BBC88D}" type="parTrans" cxnId="{F4A74E3F-E6BC-46EF-9B09-D8713BBBBB91}">
      <dgm:prSet/>
      <dgm: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BC04FA4-1E71-4A15-8FA3-096719651361}" type="sibTrans" cxnId="{F4A74E3F-E6BC-46EF-9B09-D8713BBBBB91}">
      <dgm:prSet/>
      <dgm:spPr/>
      <dgm:t>
        <a:bodyPr/>
        <a:lstStyle/>
        <a:p>
          <a:endParaRPr lang="de-DE"/>
        </a:p>
      </dgm:t>
    </dgm:pt>
    <dgm:pt modelId="{C6B97D96-9B63-4CCE-9C92-FDDE456E35E6}">
      <dgm:prSet phldrT="[Text]"/>
      <dgm: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1.5.3 Test abgeschlossen</a:t>
          </a:r>
        </a:p>
      </dgm:t>
    </dgm:pt>
    <dgm:pt modelId="{BBFB10EA-CF6D-4182-894B-7D269F941279}" type="parTrans" cxnId="{B303E2E0-0724-4C55-B610-1F1BCC732CAC}">
      <dgm:prSet/>
      <dgm: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A28701ED-4E25-4305-BF3F-CB8E04DB4212}" type="sibTrans" cxnId="{B303E2E0-0724-4C55-B610-1F1BCC732CAC}">
      <dgm:prSet/>
      <dgm:spPr/>
      <dgm:t>
        <a:bodyPr/>
        <a:lstStyle/>
        <a:p>
          <a:endParaRPr lang="de-DE"/>
        </a:p>
      </dgm:t>
    </dgm:pt>
    <dgm:pt modelId="{D9125E2A-0A03-4A38-87E8-C9CB604BD1BC}">
      <dgm:prSet phldrT="[Text]"/>
      <dgm: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1.2.5 Organistaionplan erstellen</a:t>
          </a:r>
        </a:p>
      </dgm:t>
    </dgm:pt>
    <dgm:pt modelId="{CB7D1D17-32F1-4435-9299-C3AE23DB64B9}" type="parTrans" cxnId="{A098EBA9-ABAB-4154-BE1B-90243CBA7064}">
      <dgm:prSet/>
      <dgm: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1098E1F-7076-49E3-B664-1C6F0923606D}" type="sibTrans" cxnId="{A098EBA9-ABAB-4154-BE1B-90243CBA7064}">
      <dgm:prSet/>
      <dgm:spPr/>
      <dgm:t>
        <a:bodyPr/>
        <a:lstStyle/>
        <a:p>
          <a:endParaRPr lang="de-DE"/>
        </a:p>
      </dgm:t>
    </dgm:pt>
    <dgm:pt modelId="{D8551C96-20A7-4627-BA9D-EEC40E32E231}">
      <dgm:prSet phldrT="[Text]"/>
      <dgm: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1.2.7 Projektstruckturplan erstellen</a:t>
          </a:r>
        </a:p>
      </dgm:t>
    </dgm:pt>
    <dgm:pt modelId="{F91FAF27-03F1-4382-98C6-1C4A1CE1EEF6}" type="parTrans" cxnId="{AF225D21-B9D9-4B31-A550-7312FA7D2AD1}">
      <dgm:prSet/>
      <dgm: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F38367E-7A1F-4B8A-AFFB-F6E58CCB0110}" type="sibTrans" cxnId="{AF225D21-B9D9-4B31-A550-7312FA7D2AD1}">
      <dgm:prSet/>
      <dgm:spPr/>
      <dgm:t>
        <a:bodyPr/>
        <a:lstStyle/>
        <a:p>
          <a:endParaRPr lang="de-DE"/>
        </a:p>
      </dgm:t>
    </dgm:pt>
    <dgm:pt modelId="{CCE1545D-255B-4F26-B155-34FECB83BB07}">
      <dgm:prSet phldrT="[Text]"/>
      <dgm: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1.2.8 Umwelt-Analyse erstellen </a:t>
          </a:r>
        </a:p>
      </dgm:t>
    </dgm:pt>
    <dgm:pt modelId="{2F9006E4-026A-48FC-9820-181BE38E29B9}" type="parTrans" cxnId="{2B9F1D86-4EF9-4B94-B844-A032DE09717D}">
      <dgm:prSet/>
      <dgm: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0E4CE6F-04B9-4C87-BB8A-0DBBEB0BDB55}" type="sibTrans" cxnId="{2B9F1D86-4EF9-4B94-B844-A032DE09717D}">
      <dgm:prSet/>
      <dgm:spPr/>
      <dgm:t>
        <a:bodyPr/>
        <a:lstStyle/>
        <a:p>
          <a:endParaRPr lang="de-DE"/>
        </a:p>
      </dgm:t>
    </dgm:pt>
    <dgm:pt modelId="{DF154A17-0BA7-4913-98D6-8565A7A8A099}">
      <dgm:prSet phldrT="[Text]"/>
      <dgm: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1.2.6 Objektstrukturplan erstellen</a:t>
          </a:r>
        </a:p>
      </dgm:t>
    </dgm:pt>
    <dgm:pt modelId="{C98DBCF3-41CF-40BA-8D16-99F40DBB2F57}" type="parTrans" cxnId="{88971732-82BB-49B9-9408-051C23B5D2FF}">
      <dgm:prSet/>
      <dgm: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BDFD754-9C41-4BE2-AA43-BC897DD811AC}" type="sibTrans" cxnId="{88971732-82BB-49B9-9408-051C23B5D2FF}">
      <dgm:prSet/>
      <dgm:spPr/>
      <dgm:t>
        <a:bodyPr/>
        <a:lstStyle/>
        <a:p>
          <a:endParaRPr lang="de-DE"/>
        </a:p>
      </dgm:t>
    </dgm:pt>
    <dgm:pt modelId="{462411C0-BD6C-4D70-A1C9-1D44E0B2F7CA}">
      <dgm:prSet phldrT="[Text]"/>
      <dgm: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1.1.6 Abschlussprozess</a:t>
          </a:r>
        </a:p>
      </dgm:t>
    </dgm:pt>
    <dgm:pt modelId="{55380F9F-860A-4FFB-BEFF-6DDD18D06196}" type="sibTrans" cxnId="{6E4C2EB3-F967-47FC-B8C0-0EDC65EBCD4C}">
      <dgm:prSet/>
      <dgm:spPr/>
      <dgm:t>
        <a:bodyPr/>
        <a:lstStyle/>
        <a:p>
          <a:endParaRPr lang="de-DE"/>
        </a:p>
      </dgm:t>
    </dgm:pt>
    <dgm:pt modelId="{DB8CFBC4-3E61-46A7-8AA2-256698F7492F}" type="parTrans" cxnId="{6E4C2EB3-F967-47FC-B8C0-0EDC65EBCD4C}">
      <dgm:prSet/>
      <dgm: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829F8BD-0647-4680-AF17-CD6B80963249}">
      <dgm:prSet phldrT="[Text]"/>
      <dgm: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1.1.5 Github für alle einrichten</a:t>
          </a:r>
        </a:p>
      </dgm:t>
    </dgm:pt>
    <dgm:pt modelId="{BE9F7DE6-7458-4A27-BED3-23A8137B1367}" type="sibTrans" cxnId="{9043718B-28FF-482D-A7FF-3FD31CD474FC}">
      <dgm:prSet/>
      <dgm:spPr/>
      <dgm:t>
        <a:bodyPr/>
        <a:lstStyle/>
        <a:p>
          <a:endParaRPr lang="de-DE"/>
        </a:p>
      </dgm:t>
    </dgm:pt>
    <dgm:pt modelId="{7BE057A8-FDBD-4310-B3E6-D6B6EA0D7EA4}" type="parTrans" cxnId="{9043718B-28FF-482D-A7FF-3FD31CD474FC}">
      <dgm:prSet/>
      <dgm: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B6BF09E-C3F5-42A1-8414-A7291B10AD60}" type="pres">
      <dgm:prSet presAssocID="{C136C7BF-366A-441A-B24D-05D97387FAC7}" presName="hierChild1" presStyleCnt="0">
        <dgm:presLayoutVars>
          <dgm:orgChart val="1"/>
          <dgm:chPref val="1"/>
          <dgm:dir/>
          <dgm:animOne val="branch"/>
          <dgm:animLvl val="lvl"/>
          <dgm:resizeHandles/>
        </dgm:presLayoutVars>
      </dgm:prSet>
      <dgm:spPr/>
    </dgm:pt>
    <dgm:pt modelId="{2C003D09-2CC8-4DDF-B401-0708B87F47B9}" type="pres">
      <dgm:prSet presAssocID="{33424842-A760-42DF-A4E6-01B64CB0F767}" presName="hierRoot1" presStyleCnt="0">
        <dgm:presLayoutVars>
          <dgm:hierBranch val="init"/>
        </dgm:presLayoutVars>
      </dgm:prSet>
      <dgm:spPr/>
    </dgm:pt>
    <dgm:pt modelId="{B8DE3501-8B75-453C-A4A5-48A3F0D1A10F}" type="pres">
      <dgm:prSet presAssocID="{33424842-A760-42DF-A4E6-01B64CB0F767}" presName="rootComposite1" presStyleCnt="0"/>
      <dgm:spPr/>
    </dgm:pt>
    <dgm:pt modelId="{DA5A2390-A9AB-4B56-8B97-7C6ECE1E8510}" type="pres">
      <dgm:prSet presAssocID="{33424842-A760-42DF-A4E6-01B64CB0F767}" presName="rootText1" presStyleLbl="node0" presStyleIdx="0" presStyleCnt="1">
        <dgm:presLayoutVars>
          <dgm:chPref val="3"/>
        </dgm:presLayoutVars>
      </dgm:prSet>
      <dgm:spPr/>
    </dgm:pt>
    <dgm:pt modelId="{AD35814B-36EC-476F-9AE7-E104C79DB400}" type="pres">
      <dgm:prSet presAssocID="{33424842-A760-42DF-A4E6-01B64CB0F767}" presName="rootConnector1" presStyleLbl="node1" presStyleIdx="0" presStyleCnt="0"/>
      <dgm:spPr/>
    </dgm:pt>
    <dgm:pt modelId="{FE653CEC-C663-4E71-8A77-2EEF1639FB95}" type="pres">
      <dgm:prSet presAssocID="{33424842-A760-42DF-A4E6-01B64CB0F767}" presName="hierChild2" presStyleCnt="0"/>
      <dgm:spPr/>
    </dgm:pt>
    <dgm:pt modelId="{0365843E-7303-43DF-A81C-9E1548B23534}" type="pres">
      <dgm:prSet presAssocID="{6367AE5A-4DA7-491A-9A13-102E44B76AFE}" presName="Name37" presStyleLbl="parChTrans1D2" presStyleIdx="0" presStyleCnt="5"/>
      <dgm:spPr/>
    </dgm:pt>
    <dgm:pt modelId="{542457DE-0653-4AE0-B2FD-51282B1183B4}" type="pres">
      <dgm:prSet presAssocID="{1889E12D-3389-4547-AB6B-A48331DD9C42}" presName="hierRoot2" presStyleCnt="0">
        <dgm:presLayoutVars>
          <dgm:hierBranch val="init"/>
        </dgm:presLayoutVars>
      </dgm:prSet>
      <dgm:spPr/>
    </dgm:pt>
    <dgm:pt modelId="{EE783365-9A86-4162-8591-6E6ACB583CAA}" type="pres">
      <dgm:prSet presAssocID="{1889E12D-3389-4547-AB6B-A48331DD9C42}" presName="rootComposite" presStyleCnt="0"/>
      <dgm:spPr/>
    </dgm:pt>
    <dgm:pt modelId="{0FA6E774-631D-4890-91CB-6BBDE4E456DB}" type="pres">
      <dgm:prSet presAssocID="{1889E12D-3389-4547-AB6B-A48331DD9C42}" presName="rootText" presStyleLbl="node2" presStyleIdx="0" presStyleCnt="5">
        <dgm:presLayoutVars>
          <dgm:chPref val="3"/>
        </dgm:presLayoutVars>
      </dgm:prSet>
      <dgm:spPr/>
    </dgm:pt>
    <dgm:pt modelId="{5C8D945C-C06B-454B-91F7-5677179832AA}" type="pres">
      <dgm:prSet presAssocID="{1889E12D-3389-4547-AB6B-A48331DD9C42}" presName="rootConnector" presStyleLbl="node2" presStyleIdx="0" presStyleCnt="5"/>
      <dgm:spPr/>
    </dgm:pt>
    <dgm:pt modelId="{A4AA0A59-4786-40B6-8E88-AD860CB5F2AB}" type="pres">
      <dgm:prSet presAssocID="{1889E12D-3389-4547-AB6B-A48331DD9C42}" presName="hierChild4" presStyleCnt="0"/>
      <dgm:spPr/>
    </dgm:pt>
    <dgm:pt modelId="{434F9483-DC35-4281-AF35-79E0DED23D34}" type="pres">
      <dgm:prSet presAssocID="{658F1C26-A37F-43E5-AC2B-4DBDF57F2BD0}" presName="Name37" presStyleLbl="parChTrans1D3" presStyleIdx="0" presStyleCnt="28"/>
      <dgm:spPr/>
    </dgm:pt>
    <dgm:pt modelId="{27001756-3731-4EE2-90E2-F5D4750277EC}" type="pres">
      <dgm:prSet presAssocID="{E42FAEFF-EA88-456E-B979-21D5788A2146}" presName="hierRoot2" presStyleCnt="0">
        <dgm:presLayoutVars>
          <dgm:hierBranch val="init"/>
        </dgm:presLayoutVars>
      </dgm:prSet>
      <dgm:spPr/>
    </dgm:pt>
    <dgm:pt modelId="{40485A8D-1F55-40B2-A02A-E1CE859858BC}" type="pres">
      <dgm:prSet presAssocID="{E42FAEFF-EA88-456E-B979-21D5788A2146}" presName="rootComposite" presStyleCnt="0"/>
      <dgm:spPr/>
    </dgm:pt>
    <dgm:pt modelId="{BFF413A4-19E1-4FC5-96F2-830FF8B96A86}" type="pres">
      <dgm:prSet presAssocID="{E42FAEFF-EA88-456E-B979-21D5788A2146}" presName="rootText" presStyleLbl="node3" presStyleIdx="0" presStyleCnt="28">
        <dgm:presLayoutVars>
          <dgm:chPref val="3"/>
        </dgm:presLayoutVars>
      </dgm:prSet>
      <dgm:spPr>
        <a:prstGeom prst="ellipse">
          <a:avLst/>
        </a:prstGeom>
      </dgm:spPr>
    </dgm:pt>
    <dgm:pt modelId="{0CEF8049-AF8D-4891-B2DB-9F0C2E7A1355}" type="pres">
      <dgm:prSet presAssocID="{E42FAEFF-EA88-456E-B979-21D5788A2146}" presName="rootConnector" presStyleLbl="node3" presStyleIdx="0" presStyleCnt="28"/>
      <dgm:spPr/>
    </dgm:pt>
    <dgm:pt modelId="{CF8A2230-F02C-4DBF-A2FC-9A1BE693A0E2}" type="pres">
      <dgm:prSet presAssocID="{E42FAEFF-EA88-456E-B979-21D5788A2146}" presName="hierChild4" presStyleCnt="0"/>
      <dgm:spPr/>
    </dgm:pt>
    <dgm:pt modelId="{E5EBE96C-1BA3-4DB0-94EA-25BD55E721F1}" type="pres">
      <dgm:prSet presAssocID="{E42FAEFF-EA88-456E-B979-21D5788A2146}" presName="hierChild5" presStyleCnt="0"/>
      <dgm:spPr/>
    </dgm:pt>
    <dgm:pt modelId="{3C551E74-04E1-45A0-84C2-9F5576374C3E}" type="pres">
      <dgm:prSet presAssocID="{7FF166C4-5162-470B-BAB7-1328A03C1F21}" presName="Name37" presStyleLbl="parChTrans1D3" presStyleIdx="1" presStyleCnt="28"/>
      <dgm:spPr/>
    </dgm:pt>
    <dgm:pt modelId="{D84D60DA-1BDE-4F99-A883-B23EC3DEA5FC}" type="pres">
      <dgm:prSet presAssocID="{45CA95E0-F2C9-4A32-B700-CD902D9F0571}" presName="hierRoot2" presStyleCnt="0">
        <dgm:presLayoutVars>
          <dgm:hierBranch val="init"/>
        </dgm:presLayoutVars>
      </dgm:prSet>
      <dgm:spPr/>
    </dgm:pt>
    <dgm:pt modelId="{20308409-E8E7-4185-A874-5817FADD6AAF}" type="pres">
      <dgm:prSet presAssocID="{45CA95E0-F2C9-4A32-B700-CD902D9F0571}" presName="rootComposite" presStyleCnt="0"/>
      <dgm:spPr/>
    </dgm:pt>
    <dgm:pt modelId="{188BE271-53AD-429E-B4D9-1D7EA0E1333D}" type="pres">
      <dgm:prSet presAssocID="{45CA95E0-F2C9-4A32-B700-CD902D9F0571}" presName="rootText" presStyleLbl="node3" presStyleIdx="1" presStyleCnt="28">
        <dgm:presLayoutVars>
          <dgm:chPref val="3"/>
        </dgm:presLayoutVars>
      </dgm:prSet>
      <dgm:spPr/>
    </dgm:pt>
    <dgm:pt modelId="{6F94F640-CCE5-4E84-8DC5-B3F146885661}" type="pres">
      <dgm:prSet presAssocID="{45CA95E0-F2C9-4A32-B700-CD902D9F0571}" presName="rootConnector" presStyleLbl="node3" presStyleIdx="1" presStyleCnt="28"/>
      <dgm:spPr/>
    </dgm:pt>
    <dgm:pt modelId="{2768E812-73A8-43C4-889D-1F2504012CF5}" type="pres">
      <dgm:prSet presAssocID="{45CA95E0-F2C9-4A32-B700-CD902D9F0571}" presName="hierChild4" presStyleCnt="0"/>
      <dgm:spPr/>
    </dgm:pt>
    <dgm:pt modelId="{DDD82D82-8203-447E-A268-F18081E3E2C1}" type="pres">
      <dgm:prSet presAssocID="{45CA95E0-F2C9-4A32-B700-CD902D9F0571}" presName="hierChild5" presStyleCnt="0"/>
      <dgm:spPr/>
    </dgm:pt>
    <dgm:pt modelId="{612297FE-C9F1-4988-B8E6-00E22837BDEE}" type="pres">
      <dgm:prSet presAssocID="{5587C230-93DC-4F3B-BAA4-2CE416B87F68}" presName="Name37" presStyleLbl="parChTrans1D3" presStyleIdx="2" presStyleCnt="28"/>
      <dgm:spPr/>
    </dgm:pt>
    <dgm:pt modelId="{84C8BE04-E525-42B2-9FC7-E82AA8ABAFF3}" type="pres">
      <dgm:prSet presAssocID="{15EC55AB-6F53-459A-843D-E02CBE7FE76B}" presName="hierRoot2" presStyleCnt="0">
        <dgm:presLayoutVars>
          <dgm:hierBranch val="init"/>
        </dgm:presLayoutVars>
      </dgm:prSet>
      <dgm:spPr/>
    </dgm:pt>
    <dgm:pt modelId="{A89D7D15-C627-4BDB-90B9-C3E592F0B6B3}" type="pres">
      <dgm:prSet presAssocID="{15EC55AB-6F53-459A-843D-E02CBE7FE76B}" presName="rootComposite" presStyleCnt="0"/>
      <dgm:spPr/>
    </dgm:pt>
    <dgm:pt modelId="{E18C67C4-3477-40D5-9E64-0D9B1F3A7735}" type="pres">
      <dgm:prSet presAssocID="{15EC55AB-6F53-459A-843D-E02CBE7FE76B}" presName="rootText" presStyleLbl="node3" presStyleIdx="2" presStyleCnt="28">
        <dgm:presLayoutVars>
          <dgm:chPref val="3"/>
        </dgm:presLayoutVars>
      </dgm:prSet>
      <dgm:spPr/>
    </dgm:pt>
    <dgm:pt modelId="{CDAC5B6B-542D-4C5D-AC97-AE707B2DA438}" type="pres">
      <dgm:prSet presAssocID="{15EC55AB-6F53-459A-843D-E02CBE7FE76B}" presName="rootConnector" presStyleLbl="node3" presStyleIdx="2" presStyleCnt="28"/>
      <dgm:spPr/>
    </dgm:pt>
    <dgm:pt modelId="{12552415-46A2-4536-B5F5-67E284237C90}" type="pres">
      <dgm:prSet presAssocID="{15EC55AB-6F53-459A-843D-E02CBE7FE76B}" presName="hierChild4" presStyleCnt="0"/>
      <dgm:spPr/>
    </dgm:pt>
    <dgm:pt modelId="{7101D3EE-603F-4110-BD49-1B627205E7E4}" type="pres">
      <dgm:prSet presAssocID="{15EC55AB-6F53-459A-843D-E02CBE7FE76B}" presName="hierChild5" presStyleCnt="0"/>
      <dgm:spPr/>
    </dgm:pt>
    <dgm:pt modelId="{B584B583-0626-448C-B50F-050C58A34C66}" type="pres">
      <dgm:prSet presAssocID="{C58753E7-584D-4B0B-AEBC-FBF4440A1ECE}" presName="Name37" presStyleLbl="parChTrans1D3" presStyleIdx="3" presStyleCnt="28"/>
      <dgm:spPr/>
    </dgm:pt>
    <dgm:pt modelId="{E3C7A7EB-709F-43E6-AE64-21C69E7D7BEA}" type="pres">
      <dgm:prSet presAssocID="{69F2ABFA-CEB8-4126-A477-A58850E4301E}" presName="hierRoot2" presStyleCnt="0">
        <dgm:presLayoutVars>
          <dgm:hierBranch val="init"/>
        </dgm:presLayoutVars>
      </dgm:prSet>
      <dgm:spPr/>
    </dgm:pt>
    <dgm:pt modelId="{D8944692-7879-4D20-9CBA-CA2158AECFF3}" type="pres">
      <dgm:prSet presAssocID="{69F2ABFA-CEB8-4126-A477-A58850E4301E}" presName="rootComposite" presStyleCnt="0"/>
      <dgm:spPr/>
    </dgm:pt>
    <dgm:pt modelId="{0BCD5CD0-073C-4177-8F7D-810133442DD4}" type="pres">
      <dgm:prSet presAssocID="{69F2ABFA-CEB8-4126-A477-A58850E4301E}" presName="rootText" presStyleLbl="node3" presStyleIdx="3" presStyleCnt="28">
        <dgm:presLayoutVars>
          <dgm:chPref val="3"/>
        </dgm:presLayoutVars>
      </dgm:prSet>
      <dgm:spPr/>
    </dgm:pt>
    <dgm:pt modelId="{00C5A302-2F8D-43D4-8A3C-E2400573615A}" type="pres">
      <dgm:prSet presAssocID="{69F2ABFA-CEB8-4126-A477-A58850E4301E}" presName="rootConnector" presStyleLbl="node3" presStyleIdx="3" presStyleCnt="28"/>
      <dgm:spPr/>
    </dgm:pt>
    <dgm:pt modelId="{078716D5-62AE-4EE7-8B11-5A0B19C4EB55}" type="pres">
      <dgm:prSet presAssocID="{69F2ABFA-CEB8-4126-A477-A58850E4301E}" presName="hierChild4" presStyleCnt="0"/>
      <dgm:spPr/>
    </dgm:pt>
    <dgm:pt modelId="{58A246DE-FA47-4CB8-A006-7303E613765D}" type="pres">
      <dgm:prSet presAssocID="{69F2ABFA-CEB8-4126-A477-A58850E4301E}" presName="hierChild5" presStyleCnt="0"/>
      <dgm:spPr/>
    </dgm:pt>
    <dgm:pt modelId="{1F65993F-6665-4549-91A1-C8D9AD84B6D0}" type="pres">
      <dgm:prSet presAssocID="{7BE057A8-FDBD-4310-B3E6-D6B6EA0D7EA4}" presName="Name37" presStyleLbl="parChTrans1D3" presStyleIdx="4" presStyleCnt="28"/>
      <dgm:spPr/>
    </dgm:pt>
    <dgm:pt modelId="{4DA81C51-6F5E-4ADD-AB44-447F6255F593}" type="pres">
      <dgm:prSet presAssocID="{1829F8BD-0647-4680-AF17-CD6B80963249}" presName="hierRoot2" presStyleCnt="0">
        <dgm:presLayoutVars>
          <dgm:hierBranch val="init"/>
        </dgm:presLayoutVars>
      </dgm:prSet>
      <dgm:spPr/>
    </dgm:pt>
    <dgm:pt modelId="{2ABF3DB0-458B-4976-A92C-65D26BB82192}" type="pres">
      <dgm:prSet presAssocID="{1829F8BD-0647-4680-AF17-CD6B80963249}" presName="rootComposite" presStyleCnt="0"/>
      <dgm:spPr/>
    </dgm:pt>
    <dgm:pt modelId="{5618E846-B195-4CEB-9B1B-1BF155EC45CA}" type="pres">
      <dgm:prSet presAssocID="{1829F8BD-0647-4680-AF17-CD6B80963249}" presName="rootText" presStyleLbl="node3" presStyleIdx="4" presStyleCnt="28">
        <dgm:presLayoutVars>
          <dgm:chPref val="3"/>
        </dgm:presLayoutVars>
      </dgm:prSet>
      <dgm:spPr/>
    </dgm:pt>
    <dgm:pt modelId="{10A83032-4612-416E-9465-A21D9A947F1D}" type="pres">
      <dgm:prSet presAssocID="{1829F8BD-0647-4680-AF17-CD6B80963249}" presName="rootConnector" presStyleLbl="node3" presStyleIdx="4" presStyleCnt="28"/>
      <dgm:spPr/>
    </dgm:pt>
    <dgm:pt modelId="{FEA03F65-33D7-4739-84D5-3323A2C80F03}" type="pres">
      <dgm:prSet presAssocID="{1829F8BD-0647-4680-AF17-CD6B80963249}" presName="hierChild4" presStyleCnt="0"/>
      <dgm:spPr/>
    </dgm:pt>
    <dgm:pt modelId="{A1452102-7E05-43C7-AFC8-FF3B972C9618}" type="pres">
      <dgm:prSet presAssocID="{1829F8BD-0647-4680-AF17-CD6B80963249}" presName="hierChild5" presStyleCnt="0"/>
      <dgm:spPr/>
    </dgm:pt>
    <dgm:pt modelId="{164B8A14-4503-4436-BA54-C10668ECF43B}" type="pres">
      <dgm:prSet presAssocID="{DB8CFBC4-3E61-46A7-8AA2-256698F7492F}" presName="Name37" presStyleLbl="parChTrans1D3" presStyleIdx="5" presStyleCnt="28"/>
      <dgm:spPr/>
    </dgm:pt>
    <dgm:pt modelId="{37AD7D23-66D0-4AB2-97EE-0D9E325D8BBB}" type="pres">
      <dgm:prSet presAssocID="{462411C0-BD6C-4D70-A1C9-1D44E0B2F7CA}" presName="hierRoot2" presStyleCnt="0">
        <dgm:presLayoutVars>
          <dgm:hierBranch val="init"/>
        </dgm:presLayoutVars>
      </dgm:prSet>
      <dgm:spPr/>
    </dgm:pt>
    <dgm:pt modelId="{90C3E8C1-823F-48D1-996E-DE74F680731D}" type="pres">
      <dgm:prSet presAssocID="{462411C0-BD6C-4D70-A1C9-1D44E0B2F7CA}" presName="rootComposite" presStyleCnt="0"/>
      <dgm:spPr/>
    </dgm:pt>
    <dgm:pt modelId="{B4D564DA-3FF0-4A52-AB06-A129431D0845}" type="pres">
      <dgm:prSet presAssocID="{462411C0-BD6C-4D70-A1C9-1D44E0B2F7CA}" presName="rootText" presStyleLbl="node3" presStyleIdx="5" presStyleCnt="28">
        <dgm:presLayoutVars>
          <dgm:chPref val="3"/>
        </dgm:presLayoutVars>
      </dgm:prSet>
      <dgm:spPr/>
    </dgm:pt>
    <dgm:pt modelId="{CCF570D7-8AF5-4763-845E-88A22B1FDBE9}" type="pres">
      <dgm:prSet presAssocID="{462411C0-BD6C-4D70-A1C9-1D44E0B2F7CA}" presName="rootConnector" presStyleLbl="node3" presStyleIdx="5" presStyleCnt="28"/>
      <dgm:spPr/>
    </dgm:pt>
    <dgm:pt modelId="{E402C87F-2F01-4017-AAB2-557C09FEB945}" type="pres">
      <dgm:prSet presAssocID="{462411C0-BD6C-4D70-A1C9-1D44E0B2F7CA}" presName="hierChild4" presStyleCnt="0"/>
      <dgm:spPr/>
    </dgm:pt>
    <dgm:pt modelId="{B541BEC4-6494-4CD9-AB01-61B2B8ADBCA6}" type="pres">
      <dgm:prSet presAssocID="{462411C0-BD6C-4D70-A1C9-1D44E0B2F7CA}" presName="hierChild5" presStyleCnt="0"/>
      <dgm:spPr/>
    </dgm:pt>
    <dgm:pt modelId="{91E57E12-D36F-46CA-ADF0-08BACB4C39B4}" type="pres">
      <dgm:prSet presAssocID="{8B32ECB0-1B46-4F89-A865-416D987FA439}" presName="Name37" presStyleLbl="parChTrans1D3" presStyleIdx="6" presStyleCnt="28"/>
      <dgm:spPr/>
    </dgm:pt>
    <dgm:pt modelId="{EB51234B-FFF8-4360-A453-4C2A6D879D30}" type="pres">
      <dgm:prSet presAssocID="{C3C9E999-95FB-4A55-B3F8-FA676BEC36E2}" presName="hierRoot2" presStyleCnt="0">
        <dgm:presLayoutVars>
          <dgm:hierBranch val="init"/>
        </dgm:presLayoutVars>
      </dgm:prSet>
      <dgm:spPr/>
    </dgm:pt>
    <dgm:pt modelId="{0EAA77CB-20D1-406B-BCCD-B03A400EF2A6}" type="pres">
      <dgm:prSet presAssocID="{C3C9E999-95FB-4A55-B3F8-FA676BEC36E2}" presName="rootComposite" presStyleCnt="0"/>
      <dgm:spPr/>
    </dgm:pt>
    <dgm:pt modelId="{E1F80E50-C33D-4A2A-B089-246883F868CB}" type="pres">
      <dgm:prSet presAssocID="{C3C9E999-95FB-4A55-B3F8-FA676BEC36E2}" presName="rootText" presStyleLbl="node3" presStyleIdx="6" presStyleCnt="28">
        <dgm:presLayoutVars>
          <dgm:chPref val="3"/>
        </dgm:presLayoutVars>
      </dgm:prSet>
      <dgm:spPr>
        <a:prstGeom prst="ellipse">
          <a:avLst/>
        </a:prstGeom>
      </dgm:spPr>
    </dgm:pt>
    <dgm:pt modelId="{709FB64D-6754-45A8-8162-0A1863FCDD51}" type="pres">
      <dgm:prSet presAssocID="{C3C9E999-95FB-4A55-B3F8-FA676BEC36E2}" presName="rootConnector" presStyleLbl="node3" presStyleIdx="6" presStyleCnt="28"/>
      <dgm:spPr/>
    </dgm:pt>
    <dgm:pt modelId="{18BF05AD-563C-4F53-9579-B1B71901F434}" type="pres">
      <dgm:prSet presAssocID="{C3C9E999-95FB-4A55-B3F8-FA676BEC36E2}" presName="hierChild4" presStyleCnt="0"/>
      <dgm:spPr/>
    </dgm:pt>
    <dgm:pt modelId="{81CA7AEA-85EB-4E2B-923C-E9081A7A5FB7}" type="pres">
      <dgm:prSet presAssocID="{C3C9E999-95FB-4A55-B3F8-FA676BEC36E2}" presName="hierChild5" presStyleCnt="0"/>
      <dgm:spPr/>
    </dgm:pt>
    <dgm:pt modelId="{32715A9B-088F-4F3A-85BE-A2C7A51EBEBF}" type="pres">
      <dgm:prSet presAssocID="{1889E12D-3389-4547-AB6B-A48331DD9C42}" presName="hierChild5" presStyleCnt="0"/>
      <dgm:spPr/>
    </dgm:pt>
    <dgm:pt modelId="{5ACEE0FC-8F89-470D-9D24-016184363D2F}" type="pres">
      <dgm:prSet presAssocID="{10498F53-742B-4BE7-8360-B408E8C11ECE}" presName="Name37" presStyleLbl="parChTrans1D2" presStyleIdx="1" presStyleCnt="5"/>
      <dgm:spPr/>
    </dgm:pt>
    <dgm:pt modelId="{4E623593-4956-44FB-9A75-F544A84B8F32}" type="pres">
      <dgm:prSet presAssocID="{C80B2385-348A-4839-8BD7-7A5D008B1366}" presName="hierRoot2" presStyleCnt="0">
        <dgm:presLayoutVars>
          <dgm:hierBranch val="init"/>
        </dgm:presLayoutVars>
      </dgm:prSet>
      <dgm:spPr/>
    </dgm:pt>
    <dgm:pt modelId="{278B70DF-85B1-411B-B367-28A418205187}" type="pres">
      <dgm:prSet presAssocID="{C80B2385-348A-4839-8BD7-7A5D008B1366}" presName="rootComposite" presStyleCnt="0"/>
      <dgm:spPr/>
    </dgm:pt>
    <dgm:pt modelId="{BCF7D9DD-8265-4239-A380-ABC52C084511}" type="pres">
      <dgm:prSet presAssocID="{C80B2385-348A-4839-8BD7-7A5D008B1366}" presName="rootText" presStyleLbl="node2" presStyleIdx="1" presStyleCnt="5">
        <dgm:presLayoutVars>
          <dgm:chPref val="3"/>
        </dgm:presLayoutVars>
      </dgm:prSet>
      <dgm:spPr/>
    </dgm:pt>
    <dgm:pt modelId="{8BDB5F65-7F81-4DB7-8AA1-1E614EDE9201}" type="pres">
      <dgm:prSet presAssocID="{C80B2385-348A-4839-8BD7-7A5D008B1366}" presName="rootConnector" presStyleLbl="node2" presStyleIdx="1" presStyleCnt="5"/>
      <dgm:spPr/>
    </dgm:pt>
    <dgm:pt modelId="{98C1D394-5219-4929-A60F-51FD4B7F25D0}" type="pres">
      <dgm:prSet presAssocID="{C80B2385-348A-4839-8BD7-7A5D008B1366}" presName="hierChild4" presStyleCnt="0"/>
      <dgm:spPr/>
    </dgm:pt>
    <dgm:pt modelId="{3CBA5E17-718D-471A-9EE0-5AA7CBCA61A9}" type="pres">
      <dgm:prSet presAssocID="{C621C38F-F58E-4B14-9B67-CC24A47BA567}" presName="Name37" presStyleLbl="parChTrans1D3" presStyleIdx="7" presStyleCnt="28"/>
      <dgm:spPr/>
    </dgm:pt>
    <dgm:pt modelId="{B0911B6E-CD91-4678-8E33-DFF4836EB128}" type="pres">
      <dgm:prSet presAssocID="{6FD38EEE-C5DB-4CCF-AAA6-BE2CF75155FF}" presName="hierRoot2" presStyleCnt="0">
        <dgm:presLayoutVars>
          <dgm:hierBranch val="init"/>
        </dgm:presLayoutVars>
      </dgm:prSet>
      <dgm:spPr/>
    </dgm:pt>
    <dgm:pt modelId="{4F40C814-5AFB-44AB-97BF-DCB53E9DA27D}" type="pres">
      <dgm:prSet presAssocID="{6FD38EEE-C5DB-4CCF-AAA6-BE2CF75155FF}" presName="rootComposite" presStyleCnt="0"/>
      <dgm:spPr/>
    </dgm:pt>
    <dgm:pt modelId="{E2D4F975-AC31-4F10-93EC-E43CBD0EBC87}" type="pres">
      <dgm:prSet presAssocID="{6FD38EEE-C5DB-4CCF-AAA6-BE2CF75155FF}" presName="rootText" presStyleLbl="node3" presStyleIdx="7" presStyleCnt="28">
        <dgm:presLayoutVars>
          <dgm:chPref val="3"/>
        </dgm:presLayoutVars>
      </dgm:prSet>
      <dgm:spPr/>
    </dgm:pt>
    <dgm:pt modelId="{76AAA428-6BE2-4180-BD15-E554BB926F29}" type="pres">
      <dgm:prSet presAssocID="{6FD38EEE-C5DB-4CCF-AAA6-BE2CF75155FF}" presName="rootConnector" presStyleLbl="node3" presStyleIdx="7" presStyleCnt="28"/>
      <dgm:spPr/>
    </dgm:pt>
    <dgm:pt modelId="{48490349-CBC0-4367-8A56-20297E9C0DB6}" type="pres">
      <dgm:prSet presAssocID="{6FD38EEE-C5DB-4CCF-AAA6-BE2CF75155FF}" presName="hierChild4" presStyleCnt="0"/>
      <dgm:spPr/>
    </dgm:pt>
    <dgm:pt modelId="{F3406262-BDF8-493C-93AD-F242F22E54B4}" type="pres">
      <dgm:prSet presAssocID="{6FD38EEE-C5DB-4CCF-AAA6-BE2CF75155FF}" presName="hierChild5" presStyleCnt="0"/>
      <dgm:spPr/>
    </dgm:pt>
    <dgm:pt modelId="{8F40D208-BFE8-4ECE-8906-77486D013CB1}" type="pres">
      <dgm:prSet presAssocID="{1D270E44-1553-40CA-83DC-63E16D79B7FD}" presName="Name37" presStyleLbl="parChTrans1D3" presStyleIdx="8" presStyleCnt="28"/>
      <dgm:spPr/>
    </dgm:pt>
    <dgm:pt modelId="{C99E69E8-BC71-4C76-BD1E-73D85118CA81}" type="pres">
      <dgm:prSet presAssocID="{F65C4A9A-F6AF-4345-813F-5398027D92D7}" presName="hierRoot2" presStyleCnt="0">
        <dgm:presLayoutVars>
          <dgm:hierBranch val="init"/>
        </dgm:presLayoutVars>
      </dgm:prSet>
      <dgm:spPr/>
    </dgm:pt>
    <dgm:pt modelId="{95D0E705-FFBD-408D-8DAF-BB81B45C0E38}" type="pres">
      <dgm:prSet presAssocID="{F65C4A9A-F6AF-4345-813F-5398027D92D7}" presName="rootComposite" presStyleCnt="0"/>
      <dgm:spPr/>
    </dgm:pt>
    <dgm:pt modelId="{1B996F30-2073-4573-8B28-69ED4F05BCEB}" type="pres">
      <dgm:prSet presAssocID="{F65C4A9A-F6AF-4345-813F-5398027D92D7}" presName="rootText" presStyleLbl="node3" presStyleIdx="8" presStyleCnt="28">
        <dgm:presLayoutVars>
          <dgm:chPref val="3"/>
        </dgm:presLayoutVars>
      </dgm:prSet>
      <dgm:spPr/>
    </dgm:pt>
    <dgm:pt modelId="{D5326F08-85EC-4383-8DBB-4526F06815FD}" type="pres">
      <dgm:prSet presAssocID="{F65C4A9A-F6AF-4345-813F-5398027D92D7}" presName="rootConnector" presStyleLbl="node3" presStyleIdx="8" presStyleCnt="28"/>
      <dgm:spPr/>
    </dgm:pt>
    <dgm:pt modelId="{1A14EE38-4EEA-456F-ADD1-E919CEC31350}" type="pres">
      <dgm:prSet presAssocID="{F65C4A9A-F6AF-4345-813F-5398027D92D7}" presName="hierChild4" presStyleCnt="0"/>
      <dgm:spPr/>
    </dgm:pt>
    <dgm:pt modelId="{5CEE4D8F-78B7-414E-87B3-ADF1D8CB0130}" type="pres">
      <dgm:prSet presAssocID="{F65C4A9A-F6AF-4345-813F-5398027D92D7}" presName="hierChild5" presStyleCnt="0"/>
      <dgm:spPr/>
    </dgm:pt>
    <dgm:pt modelId="{03D270B8-A5AB-4612-8801-EC211FCD9C2B}" type="pres">
      <dgm:prSet presAssocID="{3CAC1A60-5EDA-4FA3-B5D3-8F3D51D9F761}" presName="Name37" presStyleLbl="parChTrans1D3" presStyleIdx="9" presStyleCnt="28"/>
      <dgm:spPr/>
    </dgm:pt>
    <dgm:pt modelId="{9FF7CE1D-D3D2-4A53-9AE2-46BD83B448D0}" type="pres">
      <dgm:prSet presAssocID="{88F6E577-6894-45E0-829B-6D89BC362CC8}" presName="hierRoot2" presStyleCnt="0">
        <dgm:presLayoutVars>
          <dgm:hierBranch val="init"/>
        </dgm:presLayoutVars>
      </dgm:prSet>
      <dgm:spPr/>
    </dgm:pt>
    <dgm:pt modelId="{30DA51B2-D5C3-44C7-9786-7F9841E657DC}" type="pres">
      <dgm:prSet presAssocID="{88F6E577-6894-45E0-829B-6D89BC362CC8}" presName="rootComposite" presStyleCnt="0"/>
      <dgm:spPr/>
    </dgm:pt>
    <dgm:pt modelId="{DD7AF6F3-3523-45D1-9F26-99B97CC0E94D}" type="pres">
      <dgm:prSet presAssocID="{88F6E577-6894-45E0-829B-6D89BC362CC8}" presName="rootText" presStyleLbl="node3" presStyleIdx="9" presStyleCnt="28">
        <dgm:presLayoutVars>
          <dgm:chPref val="3"/>
        </dgm:presLayoutVars>
      </dgm:prSet>
      <dgm:spPr/>
    </dgm:pt>
    <dgm:pt modelId="{B898965D-CCB2-4035-B43B-47710278B5A3}" type="pres">
      <dgm:prSet presAssocID="{88F6E577-6894-45E0-829B-6D89BC362CC8}" presName="rootConnector" presStyleLbl="node3" presStyleIdx="9" presStyleCnt="28"/>
      <dgm:spPr/>
    </dgm:pt>
    <dgm:pt modelId="{7FEB074E-0A03-41E4-A39D-D2ABBD9A885F}" type="pres">
      <dgm:prSet presAssocID="{88F6E577-6894-45E0-829B-6D89BC362CC8}" presName="hierChild4" presStyleCnt="0"/>
      <dgm:spPr/>
    </dgm:pt>
    <dgm:pt modelId="{6DCDF440-D7E1-4E11-914C-FBAADBC4D1B1}" type="pres">
      <dgm:prSet presAssocID="{88F6E577-6894-45E0-829B-6D89BC362CC8}" presName="hierChild5" presStyleCnt="0"/>
      <dgm:spPr/>
    </dgm:pt>
    <dgm:pt modelId="{E8EF376E-0F4D-407D-9D86-063A14FC1573}" type="pres">
      <dgm:prSet presAssocID="{F5B7366B-577A-4471-9C39-528D06864C07}" presName="Name37" presStyleLbl="parChTrans1D3" presStyleIdx="10" presStyleCnt="28"/>
      <dgm:spPr/>
    </dgm:pt>
    <dgm:pt modelId="{F63B2911-3AAE-4D59-88CD-C592038367A5}" type="pres">
      <dgm:prSet presAssocID="{837A109F-FA41-4A39-B09E-7C317FDE63BA}" presName="hierRoot2" presStyleCnt="0">
        <dgm:presLayoutVars>
          <dgm:hierBranch val="init"/>
        </dgm:presLayoutVars>
      </dgm:prSet>
      <dgm:spPr/>
    </dgm:pt>
    <dgm:pt modelId="{E62F88DF-C487-4BD3-BAF8-F9D8A110751B}" type="pres">
      <dgm:prSet presAssocID="{837A109F-FA41-4A39-B09E-7C317FDE63BA}" presName="rootComposite" presStyleCnt="0"/>
      <dgm:spPr/>
    </dgm:pt>
    <dgm:pt modelId="{AA761951-B810-438F-811C-D3ED06E84F50}" type="pres">
      <dgm:prSet presAssocID="{837A109F-FA41-4A39-B09E-7C317FDE63BA}" presName="rootText" presStyleLbl="node3" presStyleIdx="10" presStyleCnt="28">
        <dgm:presLayoutVars>
          <dgm:chPref val="3"/>
        </dgm:presLayoutVars>
      </dgm:prSet>
      <dgm:spPr/>
    </dgm:pt>
    <dgm:pt modelId="{EBC79C91-1153-4A40-AF64-BA93BB8A4938}" type="pres">
      <dgm:prSet presAssocID="{837A109F-FA41-4A39-B09E-7C317FDE63BA}" presName="rootConnector" presStyleLbl="node3" presStyleIdx="10" presStyleCnt="28"/>
      <dgm:spPr/>
    </dgm:pt>
    <dgm:pt modelId="{D22595CE-CCF1-4BAC-837A-3496330033C4}" type="pres">
      <dgm:prSet presAssocID="{837A109F-FA41-4A39-B09E-7C317FDE63BA}" presName="hierChild4" presStyleCnt="0"/>
      <dgm:spPr/>
    </dgm:pt>
    <dgm:pt modelId="{D4061B1D-BB6A-4326-94D1-04E072B3CB6C}" type="pres">
      <dgm:prSet presAssocID="{837A109F-FA41-4A39-B09E-7C317FDE63BA}" presName="hierChild5" presStyleCnt="0"/>
      <dgm:spPr/>
    </dgm:pt>
    <dgm:pt modelId="{F06E3695-D661-42E3-B8B7-39E04C7093E6}" type="pres">
      <dgm:prSet presAssocID="{CB7D1D17-32F1-4435-9299-C3AE23DB64B9}" presName="Name37" presStyleLbl="parChTrans1D3" presStyleIdx="11" presStyleCnt="28"/>
      <dgm:spPr/>
    </dgm:pt>
    <dgm:pt modelId="{E70A2000-DB9C-4BFC-9428-B07849FF7837}" type="pres">
      <dgm:prSet presAssocID="{D9125E2A-0A03-4A38-87E8-C9CB604BD1BC}" presName="hierRoot2" presStyleCnt="0">
        <dgm:presLayoutVars>
          <dgm:hierBranch val="init"/>
        </dgm:presLayoutVars>
      </dgm:prSet>
      <dgm:spPr/>
    </dgm:pt>
    <dgm:pt modelId="{B6D0D4DE-06FA-4ED9-B0EB-85FE56B4DD18}" type="pres">
      <dgm:prSet presAssocID="{D9125E2A-0A03-4A38-87E8-C9CB604BD1BC}" presName="rootComposite" presStyleCnt="0"/>
      <dgm:spPr/>
    </dgm:pt>
    <dgm:pt modelId="{ECCF731C-8B65-46F5-A729-1CD05F277CC5}" type="pres">
      <dgm:prSet presAssocID="{D9125E2A-0A03-4A38-87E8-C9CB604BD1BC}" presName="rootText" presStyleLbl="node3" presStyleIdx="11" presStyleCnt="28">
        <dgm:presLayoutVars>
          <dgm:chPref val="3"/>
        </dgm:presLayoutVars>
      </dgm:prSet>
      <dgm:spPr/>
    </dgm:pt>
    <dgm:pt modelId="{880A8DDE-44EE-4655-91B0-AAEB17B9F26F}" type="pres">
      <dgm:prSet presAssocID="{D9125E2A-0A03-4A38-87E8-C9CB604BD1BC}" presName="rootConnector" presStyleLbl="node3" presStyleIdx="11" presStyleCnt="28"/>
      <dgm:spPr/>
    </dgm:pt>
    <dgm:pt modelId="{41C3B238-5020-44FA-A124-013A6CFB88E4}" type="pres">
      <dgm:prSet presAssocID="{D9125E2A-0A03-4A38-87E8-C9CB604BD1BC}" presName="hierChild4" presStyleCnt="0"/>
      <dgm:spPr/>
    </dgm:pt>
    <dgm:pt modelId="{6F0C5974-5BFE-495E-A046-FB90BBD54842}" type="pres">
      <dgm:prSet presAssocID="{D9125E2A-0A03-4A38-87E8-C9CB604BD1BC}" presName="hierChild5" presStyleCnt="0"/>
      <dgm:spPr/>
    </dgm:pt>
    <dgm:pt modelId="{40E6C0E0-87C8-4ED1-A397-47997C386424}" type="pres">
      <dgm:prSet presAssocID="{C98DBCF3-41CF-40BA-8D16-99F40DBB2F57}" presName="Name37" presStyleLbl="parChTrans1D3" presStyleIdx="12" presStyleCnt="28"/>
      <dgm:spPr/>
    </dgm:pt>
    <dgm:pt modelId="{6FE9427D-141D-4BDD-B883-9F37DFEE4585}" type="pres">
      <dgm:prSet presAssocID="{DF154A17-0BA7-4913-98D6-8565A7A8A099}" presName="hierRoot2" presStyleCnt="0">
        <dgm:presLayoutVars>
          <dgm:hierBranch val="init"/>
        </dgm:presLayoutVars>
      </dgm:prSet>
      <dgm:spPr/>
    </dgm:pt>
    <dgm:pt modelId="{4D27C572-0FDC-4D0B-97A2-93E81EFF0CCB}" type="pres">
      <dgm:prSet presAssocID="{DF154A17-0BA7-4913-98D6-8565A7A8A099}" presName="rootComposite" presStyleCnt="0"/>
      <dgm:spPr/>
    </dgm:pt>
    <dgm:pt modelId="{C75647FD-0371-4993-A689-381E6B727EAA}" type="pres">
      <dgm:prSet presAssocID="{DF154A17-0BA7-4913-98D6-8565A7A8A099}" presName="rootText" presStyleLbl="node3" presStyleIdx="12" presStyleCnt="28">
        <dgm:presLayoutVars>
          <dgm:chPref val="3"/>
        </dgm:presLayoutVars>
      </dgm:prSet>
      <dgm:spPr/>
    </dgm:pt>
    <dgm:pt modelId="{265F5996-2CBB-4438-8820-E9FD383C97E4}" type="pres">
      <dgm:prSet presAssocID="{DF154A17-0BA7-4913-98D6-8565A7A8A099}" presName="rootConnector" presStyleLbl="node3" presStyleIdx="12" presStyleCnt="28"/>
      <dgm:spPr/>
    </dgm:pt>
    <dgm:pt modelId="{E5F6A9EB-84A4-4CE0-AA58-3598FB70473E}" type="pres">
      <dgm:prSet presAssocID="{DF154A17-0BA7-4913-98D6-8565A7A8A099}" presName="hierChild4" presStyleCnt="0"/>
      <dgm:spPr/>
    </dgm:pt>
    <dgm:pt modelId="{9858CC35-5EE8-45CA-9E0B-5DA52499D547}" type="pres">
      <dgm:prSet presAssocID="{DF154A17-0BA7-4913-98D6-8565A7A8A099}" presName="hierChild5" presStyleCnt="0"/>
      <dgm:spPr/>
    </dgm:pt>
    <dgm:pt modelId="{EF70585E-30F5-4F98-8BDA-7700B47CB833}" type="pres">
      <dgm:prSet presAssocID="{F91FAF27-03F1-4382-98C6-1C4A1CE1EEF6}" presName="Name37" presStyleLbl="parChTrans1D3" presStyleIdx="13" presStyleCnt="28"/>
      <dgm:spPr/>
    </dgm:pt>
    <dgm:pt modelId="{57EE8F70-585B-4A41-AB0D-F3454A6D7FD0}" type="pres">
      <dgm:prSet presAssocID="{D8551C96-20A7-4627-BA9D-EEC40E32E231}" presName="hierRoot2" presStyleCnt="0">
        <dgm:presLayoutVars>
          <dgm:hierBranch val="init"/>
        </dgm:presLayoutVars>
      </dgm:prSet>
      <dgm:spPr/>
    </dgm:pt>
    <dgm:pt modelId="{9EBD2C26-EE7B-44F5-9C61-10846EF6F9E6}" type="pres">
      <dgm:prSet presAssocID="{D8551C96-20A7-4627-BA9D-EEC40E32E231}" presName="rootComposite" presStyleCnt="0"/>
      <dgm:spPr/>
    </dgm:pt>
    <dgm:pt modelId="{2691B491-9D50-436E-BF6F-E1FD61597912}" type="pres">
      <dgm:prSet presAssocID="{D8551C96-20A7-4627-BA9D-EEC40E32E231}" presName="rootText" presStyleLbl="node3" presStyleIdx="13" presStyleCnt="28">
        <dgm:presLayoutVars>
          <dgm:chPref val="3"/>
        </dgm:presLayoutVars>
      </dgm:prSet>
      <dgm:spPr/>
    </dgm:pt>
    <dgm:pt modelId="{56184B35-B070-4121-BD9B-076D38DA6965}" type="pres">
      <dgm:prSet presAssocID="{D8551C96-20A7-4627-BA9D-EEC40E32E231}" presName="rootConnector" presStyleLbl="node3" presStyleIdx="13" presStyleCnt="28"/>
      <dgm:spPr/>
    </dgm:pt>
    <dgm:pt modelId="{56DC470B-1630-4E2E-81AE-5D228CD9C496}" type="pres">
      <dgm:prSet presAssocID="{D8551C96-20A7-4627-BA9D-EEC40E32E231}" presName="hierChild4" presStyleCnt="0"/>
      <dgm:spPr/>
    </dgm:pt>
    <dgm:pt modelId="{1CF81FD2-E300-41DF-B4B8-61657978BEAD}" type="pres">
      <dgm:prSet presAssocID="{D8551C96-20A7-4627-BA9D-EEC40E32E231}" presName="hierChild5" presStyleCnt="0"/>
      <dgm:spPr/>
    </dgm:pt>
    <dgm:pt modelId="{9C65F0E8-5ECC-4FDC-A350-0921DB898578}" type="pres">
      <dgm:prSet presAssocID="{2F9006E4-026A-48FC-9820-181BE38E29B9}" presName="Name37" presStyleLbl="parChTrans1D3" presStyleIdx="14" presStyleCnt="28"/>
      <dgm:spPr/>
    </dgm:pt>
    <dgm:pt modelId="{85CC4E3B-99F4-41FF-9D6C-6441640E6FE6}" type="pres">
      <dgm:prSet presAssocID="{CCE1545D-255B-4F26-B155-34FECB83BB07}" presName="hierRoot2" presStyleCnt="0">
        <dgm:presLayoutVars>
          <dgm:hierBranch val="init"/>
        </dgm:presLayoutVars>
      </dgm:prSet>
      <dgm:spPr/>
    </dgm:pt>
    <dgm:pt modelId="{43BE511E-118D-4ADF-AB1C-FAE9F877D214}" type="pres">
      <dgm:prSet presAssocID="{CCE1545D-255B-4F26-B155-34FECB83BB07}" presName="rootComposite" presStyleCnt="0"/>
      <dgm:spPr/>
    </dgm:pt>
    <dgm:pt modelId="{B61D658E-7963-474A-A08E-8F1BD779925D}" type="pres">
      <dgm:prSet presAssocID="{CCE1545D-255B-4F26-B155-34FECB83BB07}" presName="rootText" presStyleLbl="node3" presStyleIdx="14" presStyleCnt="28">
        <dgm:presLayoutVars>
          <dgm:chPref val="3"/>
        </dgm:presLayoutVars>
      </dgm:prSet>
      <dgm:spPr/>
    </dgm:pt>
    <dgm:pt modelId="{E1CDD1C9-5CB2-45FD-8572-896B9E199DEB}" type="pres">
      <dgm:prSet presAssocID="{CCE1545D-255B-4F26-B155-34FECB83BB07}" presName="rootConnector" presStyleLbl="node3" presStyleIdx="14" presStyleCnt="28"/>
      <dgm:spPr/>
    </dgm:pt>
    <dgm:pt modelId="{FFED44CA-27B6-4C19-A7E0-9AF74CED25F0}" type="pres">
      <dgm:prSet presAssocID="{CCE1545D-255B-4F26-B155-34FECB83BB07}" presName="hierChild4" presStyleCnt="0"/>
      <dgm:spPr/>
    </dgm:pt>
    <dgm:pt modelId="{7C7DBE2C-8E16-4EEF-BF0C-88416829C649}" type="pres">
      <dgm:prSet presAssocID="{CCE1545D-255B-4F26-B155-34FECB83BB07}" presName="hierChild5" presStyleCnt="0"/>
      <dgm:spPr/>
    </dgm:pt>
    <dgm:pt modelId="{6281BB1A-57D9-4F77-B6BD-05DA770F6BAC}" type="pres">
      <dgm:prSet presAssocID="{E09D948B-8EF8-45E0-A9E8-0DF038E90F72}" presName="Name37" presStyleLbl="parChTrans1D3" presStyleIdx="15" presStyleCnt="28"/>
      <dgm:spPr/>
    </dgm:pt>
    <dgm:pt modelId="{FEA84CB1-ED8A-45C9-9FF9-653002C8F43D}" type="pres">
      <dgm:prSet presAssocID="{9A2135CB-0675-48CF-B3B1-30B92756ACDE}" presName="hierRoot2" presStyleCnt="0">
        <dgm:presLayoutVars>
          <dgm:hierBranch val="init"/>
        </dgm:presLayoutVars>
      </dgm:prSet>
      <dgm:spPr/>
    </dgm:pt>
    <dgm:pt modelId="{37CB5C86-DE13-4332-BED5-2F91DAE6A3C8}" type="pres">
      <dgm:prSet presAssocID="{9A2135CB-0675-48CF-B3B1-30B92756ACDE}" presName="rootComposite" presStyleCnt="0"/>
      <dgm:spPr/>
    </dgm:pt>
    <dgm:pt modelId="{0482D53E-D803-4EB8-8A47-53B6F66DDC19}" type="pres">
      <dgm:prSet presAssocID="{9A2135CB-0675-48CF-B3B1-30B92756ACDE}" presName="rootText" presStyleLbl="node3" presStyleIdx="15" presStyleCnt="28">
        <dgm:presLayoutVars>
          <dgm:chPref val="3"/>
        </dgm:presLayoutVars>
      </dgm:prSet>
      <dgm:spPr>
        <a:prstGeom prst="ellipse">
          <a:avLst/>
        </a:prstGeom>
      </dgm:spPr>
    </dgm:pt>
    <dgm:pt modelId="{D11EA156-0AE1-47DC-98F1-7A5E1A6EDE7B}" type="pres">
      <dgm:prSet presAssocID="{9A2135CB-0675-48CF-B3B1-30B92756ACDE}" presName="rootConnector" presStyleLbl="node3" presStyleIdx="15" presStyleCnt="28"/>
      <dgm:spPr/>
    </dgm:pt>
    <dgm:pt modelId="{44E76BF2-080B-4883-A170-EBD9485C53C3}" type="pres">
      <dgm:prSet presAssocID="{9A2135CB-0675-48CF-B3B1-30B92756ACDE}" presName="hierChild4" presStyleCnt="0"/>
      <dgm:spPr/>
    </dgm:pt>
    <dgm:pt modelId="{207C60AF-A9D5-4452-9593-F9D32DE99AEA}" type="pres">
      <dgm:prSet presAssocID="{9A2135CB-0675-48CF-B3B1-30B92756ACDE}" presName="hierChild5" presStyleCnt="0"/>
      <dgm:spPr/>
    </dgm:pt>
    <dgm:pt modelId="{C942E927-7AC3-4C42-B2AE-4AFECE65178A}" type="pres">
      <dgm:prSet presAssocID="{C80B2385-348A-4839-8BD7-7A5D008B1366}" presName="hierChild5" presStyleCnt="0"/>
      <dgm:spPr/>
    </dgm:pt>
    <dgm:pt modelId="{3C910E1A-A95F-4438-BDDD-5BE3FE0242DB}" type="pres">
      <dgm:prSet presAssocID="{4B57F752-AA1E-4040-8CF0-F76AD9BFF7A1}" presName="Name37" presStyleLbl="parChTrans1D2" presStyleIdx="2" presStyleCnt="5"/>
      <dgm:spPr/>
    </dgm:pt>
    <dgm:pt modelId="{F6D230A3-D27E-45DD-9921-2BC8CAB23D81}" type="pres">
      <dgm:prSet presAssocID="{F12F6507-681D-4C07-A2F3-697D2C19AF2A}" presName="hierRoot2" presStyleCnt="0">
        <dgm:presLayoutVars>
          <dgm:hierBranch val="init"/>
        </dgm:presLayoutVars>
      </dgm:prSet>
      <dgm:spPr/>
    </dgm:pt>
    <dgm:pt modelId="{EB87470A-AE62-4EF5-9355-41013700197C}" type="pres">
      <dgm:prSet presAssocID="{F12F6507-681D-4C07-A2F3-697D2C19AF2A}" presName="rootComposite" presStyleCnt="0"/>
      <dgm:spPr/>
    </dgm:pt>
    <dgm:pt modelId="{A799DF0D-FA52-40F6-9CAF-203B2C2045DF}" type="pres">
      <dgm:prSet presAssocID="{F12F6507-681D-4C07-A2F3-697D2C19AF2A}" presName="rootText" presStyleLbl="node2" presStyleIdx="2" presStyleCnt="5">
        <dgm:presLayoutVars>
          <dgm:chPref val="3"/>
        </dgm:presLayoutVars>
      </dgm:prSet>
      <dgm:spPr/>
    </dgm:pt>
    <dgm:pt modelId="{7D61713E-4A4B-4207-A3D4-2676F17A1B92}" type="pres">
      <dgm:prSet presAssocID="{F12F6507-681D-4C07-A2F3-697D2C19AF2A}" presName="rootConnector" presStyleLbl="node2" presStyleIdx="2" presStyleCnt="5"/>
      <dgm:spPr/>
    </dgm:pt>
    <dgm:pt modelId="{DCA235D0-5F49-435C-BEBC-40C2D91BB027}" type="pres">
      <dgm:prSet presAssocID="{F12F6507-681D-4C07-A2F3-697D2C19AF2A}" presName="hierChild4" presStyleCnt="0"/>
      <dgm:spPr/>
    </dgm:pt>
    <dgm:pt modelId="{3616E8A8-8B33-4D9E-8CAB-AB6A5F035D23}" type="pres">
      <dgm:prSet presAssocID="{612B9DC9-5CA2-43EA-B7A6-1AAAA9FC9E79}" presName="Name37" presStyleLbl="parChTrans1D3" presStyleIdx="16" presStyleCnt="28"/>
      <dgm:spPr/>
    </dgm:pt>
    <dgm:pt modelId="{1E2D88B8-7FA2-49E9-913A-3BA0463B7308}" type="pres">
      <dgm:prSet presAssocID="{BE5200EF-4CE8-4D44-9E44-20C45C5ED84E}" presName="hierRoot2" presStyleCnt="0">
        <dgm:presLayoutVars>
          <dgm:hierBranch val="init"/>
        </dgm:presLayoutVars>
      </dgm:prSet>
      <dgm:spPr/>
    </dgm:pt>
    <dgm:pt modelId="{36096F20-E6A8-4D8B-99F3-39376F33913D}" type="pres">
      <dgm:prSet presAssocID="{BE5200EF-4CE8-4D44-9E44-20C45C5ED84E}" presName="rootComposite" presStyleCnt="0"/>
      <dgm:spPr/>
    </dgm:pt>
    <dgm:pt modelId="{10144489-B991-4DE6-A5B4-96E0FB964BFD}" type="pres">
      <dgm:prSet presAssocID="{BE5200EF-4CE8-4D44-9E44-20C45C5ED84E}" presName="rootText" presStyleLbl="node3" presStyleIdx="16" presStyleCnt="28">
        <dgm:presLayoutVars>
          <dgm:chPref val="3"/>
        </dgm:presLayoutVars>
      </dgm:prSet>
      <dgm:spPr/>
    </dgm:pt>
    <dgm:pt modelId="{E26E48F2-B452-4908-9F7A-841BFBCB2431}" type="pres">
      <dgm:prSet presAssocID="{BE5200EF-4CE8-4D44-9E44-20C45C5ED84E}" presName="rootConnector" presStyleLbl="node3" presStyleIdx="16" presStyleCnt="28"/>
      <dgm:spPr/>
    </dgm:pt>
    <dgm:pt modelId="{F1E4FBA0-5FEC-4477-ABB9-E83D2C68034D}" type="pres">
      <dgm:prSet presAssocID="{BE5200EF-4CE8-4D44-9E44-20C45C5ED84E}" presName="hierChild4" presStyleCnt="0"/>
      <dgm:spPr/>
    </dgm:pt>
    <dgm:pt modelId="{A72B6C30-DEFB-4192-828B-CED751AA1EE9}" type="pres">
      <dgm:prSet presAssocID="{BE5200EF-4CE8-4D44-9E44-20C45C5ED84E}" presName="hierChild5" presStyleCnt="0"/>
      <dgm:spPr/>
    </dgm:pt>
    <dgm:pt modelId="{CB7B59A5-E402-4337-AD9C-E8FC1655BC0A}" type="pres">
      <dgm:prSet presAssocID="{9A8FD981-3BB7-453F-B76E-E5147A46965B}" presName="Name37" presStyleLbl="parChTrans1D3" presStyleIdx="17" presStyleCnt="28"/>
      <dgm:spPr/>
    </dgm:pt>
    <dgm:pt modelId="{9CE93927-1CC4-4412-B725-FA9FD6BDCE9C}" type="pres">
      <dgm:prSet presAssocID="{72E3F55D-4892-4BAE-AB86-5B6607D4F2A8}" presName="hierRoot2" presStyleCnt="0">
        <dgm:presLayoutVars>
          <dgm:hierBranch val="init"/>
        </dgm:presLayoutVars>
      </dgm:prSet>
      <dgm:spPr/>
    </dgm:pt>
    <dgm:pt modelId="{28C11820-8729-475C-9F45-1344CCDB0AF1}" type="pres">
      <dgm:prSet presAssocID="{72E3F55D-4892-4BAE-AB86-5B6607D4F2A8}" presName="rootComposite" presStyleCnt="0"/>
      <dgm:spPr/>
    </dgm:pt>
    <dgm:pt modelId="{00B1C6E7-AF24-4827-822F-959ACEC07B6A}" type="pres">
      <dgm:prSet presAssocID="{72E3F55D-4892-4BAE-AB86-5B6607D4F2A8}" presName="rootText" presStyleLbl="node3" presStyleIdx="17" presStyleCnt="28">
        <dgm:presLayoutVars>
          <dgm:chPref val="3"/>
        </dgm:presLayoutVars>
      </dgm:prSet>
      <dgm:spPr/>
    </dgm:pt>
    <dgm:pt modelId="{86B1C191-84CC-4010-B69D-2B40D08BFDE0}" type="pres">
      <dgm:prSet presAssocID="{72E3F55D-4892-4BAE-AB86-5B6607D4F2A8}" presName="rootConnector" presStyleLbl="node3" presStyleIdx="17" presStyleCnt="28"/>
      <dgm:spPr/>
    </dgm:pt>
    <dgm:pt modelId="{8B3EF50D-DAE6-4771-ACC1-0F2D9E9C4A57}" type="pres">
      <dgm:prSet presAssocID="{72E3F55D-4892-4BAE-AB86-5B6607D4F2A8}" presName="hierChild4" presStyleCnt="0"/>
      <dgm:spPr/>
    </dgm:pt>
    <dgm:pt modelId="{C22C677F-FB45-45D3-BA29-000A39650BCE}" type="pres">
      <dgm:prSet presAssocID="{72E3F55D-4892-4BAE-AB86-5B6607D4F2A8}" presName="hierChild5" presStyleCnt="0"/>
      <dgm:spPr/>
    </dgm:pt>
    <dgm:pt modelId="{805ED453-4C22-4456-B319-D442D8FA62E5}" type="pres">
      <dgm:prSet presAssocID="{6EED7E03-7791-45EC-993B-E75F0D7366A2}" presName="Name37" presStyleLbl="parChTrans1D3" presStyleIdx="18" presStyleCnt="28"/>
      <dgm:spPr/>
    </dgm:pt>
    <dgm:pt modelId="{92793B21-894D-4FF9-9D85-B59139B08170}" type="pres">
      <dgm:prSet presAssocID="{90987A2F-8497-482F-8B51-77375840DB5D}" presName="hierRoot2" presStyleCnt="0">
        <dgm:presLayoutVars>
          <dgm:hierBranch val="init"/>
        </dgm:presLayoutVars>
      </dgm:prSet>
      <dgm:spPr/>
    </dgm:pt>
    <dgm:pt modelId="{6365FDEA-8B81-4981-A389-1AD6048E76E2}" type="pres">
      <dgm:prSet presAssocID="{90987A2F-8497-482F-8B51-77375840DB5D}" presName="rootComposite" presStyleCnt="0"/>
      <dgm:spPr/>
    </dgm:pt>
    <dgm:pt modelId="{AA835EA1-91DD-4CAE-91B7-2B116558B30D}" type="pres">
      <dgm:prSet presAssocID="{90987A2F-8497-482F-8B51-77375840DB5D}" presName="rootText" presStyleLbl="node3" presStyleIdx="18" presStyleCnt="28">
        <dgm:presLayoutVars>
          <dgm:chPref val="3"/>
        </dgm:presLayoutVars>
      </dgm:prSet>
      <dgm:spPr/>
    </dgm:pt>
    <dgm:pt modelId="{06F69B65-1F15-44E0-A344-B5D942F52E6B}" type="pres">
      <dgm:prSet presAssocID="{90987A2F-8497-482F-8B51-77375840DB5D}" presName="rootConnector" presStyleLbl="node3" presStyleIdx="18" presStyleCnt="28"/>
      <dgm:spPr/>
    </dgm:pt>
    <dgm:pt modelId="{ED3B05D0-2C82-4BD8-AC92-6195101195A4}" type="pres">
      <dgm:prSet presAssocID="{90987A2F-8497-482F-8B51-77375840DB5D}" presName="hierChild4" presStyleCnt="0"/>
      <dgm:spPr/>
    </dgm:pt>
    <dgm:pt modelId="{F9750098-3F2D-4459-A3DB-85AEBFF9B3FB}" type="pres">
      <dgm:prSet presAssocID="{90987A2F-8497-482F-8B51-77375840DB5D}" presName="hierChild5" presStyleCnt="0"/>
      <dgm:spPr/>
    </dgm:pt>
    <dgm:pt modelId="{0CA96AFF-4EE5-4E61-88DC-453D47D9B27A}" type="pres">
      <dgm:prSet presAssocID="{4F86C5DC-A2C4-47C0-A22E-E2693932E94B}" presName="Name37" presStyleLbl="parChTrans1D3" presStyleIdx="19" presStyleCnt="28"/>
      <dgm:spPr/>
    </dgm:pt>
    <dgm:pt modelId="{FF72A024-B5D9-4D10-9626-16D6C273C658}" type="pres">
      <dgm:prSet presAssocID="{103B9110-2F7A-41A4-B349-EE0B3A11731C}" presName="hierRoot2" presStyleCnt="0">
        <dgm:presLayoutVars>
          <dgm:hierBranch val="init"/>
        </dgm:presLayoutVars>
      </dgm:prSet>
      <dgm:spPr/>
    </dgm:pt>
    <dgm:pt modelId="{5FB32B4A-E4E1-4B22-B924-8795C7498968}" type="pres">
      <dgm:prSet presAssocID="{103B9110-2F7A-41A4-B349-EE0B3A11731C}" presName="rootComposite" presStyleCnt="0"/>
      <dgm:spPr/>
    </dgm:pt>
    <dgm:pt modelId="{7C57ED6D-A3E2-4BD1-858C-536BF6540398}" type="pres">
      <dgm:prSet presAssocID="{103B9110-2F7A-41A4-B349-EE0B3A11731C}" presName="rootText" presStyleLbl="node3" presStyleIdx="19" presStyleCnt="28">
        <dgm:presLayoutVars>
          <dgm:chPref val="3"/>
        </dgm:presLayoutVars>
      </dgm:prSet>
      <dgm:spPr>
        <a:prstGeom prst="ellipse">
          <a:avLst/>
        </a:prstGeom>
      </dgm:spPr>
    </dgm:pt>
    <dgm:pt modelId="{1B25E003-EEF6-4D11-A700-FA774ECAB471}" type="pres">
      <dgm:prSet presAssocID="{103B9110-2F7A-41A4-B349-EE0B3A11731C}" presName="rootConnector" presStyleLbl="node3" presStyleIdx="19" presStyleCnt="28"/>
      <dgm:spPr/>
    </dgm:pt>
    <dgm:pt modelId="{56E3F0CA-A013-4DC6-9322-05FA80469302}" type="pres">
      <dgm:prSet presAssocID="{103B9110-2F7A-41A4-B349-EE0B3A11731C}" presName="hierChild4" presStyleCnt="0"/>
      <dgm:spPr/>
    </dgm:pt>
    <dgm:pt modelId="{020F212F-D0A9-415A-8284-57CE3A76ED45}" type="pres">
      <dgm:prSet presAssocID="{103B9110-2F7A-41A4-B349-EE0B3A11731C}" presName="hierChild5" presStyleCnt="0"/>
      <dgm:spPr/>
    </dgm:pt>
    <dgm:pt modelId="{A096720F-01EF-48F6-8759-6FB2A755139C}" type="pres">
      <dgm:prSet presAssocID="{F12F6507-681D-4C07-A2F3-697D2C19AF2A}" presName="hierChild5" presStyleCnt="0"/>
      <dgm:spPr/>
    </dgm:pt>
    <dgm:pt modelId="{4A7C4F61-BCC6-48DA-B8AD-6BA3A35AD270}" type="pres">
      <dgm:prSet presAssocID="{0E83DEDB-02A5-4E79-90AF-74385B5F712E}" presName="Name37" presStyleLbl="parChTrans1D2" presStyleIdx="3" presStyleCnt="5"/>
      <dgm:spPr/>
    </dgm:pt>
    <dgm:pt modelId="{09DA9213-6AC2-4A9C-A353-BD568D1BEC71}" type="pres">
      <dgm:prSet presAssocID="{47E7AA04-B353-450C-ABFF-84E8D06CD15C}" presName="hierRoot2" presStyleCnt="0">
        <dgm:presLayoutVars>
          <dgm:hierBranch val="init"/>
        </dgm:presLayoutVars>
      </dgm:prSet>
      <dgm:spPr/>
    </dgm:pt>
    <dgm:pt modelId="{AEFC9D14-92C3-45F2-8CCA-17C02A9F4F8B}" type="pres">
      <dgm:prSet presAssocID="{47E7AA04-B353-450C-ABFF-84E8D06CD15C}" presName="rootComposite" presStyleCnt="0"/>
      <dgm:spPr/>
    </dgm:pt>
    <dgm:pt modelId="{622CC838-5B77-4ED5-B961-51E351F094D8}" type="pres">
      <dgm:prSet presAssocID="{47E7AA04-B353-450C-ABFF-84E8D06CD15C}" presName="rootText" presStyleLbl="node2" presStyleIdx="3" presStyleCnt="5">
        <dgm:presLayoutVars>
          <dgm:chPref val="3"/>
        </dgm:presLayoutVars>
      </dgm:prSet>
      <dgm:spPr/>
    </dgm:pt>
    <dgm:pt modelId="{B39058EE-3B81-4858-BDBD-5E7F253DE68A}" type="pres">
      <dgm:prSet presAssocID="{47E7AA04-B353-450C-ABFF-84E8D06CD15C}" presName="rootConnector" presStyleLbl="node2" presStyleIdx="3" presStyleCnt="5"/>
      <dgm:spPr/>
    </dgm:pt>
    <dgm:pt modelId="{4E6659EE-E111-4AA6-BEF7-C5866C3EA98D}" type="pres">
      <dgm:prSet presAssocID="{47E7AA04-B353-450C-ABFF-84E8D06CD15C}" presName="hierChild4" presStyleCnt="0"/>
      <dgm:spPr/>
    </dgm:pt>
    <dgm:pt modelId="{18BB9BB0-553F-4B83-9192-AA064E076487}" type="pres">
      <dgm:prSet presAssocID="{E509DBFC-70CA-488B-BAFF-3670D8E4CE05}" presName="Name37" presStyleLbl="parChTrans1D3" presStyleIdx="20" presStyleCnt="28"/>
      <dgm:spPr/>
    </dgm:pt>
    <dgm:pt modelId="{DB7DA127-F19F-431A-A5BA-6DB6B6D5B0BB}" type="pres">
      <dgm:prSet presAssocID="{010645AA-84C0-4889-B104-BD5386D727ED}" presName="hierRoot2" presStyleCnt="0">
        <dgm:presLayoutVars>
          <dgm:hierBranch val="init"/>
        </dgm:presLayoutVars>
      </dgm:prSet>
      <dgm:spPr/>
    </dgm:pt>
    <dgm:pt modelId="{C12C6968-85C2-4C6E-BF36-D39FC719298F}" type="pres">
      <dgm:prSet presAssocID="{010645AA-84C0-4889-B104-BD5386D727ED}" presName="rootComposite" presStyleCnt="0"/>
      <dgm:spPr/>
    </dgm:pt>
    <dgm:pt modelId="{55F4EDCC-F660-45C8-8A11-9043FE74664A}" type="pres">
      <dgm:prSet presAssocID="{010645AA-84C0-4889-B104-BD5386D727ED}" presName="rootText" presStyleLbl="node3" presStyleIdx="20" presStyleCnt="28">
        <dgm:presLayoutVars>
          <dgm:chPref val="3"/>
        </dgm:presLayoutVars>
      </dgm:prSet>
      <dgm:spPr/>
    </dgm:pt>
    <dgm:pt modelId="{39985154-F7D0-498E-86CD-E7C081A50496}" type="pres">
      <dgm:prSet presAssocID="{010645AA-84C0-4889-B104-BD5386D727ED}" presName="rootConnector" presStyleLbl="node3" presStyleIdx="20" presStyleCnt="28"/>
      <dgm:spPr/>
    </dgm:pt>
    <dgm:pt modelId="{E00D909D-AB46-4C33-93D8-C5AD86ACEB1D}" type="pres">
      <dgm:prSet presAssocID="{010645AA-84C0-4889-B104-BD5386D727ED}" presName="hierChild4" presStyleCnt="0"/>
      <dgm:spPr/>
    </dgm:pt>
    <dgm:pt modelId="{2C8E0147-D448-47E2-94BE-C0CE5D5590CB}" type="pres">
      <dgm:prSet presAssocID="{010645AA-84C0-4889-B104-BD5386D727ED}" presName="hierChild5" presStyleCnt="0"/>
      <dgm:spPr/>
    </dgm:pt>
    <dgm:pt modelId="{F200977F-222D-491E-8A5B-298F6D7BB2A8}" type="pres">
      <dgm:prSet presAssocID="{A447FA4C-5626-45D9-9482-DC4ADDAC96AD}" presName="Name37" presStyleLbl="parChTrans1D3" presStyleIdx="21" presStyleCnt="28"/>
      <dgm:spPr/>
    </dgm:pt>
    <dgm:pt modelId="{2D8131A3-82BD-4E74-9EDB-C18063286BB2}" type="pres">
      <dgm:prSet presAssocID="{AC4F8B8B-1920-4F08-B3B3-43C13CE9909A}" presName="hierRoot2" presStyleCnt="0">
        <dgm:presLayoutVars>
          <dgm:hierBranch val="init"/>
        </dgm:presLayoutVars>
      </dgm:prSet>
      <dgm:spPr/>
    </dgm:pt>
    <dgm:pt modelId="{EDB9454F-B5AA-45B5-ABB2-6C36AA2C06A4}" type="pres">
      <dgm:prSet presAssocID="{AC4F8B8B-1920-4F08-B3B3-43C13CE9909A}" presName="rootComposite" presStyleCnt="0"/>
      <dgm:spPr/>
    </dgm:pt>
    <dgm:pt modelId="{20870AB1-82FC-4A6D-ACF1-76C7E1BE49DE}" type="pres">
      <dgm:prSet presAssocID="{AC4F8B8B-1920-4F08-B3B3-43C13CE9909A}" presName="rootText" presStyleLbl="node3" presStyleIdx="21" presStyleCnt="28">
        <dgm:presLayoutVars>
          <dgm:chPref val="3"/>
        </dgm:presLayoutVars>
      </dgm:prSet>
      <dgm:spPr/>
    </dgm:pt>
    <dgm:pt modelId="{A14F60A8-F227-462F-A536-53A15197A3C0}" type="pres">
      <dgm:prSet presAssocID="{AC4F8B8B-1920-4F08-B3B3-43C13CE9909A}" presName="rootConnector" presStyleLbl="node3" presStyleIdx="21" presStyleCnt="28"/>
      <dgm:spPr/>
    </dgm:pt>
    <dgm:pt modelId="{25225BD1-5953-4112-8F8C-8C75B7462414}" type="pres">
      <dgm:prSet presAssocID="{AC4F8B8B-1920-4F08-B3B3-43C13CE9909A}" presName="hierChild4" presStyleCnt="0"/>
      <dgm:spPr/>
    </dgm:pt>
    <dgm:pt modelId="{BFEC5B48-A3CE-4551-8950-7A5C6B474A40}" type="pres">
      <dgm:prSet presAssocID="{AC4F8B8B-1920-4F08-B3B3-43C13CE9909A}" presName="hierChild5" presStyleCnt="0"/>
      <dgm:spPr/>
    </dgm:pt>
    <dgm:pt modelId="{459B6B93-DC47-4713-9B24-98BF8B54D82F}" type="pres">
      <dgm:prSet presAssocID="{C524DB24-154C-4445-8FD9-A431DDECCCD0}" presName="Name37" presStyleLbl="parChTrans1D3" presStyleIdx="22" presStyleCnt="28"/>
      <dgm:spPr/>
    </dgm:pt>
    <dgm:pt modelId="{7C734466-DE6E-4A8D-9C1D-158971EB7BF2}" type="pres">
      <dgm:prSet presAssocID="{C658DACC-E980-426D-A460-6E55A4512489}" presName="hierRoot2" presStyleCnt="0">
        <dgm:presLayoutVars>
          <dgm:hierBranch val="init"/>
        </dgm:presLayoutVars>
      </dgm:prSet>
      <dgm:spPr/>
    </dgm:pt>
    <dgm:pt modelId="{CDC0FA74-FF02-4680-95E3-6BC1D8210C33}" type="pres">
      <dgm:prSet presAssocID="{C658DACC-E980-426D-A460-6E55A4512489}" presName="rootComposite" presStyleCnt="0"/>
      <dgm:spPr/>
    </dgm:pt>
    <dgm:pt modelId="{0A96DE70-4A54-43A2-BC79-2066ABDBC2B8}" type="pres">
      <dgm:prSet presAssocID="{C658DACC-E980-426D-A460-6E55A4512489}" presName="rootText" presStyleLbl="node3" presStyleIdx="22" presStyleCnt="28">
        <dgm:presLayoutVars>
          <dgm:chPref val="3"/>
        </dgm:presLayoutVars>
      </dgm:prSet>
      <dgm:spPr/>
    </dgm:pt>
    <dgm:pt modelId="{F2179975-A55F-4730-86E2-4F2E63A7E010}" type="pres">
      <dgm:prSet presAssocID="{C658DACC-E980-426D-A460-6E55A4512489}" presName="rootConnector" presStyleLbl="node3" presStyleIdx="22" presStyleCnt="28"/>
      <dgm:spPr/>
    </dgm:pt>
    <dgm:pt modelId="{F811160C-37EB-4343-B58A-A46B300040DB}" type="pres">
      <dgm:prSet presAssocID="{C658DACC-E980-426D-A460-6E55A4512489}" presName="hierChild4" presStyleCnt="0"/>
      <dgm:spPr/>
    </dgm:pt>
    <dgm:pt modelId="{FDF698F8-9CDC-46C8-869F-CEFCA28D55E7}" type="pres">
      <dgm:prSet presAssocID="{C658DACC-E980-426D-A460-6E55A4512489}" presName="hierChild5" presStyleCnt="0"/>
      <dgm:spPr/>
    </dgm:pt>
    <dgm:pt modelId="{CF83EA0A-AA93-480C-AB85-721752234806}" type="pres">
      <dgm:prSet presAssocID="{FC76B692-5EDB-4F54-81AF-E2772901CD7E}" presName="Name37" presStyleLbl="parChTrans1D3" presStyleIdx="23" presStyleCnt="28"/>
      <dgm:spPr/>
    </dgm:pt>
    <dgm:pt modelId="{9F3E84CE-30A9-45B9-B0EA-9F9FB7D2261A}" type="pres">
      <dgm:prSet presAssocID="{D7A516F2-AC7C-4BAA-BEC7-05C3C4E54A72}" presName="hierRoot2" presStyleCnt="0">
        <dgm:presLayoutVars>
          <dgm:hierBranch val="init"/>
        </dgm:presLayoutVars>
      </dgm:prSet>
      <dgm:spPr/>
    </dgm:pt>
    <dgm:pt modelId="{460306DD-BAB5-460C-AC88-80E6027E6839}" type="pres">
      <dgm:prSet presAssocID="{D7A516F2-AC7C-4BAA-BEC7-05C3C4E54A72}" presName="rootComposite" presStyleCnt="0"/>
      <dgm:spPr/>
    </dgm:pt>
    <dgm:pt modelId="{8DBA2DBE-F4BF-4DE0-BBE9-67557CC3EE6B}" type="pres">
      <dgm:prSet presAssocID="{D7A516F2-AC7C-4BAA-BEC7-05C3C4E54A72}" presName="rootText" presStyleLbl="node3" presStyleIdx="23" presStyleCnt="28">
        <dgm:presLayoutVars>
          <dgm:chPref val="3"/>
        </dgm:presLayoutVars>
      </dgm:prSet>
      <dgm:spPr/>
    </dgm:pt>
    <dgm:pt modelId="{F3A98E34-3894-44F9-ACCD-08076A288313}" type="pres">
      <dgm:prSet presAssocID="{D7A516F2-AC7C-4BAA-BEC7-05C3C4E54A72}" presName="rootConnector" presStyleLbl="node3" presStyleIdx="23" presStyleCnt="28"/>
      <dgm:spPr/>
    </dgm:pt>
    <dgm:pt modelId="{679FEC3A-D40E-4658-9F18-D98ED5476D83}" type="pres">
      <dgm:prSet presAssocID="{D7A516F2-AC7C-4BAA-BEC7-05C3C4E54A72}" presName="hierChild4" presStyleCnt="0"/>
      <dgm:spPr/>
    </dgm:pt>
    <dgm:pt modelId="{4516FE7D-35CF-471A-9DAE-F478DCFA0DFB}" type="pres">
      <dgm:prSet presAssocID="{D7A516F2-AC7C-4BAA-BEC7-05C3C4E54A72}" presName="hierChild5" presStyleCnt="0"/>
      <dgm:spPr/>
    </dgm:pt>
    <dgm:pt modelId="{6C84FF02-78CD-4F16-8426-716EB4FA3A15}" type="pres">
      <dgm:prSet presAssocID="{E394E4AA-23E5-4FA5-A6AE-39FAEA880FD2}" presName="Name37" presStyleLbl="parChTrans1D3" presStyleIdx="24" presStyleCnt="28"/>
      <dgm:spPr/>
    </dgm:pt>
    <dgm:pt modelId="{3BCEE43C-D620-499F-86CE-11D8F17150E3}" type="pres">
      <dgm:prSet presAssocID="{C03FDD05-4782-4CE4-B8E4-B93817F53E11}" presName="hierRoot2" presStyleCnt="0">
        <dgm:presLayoutVars>
          <dgm:hierBranch val="init"/>
        </dgm:presLayoutVars>
      </dgm:prSet>
      <dgm:spPr/>
    </dgm:pt>
    <dgm:pt modelId="{41252A9D-C07C-49A3-A704-3B96823A9022}" type="pres">
      <dgm:prSet presAssocID="{C03FDD05-4782-4CE4-B8E4-B93817F53E11}" presName="rootComposite" presStyleCnt="0"/>
      <dgm:spPr/>
    </dgm:pt>
    <dgm:pt modelId="{5ED666ED-40C0-4CD3-9C0A-7550A93988FC}" type="pres">
      <dgm:prSet presAssocID="{C03FDD05-4782-4CE4-B8E4-B93817F53E11}" presName="rootText" presStyleLbl="node3" presStyleIdx="24" presStyleCnt="28">
        <dgm:presLayoutVars>
          <dgm:chPref val="3"/>
        </dgm:presLayoutVars>
      </dgm:prSet>
      <dgm:spPr>
        <a:prstGeom prst="ellipse">
          <a:avLst/>
        </a:prstGeom>
      </dgm:spPr>
    </dgm:pt>
    <dgm:pt modelId="{0D588EB6-1487-4F77-A271-20CFA869AA80}" type="pres">
      <dgm:prSet presAssocID="{C03FDD05-4782-4CE4-B8E4-B93817F53E11}" presName="rootConnector" presStyleLbl="node3" presStyleIdx="24" presStyleCnt="28"/>
      <dgm:spPr/>
    </dgm:pt>
    <dgm:pt modelId="{B27727AB-3676-492E-B256-B8D7F434313C}" type="pres">
      <dgm:prSet presAssocID="{C03FDD05-4782-4CE4-B8E4-B93817F53E11}" presName="hierChild4" presStyleCnt="0"/>
      <dgm:spPr/>
    </dgm:pt>
    <dgm:pt modelId="{422527D3-E05E-4E7F-9B46-7982ACF78387}" type="pres">
      <dgm:prSet presAssocID="{C03FDD05-4782-4CE4-B8E4-B93817F53E11}" presName="hierChild5" presStyleCnt="0"/>
      <dgm:spPr/>
    </dgm:pt>
    <dgm:pt modelId="{5763D7AD-739C-44C7-AF1B-76F652A45A30}" type="pres">
      <dgm:prSet presAssocID="{47E7AA04-B353-450C-ABFF-84E8D06CD15C}" presName="hierChild5" presStyleCnt="0"/>
      <dgm:spPr/>
    </dgm:pt>
    <dgm:pt modelId="{9509F727-0A70-431F-8157-2FB5F7AA1CAF}" type="pres">
      <dgm:prSet presAssocID="{D26C912F-86E4-4B90-801A-287944037A6B}" presName="Name37" presStyleLbl="parChTrans1D2" presStyleIdx="4" presStyleCnt="5"/>
      <dgm:spPr/>
    </dgm:pt>
    <dgm:pt modelId="{C97639C6-36C2-4AA5-AA40-FABA0B05677F}" type="pres">
      <dgm:prSet presAssocID="{6F9228AB-0884-4761-9A2B-2935DE464C62}" presName="hierRoot2" presStyleCnt="0">
        <dgm:presLayoutVars>
          <dgm:hierBranch val="init"/>
        </dgm:presLayoutVars>
      </dgm:prSet>
      <dgm:spPr/>
    </dgm:pt>
    <dgm:pt modelId="{BF144A85-D784-4559-AF5C-F570648246FF}" type="pres">
      <dgm:prSet presAssocID="{6F9228AB-0884-4761-9A2B-2935DE464C62}" presName="rootComposite" presStyleCnt="0"/>
      <dgm:spPr/>
    </dgm:pt>
    <dgm:pt modelId="{F3792E88-B259-48D9-AE63-D33C712FE555}" type="pres">
      <dgm:prSet presAssocID="{6F9228AB-0884-4761-9A2B-2935DE464C62}" presName="rootText" presStyleLbl="node2" presStyleIdx="4" presStyleCnt="5">
        <dgm:presLayoutVars>
          <dgm:chPref val="3"/>
        </dgm:presLayoutVars>
      </dgm:prSet>
      <dgm:spPr/>
    </dgm:pt>
    <dgm:pt modelId="{14070ACC-D56E-48B3-B5AB-7D52E6CB0A38}" type="pres">
      <dgm:prSet presAssocID="{6F9228AB-0884-4761-9A2B-2935DE464C62}" presName="rootConnector" presStyleLbl="node2" presStyleIdx="4" presStyleCnt="5"/>
      <dgm:spPr/>
    </dgm:pt>
    <dgm:pt modelId="{6A8B7823-8B50-494E-BE1B-201032AD63D0}" type="pres">
      <dgm:prSet presAssocID="{6F9228AB-0884-4761-9A2B-2935DE464C62}" presName="hierChild4" presStyleCnt="0"/>
      <dgm:spPr/>
    </dgm:pt>
    <dgm:pt modelId="{FB4C5F66-5727-4D6C-901B-5E5A03E0262F}" type="pres">
      <dgm:prSet presAssocID="{FF444681-DC58-41D3-9C20-ECF2216F28B8}" presName="Name37" presStyleLbl="parChTrans1D3" presStyleIdx="25" presStyleCnt="28"/>
      <dgm:spPr/>
    </dgm:pt>
    <dgm:pt modelId="{70347F8A-5B00-4B8F-B3DD-6F273B97DCE2}" type="pres">
      <dgm:prSet presAssocID="{8261EB4E-8EB5-411D-8BAE-8D50A4B03A48}" presName="hierRoot2" presStyleCnt="0">
        <dgm:presLayoutVars>
          <dgm:hierBranch val="init"/>
        </dgm:presLayoutVars>
      </dgm:prSet>
      <dgm:spPr/>
    </dgm:pt>
    <dgm:pt modelId="{96C54661-56CE-41E0-B8C8-6A5F1072DFDA}" type="pres">
      <dgm:prSet presAssocID="{8261EB4E-8EB5-411D-8BAE-8D50A4B03A48}" presName="rootComposite" presStyleCnt="0"/>
      <dgm:spPr/>
    </dgm:pt>
    <dgm:pt modelId="{A32D0A18-E1F0-4B2C-B7DC-8299B7912A57}" type="pres">
      <dgm:prSet presAssocID="{8261EB4E-8EB5-411D-8BAE-8D50A4B03A48}" presName="rootText" presStyleLbl="node3" presStyleIdx="25" presStyleCnt="28">
        <dgm:presLayoutVars>
          <dgm:chPref val="3"/>
        </dgm:presLayoutVars>
      </dgm:prSet>
      <dgm:spPr/>
    </dgm:pt>
    <dgm:pt modelId="{E09C14CF-A878-402C-B925-D36018D6FC01}" type="pres">
      <dgm:prSet presAssocID="{8261EB4E-8EB5-411D-8BAE-8D50A4B03A48}" presName="rootConnector" presStyleLbl="node3" presStyleIdx="25" presStyleCnt="28"/>
      <dgm:spPr/>
    </dgm:pt>
    <dgm:pt modelId="{2BC573ED-5B3D-4CBF-B2CA-E65BF2D286C3}" type="pres">
      <dgm:prSet presAssocID="{8261EB4E-8EB5-411D-8BAE-8D50A4B03A48}" presName="hierChild4" presStyleCnt="0"/>
      <dgm:spPr/>
    </dgm:pt>
    <dgm:pt modelId="{372FA387-710D-475B-ABED-76D2DB9A558A}" type="pres">
      <dgm:prSet presAssocID="{8261EB4E-8EB5-411D-8BAE-8D50A4B03A48}" presName="hierChild5" presStyleCnt="0"/>
      <dgm:spPr/>
    </dgm:pt>
    <dgm:pt modelId="{995D0DF1-06F8-4E11-AD4D-A8619A839F10}" type="pres">
      <dgm:prSet presAssocID="{89A4AE18-D1AB-4812-B4F8-176434BBC88D}" presName="Name37" presStyleLbl="parChTrans1D3" presStyleIdx="26" presStyleCnt="28"/>
      <dgm:spPr/>
    </dgm:pt>
    <dgm:pt modelId="{71992343-1A60-42DF-BF31-F39EA05611D6}" type="pres">
      <dgm:prSet presAssocID="{9A5B5FE4-2EC9-45C8-AE3A-FA6E37D54720}" presName="hierRoot2" presStyleCnt="0">
        <dgm:presLayoutVars>
          <dgm:hierBranch val="init"/>
        </dgm:presLayoutVars>
      </dgm:prSet>
      <dgm:spPr/>
    </dgm:pt>
    <dgm:pt modelId="{4EAEACF5-F3E0-4A31-9CF5-F111D3FA4981}" type="pres">
      <dgm:prSet presAssocID="{9A5B5FE4-2EC9-45C8-AE3A-FA6E37D54720}" presName="rootComposite" presStyleCnt="0"/>
      <dgm:spPr/>
    </dgm:pt>
    <dgm:pt modelId="{830721B5-F533-4F69-87F9-4DF5A0DEDDA5}" type="pres">
      <dgm:prSet presAssocID="{9A5B5FE4-2EC9-45C8-AE3A-FA6E37D54720}" presName="rootText" presStyleLbl="node3" presStyleIdx="26" presStyleCnt="28">
        <dgm:presLayoutVars>
          <dgm:chPref val="3"/>
        </dgm:presLayoutVars>
      </dgm:prSet>
      <dgm:spPr/>
    </dgm:pt>
    <dgm:pt modelId="{6255C28B-8A1A-4041-948F-C82CC4852399}" type="pres">
      <dgm:prSet presAssocID="{9A5B5FE4-2EC9-45C8-AE3A-FA6E37D54720}" presName="rootConnector" presStyleLbl="node3" presStyleIdx="26" presStyleCnt="28"/>
      <dgm:spPr/>
    </dgm:pt>
    <dgm:pt modelId="{5B54AB83-A42C-456D-8DA4-D7E1D391E147}" type="pres">
      <dgm:prSet presAssocID="{9A5B5FE4-2EC9-45C8-AE3A-FA6E37D54720}" presName="hierChild4" presStyleCnt="0"/>
      <dgm:spPr/>
    </dgm:pt>
    <dgm:pt modelId="{BD234F31-92BB-4A9D-8036-11FDCD74D355}" type="pres">
      <dgm:prSet presAssocID="{9A5B5FE4-2EC9-45C8-AE3A-FA6E37D54720}" presName="hierChild5" presStyleCnt="0"/>
      <dgm:spPr/>
    </dgm:pt>
    <dgm:pt modelId="{F6856958-8044-4D28-858C-1ED789BEEDD1}" type="pres">
      <dgm:prSet presAssocID="{BBFB10EA-CF6D-4182-894B-7D269F941279}" presName="Name37" presStyleLbl="parChTrans1D3" presStyleIdx="27" presStyleCnt="28"/>
      <dgm:spPr/>
    </dgm:pt>
    <dgm:pt modelId="{967DEA63-8874-4769-A3A7-536C56A7F4D2}" type="pres">
      <dgm:prSet presAssocID="{C6B97D96-9B63-4CCE-9C92-FDDE456E35E6}" presName="hierRoot2" presStyleCnt="0">
        <dgm:presLayoutVars>
          <dgm:hierBranch val="init"/>
        </dgm:presLayoutVars>
      </dgm:prSet>
      <dgm:spPr/>
    </dgm:pt>
    <dgm:pt modelId="{1C2708A6-8BEF-4895-829D-FBCBDDB69658}" type="pres">
      <dgm:prSet presAssocID="{C6B97D96-9B63-4CCE-9C92-FDDE456E35E6}" presName="rootComposite" presStyleCnt="0"/>
      <dgm:spPr/>
    </dgm:pt>
    <dgm:pt modelId="{483BD76B-93EB-4123-B68A-850D246CEF05}" type="pres">
      <dgm:prSet presAssocID="{C6B97D96-9B63-4CCE-9C92-FDDE456E35E6}" presName="rootText" presStyleLbl="node3" presStyleIdx="27" presStyleCnt="28">
        <dgm:presLayoutVars>
          <dgm:chPref val="3"/>
        </dgm:presLayoutVars>
      </dgm:prSet>
      <dgm:spPr>
        <a:prstGeom prst="ellipse">
          <a:avLst/>
        </a:prstGeom>
      </dgm:spPr>
    </dgm:pt>
    <dgm:pt modelId="{426337BC-DDE8-42C5-8E33-E2F45BBE1FD7}" type="pres">
      <dgm:prSet presAssocID="{C6B97D96-9B63-4CCE-9C92-FDDE456E35E6}" presName="rootConnector" presStyleLbl="node3" presStyleIdx="27" presStyleCnt="28"/>
      <dgm:spPr/>
    </dgm:pt>
    <dgm:pt modelId="{BD007B8C-B9AA-4666-9B3C-BDE933BC369E}" type="pres">
      <dgm:prSet presAssocID="{C6B97D96-9B63-4CCE-9C92-FDDE456E35E6}" presName="hierChild4" presStyleCnt="0"/>
      <dgm:spPr/>
    </dgm:pt>
    <dgm:pt modelId="{ABFFC265-ADDE-4D18-93C0-A5A19AB9BEFE}" type="pres">
      <dgm:prSet presAssocID="{C6B97D96-9B63-4CCE-9C92-FDDE456E35E6}" presName="hierChild5" presStyleCnt="0"/>
      <dgm:spPr/>
    </dgm:pt>
    <dgm:pt modelId="{3BD9019B-B55A-4806-A2CF-5C911F623BD8}" type="pres">
      <dgm:prSet presAssocID="{6F9228AB-0884-4761-9A2B-2935DE464C62}" presName="hierChild5" presStyleCnt="0"/>
      <dgm:spPr/>
    </dgm:pt>
    <dgm:pt modelId="{AFE49B01-3EE6-422D-B838-FF3177D4BD84}" type="pres">
      <dgm:prSet presAssocID="{33424842-A760-42DF-A4E6-01B64CB0F767}" presName="hierChild3" presStyleCnt="0"/>
      <dgm:spPr/>
    </dgm:pt>
  </dgm:ptLst>
  <dgm:cxnLst>
    <dgm:cxn modelId="{A5E88501-766C-41ED-A1E8-F6EB6CF93B75}" srcId="{F12F6507-681D-4C07-A2F3-697D2C19AF2A}" destId="{72E3F55D-4892-4BAE-AB86-5B6607D4F2A8}" srcOrd="1" destOrd="0" parTransId="{9A8FD981-3BB7-453F-B76E-E5147A46965B}" sibTransId="{D94934C0-6DEE-46F9-893A-C404FD6F58B7}"/>
    <dgm:cxn modelId="{29CB1F02-C7B3-4D5B-9B75-FE5A4446356B}" type="presOf" srcId="{72E3F55D-4892-4BAE-AB86-5B6607D4F2A8}" destId="{00B1C6E7-AF24-4827-822F-959ACEC07B6A}" srcOrd="0" destOrd="0" presId="urn:microsoft.com/office/officeart/2005/8/layout/orgChart1"/>
    <dgm:cxn modelId="{63AA3608-AC22-4AFB-B279-98B47A1723E5}" type="presOf" srcId="{9A5B5FE4-2EC9-45C8-AE3A-FA6E37D54720}" destId="{830721B5-F533-4F69-87F9-4DF5A0DEDDA5}" srcOrd="0" destOrd="0" presId="urn:microsoft.com/office/officeart/2005/8/layout/orgChart1"/>
    <dgm:cxn modelId="{FF0B8F0B-DFF1-48AC-9E55-AA2EAC9A1A37}" type="presOf" srcId="{6FD38EEE-C5DB-4CCF-AAA6-BE2CF75155FF}" destId="{76AAA428-6BE2-4180-BD15-E554BB926F29}" srcOrd="1" destOrd="0" presId="urn:microsoft.com/office/officeart/2005/8/layout/orgChart1"/>
    <dgm:cxn modelId="{7289650C-7C8B-4E95-B330-89CF600C7D28}" type="presOf" srcId="{45CA95E0-F2C9-4A32-B700-CD902D9F0571}" destId="{188BE271-53AD-429E-B4D9-1D7EA0E1333D}" srcOrd="0" destOrd="0" presId="urn:microsoft.com/office/officeart/2005/8/layout/orgChart1"/>
    <dgm:cxn modelId="{8FCD170D-044F-40C4-8FB2-3AE04D1CA5C0}" type="presOf" srcId="{CB7D1D17-32F1-4435-9299-C3AE23DB64B9}" destId="{F06E3695-D661-42E3-B8B7-39E04C7093E6}" srcOrd="0" destOrd="0" presId="urn:microsoft.com/office/officeart/2005/8/layout/orgChart1"/>
    <dgm:cxn modelId="{34214115-AEF4-4BD8-B0FF-D3D31923EA7E}" srcId="{C80B2385-348A-4839-8BD7-7A5D008B1366}" destId="{837A109F-FA41-4A39-B09E-7C317FDE63BA}" srcOrd="3" destOrd="0" parTransId="{F5B7366B-577A-4471-9C39-528D06864C07}" sibTransId="{77F40627-500B-4CE9-8AB1-0122D028DFB9}"/>
    <dgm:cxn modelId="{BBFF8516-EF26-4FB7-9242-D2C3A24E301F}" srcId="{1889E12D-3389-4547-AB6B-A48331DD9C42}" destId="{E42FAEFF-EA88-456E-B979-21D5788A2146}" srcOrd="0" destOrd="0" parTransId="{658F1C26-A37F-43E5-AC2B-4DBDF57F2BD0}" sibTransId="{81721082-DD15-4B74-AF62-61F0E1CF4CA8}"/>
    <dgm:cxn modelId="{C44EA81C-EF07-4C33-8BE9-8B6B9E9ED307}" type="presOf" srcId="{C98DBCF3-41CF-40BA-8D16-99F40DBB2F57}" destId="{40E6C0E0-87C8-4ED1-A397-47997C386424}" srcOrd="0" destOrd="0" presId="urn:microsoft.com/office/officeart/2005/8/layout/orgChart1"/>
    <dgm:cxn modelId="{4A55C81C-C4F2-49D0-B861-936AE15A03BE}" type="presOf" srcId="{C58753E7-584D-4B0B-AEBC-FBF4440A1ECE}" destId="{B584B583-0626-448C-B50F-050C58A34C66}" srcOrd="0" destOrd="0" presId="urn:microsoft.com/office/officeart/2005/8/layout/orgChart1"/>
    <dgm:cxn modelId="{AF225D21-B9D9-4B31-A550-7312FA7D2AD1}" srcId="{C80B2385-348A-4839-8BD7-7A5D008B1366}" destId="{D8551C96-20A7-4627-BA9D-EEC40E32E231}" srcOrd="6" destOrd="0" parTransId="{F91FAF27-03F1-4382-98C6-1C4A1CE1EEF6}" sibTransId="{FF38367E-7A1F-4B8A-AFFB-F6E58CCB0110}"/>
    <dgm:cxn modelId="{4E46A122-D7D8-4407-B823-A11D4EF6601D}" type="presOf" srcId="{6F9228AB-0884-4761-9A2B-2935DE464C62}" destId="{14070ACC-D56E-48B3-B5AB-7D52E6CB0A38}" srcOrd="1" destOrd="0" presId="urn:microsoft.com/office/officeart/2005/8/layout/orgChart1"/>
    <dgm:cxn modelId="{6A96AD23-EB1F-4ABB-8D2C-AC367461245D}" type="presOf" srcId="{2F9006E4-026A-48FC-9820-181BE38E29B9}" destId="{9C65F0E8-5ECC-4FDC-A350-0921DB898578}" srcOrd="0" destOrd="0" presId="urn:microsoft.com/office/officeart/2005/8/layout/orgChart1"/>
    <dgm:cxn modelId="{CE23E425-8AE3-4BFF-89CC-BF16D7AFAEF0}" srcId="{C136C7BF-366A-441A-B24D-05D97387FAC7}" destId="{33424842-A760-42DF-A4E6-01B64CB0F767}" srcOrd="0" destOrd="0" parTransId="{AAB65C84-4C36-4B36-B5A9-E21A34D7331F}" sibTransId="{F543B7CB-9626-4901-968F-0383909E5BB3}"/>
    <dgm:cxn modelId="{14F85126-93EB-451A-8F6B-1AD6455647CE}" type="presOf" srcId="{6FD38EEE-C5DB-4CCF-AAA6-BE2CF75155FF}" destId="{E2D4F975-AC31-4F10-93EC-E43CBD0EBC87}" srcOrd="0" destOrd="0" presId="urn:microsoft.com/office/officeart/2005/8/layout/orgChart1"/>
    <dgm:cxn modelId="{D6B2232A-7754-436F-890E-CD8C04899A3D}" type="presOf" srcId="{D26C912F-86E4-4B90-801A-287944037A6B}" destId="{9509F727-0A70-431F-8157-2FB5F7AA1CAF}" srcOrd="0" destOrd="0" presId="urn:microsoft.com/office/officeart/2005/8/layout/orgChart1"/>
    <dgm:cxn modelId="{6EF91A2D-D1CE-4419-A3B2-CC987F8FE49A}" type="presOf" srcId="{1D270E44-1553-40CA-83DC-63E16D79B7FD}" destId="{8F40D208-BFE8-4ECE-8906-77486D013CB1}" srcOrd="0" destOrd="0" presId="urn:microsoft.com/office/officeart/2005/8/layout/orgChart1"/>
    <dgm:cxn modelId="{35D28F2D-7244-4C7A-9F6B-565186A77C0B}" type="presOf" srcId="{69F2ABFA-CEB8-4126-A477-A58850E4301E}" destId="{00C5A302-2F8D-43D4-8A3C-E2400573615A}" srcOrd="1" destOrd="0" presId="urn:microsoft.com/office/officeart/2005/8/layout/orgChart1"/>
    <dgm:cxn modelId="{72130F32-8164-4791-A2C2-F4C373A72AF2}" srcId="{C80B2385-348A-4839-8BD7-7A5D008B1366}" destId="{F65C4A9A-F6AF-4345-813F-5398027D92D7}" srcOrd="1" destOrd="0" parTransId="{1D270E44-1553-40CA-83DC-63E16D79B7FD}" sibTransId="{DA41F0F9-62EC-49A1-A5FD-501001E1980A}"/>
    <dgm:cxn modelId="{88971732-82BB-49B9-9408-051C23B5D2FF}" srcId="{C80B2385-348A-4839-8BD7-7A5D008B1366}" destId="{DF154A17-0BA7-4913-98D6-8565A7A8A099}" srcOrd="5" destOrd="0" parTransId="{C98DBCF3-41CF-40BA-8D16-99F40DBB2F57}" sibTransId="{5BDFD754-9C41-4BE2-AA43-BC897DD811AC}"/>
    <dgm:cxn modelId="{8F67DD32-04A8-455B-AB90-154C7C42F5CD}" type="presOf" srcId="{33424842-A760-42DF-A4E6-01B64CB0F767}" destId="{DA5A2390-A9AB-4B56-8B97-7C6ECE1E8510}" srcOrd="0" destOrd="0" presId="urn:microsoft.com/office/officeart/2005/8/layout/orgChart1"/>
    <dgm:cxn modelId="{2827343C-A6B9-4A7A-9784-41000C7C8803}" type="presOf" srcId="{462411C0-BD6C-4D70-A1C9-1D44E0B2F7CA}" destId="{CCF570D7-8AF5-4763-845E-88A22B1FDBE9}" srcOrd="1" destOrd="0" presId="urn:microsoft.com/office/officeart/2005/8/layout/orgChart1"/>
    <dgm:cxn modelId="{F4A74E3F-E6BC-46EF-9B09-D8713BBBBB91}" srcId="{6F9228AB-0884-4761-9A2B-2935DE464C62}" destId="{9A5B5FE4-2EC9-45C8-AE3A-FA6E37D54720}" srcOrd="1" destOrd="0" parTransId="{89A4AE18-D1AB-4812-B4F8-176434BBC88D}" sibTransId="{DBC04FA4-1E71-4A15-8FA3-096719651361}"/>
    <dgm:cxn modelId="{1AFAF43F-E7B5-4215-B302-922E79641801}" type="presOf" srcId="{E42FAEFF-EA88-456E-B979-21D5788A2146}" destId="{0CEF8049-AF8D-4891-B2DB-9F0C2E7A1355}" srcOrd="1" destOrd="0" presId="urn:microsoft.com/office/officeart/2005/8/layout/orgChart1"/>
    <dgm:cxn modelId="{BC4C0340-909D-41A9-9EC1-83C3B4476561}" srcId="{47E7AA04-B353-450C-ABFF-84E8D06CD15C}" destId="{C03FDD05-4782-4CE4-B8E4-B93817F53E11}" srcOrd="4" destOrd="0" parTransId="{E394E4AA-23E5-4FA5-A6AE-39FAEA880FD2}" sibTransId="{109E330D-A6F5-4631-B5BF-96E5D248C8A9}"/>
    <dgm:cxn modelId="{6F739D61-70B1-468C-83DC-624A6302D1D5}" type="presOf" srcId="{10498F53-742B-4BE7-8360-B408E8C11ECE}" destId="{5ACEE0FC-8F89-470D-9D24-016184363D2F}" srcOrd="0" destOrd="0" presId="urn:microsoft.com/office/officeart/2005/8/layout/orgChart1"/>
    <dgm:cxn modelId="{55742062-70CC-42CB-BFC7-C78F4EC79D6D}" type="presOf" srcId="{010645AA-84C0-4889-B104-BD5386D727ED}" destId="{55F4EDCC-F660-45C8-8A11-9043FE74664A}" srcOrd="0" destOrd="0" presId="urn:microsoft.com/office/officeart/2005/8/layout/orgChart1"/>
    <dgm:cxn modelId="{4CB52343-AEDA-4233-895D-6E2D0823E1C2}" type="presOf" srcId="{C658DACC-E980-426D-A460-6E55A4512489}" destId="{0A96DE70-4A54-43A2-BC79-2066ABDBC2B8}" srcOrd="0" destOrd="0" presId="urn:microsoft.com/office/officeart/2005/8/layout/orgChart1"/>
    <dgm:cxn modelId="{E1AB3343-74EE-43E7-9956-C5C8ED710004}" srcId="{1889E12D-3389-4547-AB6B-A48331DD9C42}" destId="{69F2ABFA-CEB8-4126-A477-A58850E4301E}" srcOrd="3" destOrd="0" parTransId="{C58753E7-584D-4B0B-AEBC-FBF4440A1ECE}" sibTransId="{787691BD-16D1-48E2-A40F-58F9EDAD8089}"/>
    <dgm:cxn modelId="{6FAF6943-CB94-4E7D-BF41-6DB59D62FB64}" type="presOf" srcId="{F65C4A9A-F6AF-4345-813F-5398027D92D7}" destId="{1B996F30-2073-4573-8B28-69ED4F05BCEB}" srcOrd="0" destOrd="0" presId="urn:microsoft.com/office/officeart/2005/8/layout/orgChart1"/>
    <dgm:cxn modelId="{54EC8963-7C3D-4FA4-BEDA-A6472DFD5189}" type="presOf" srcId="{15EC55AB-6F53-459A-843D-E02CBE7FE76B}" destId="{CDAC5B6B-542D-4C5D-AC97-AE707B2DA438}" srcOrd="1" destOrd="0" presId="urn:microsoft.com/office/officeart/2005/8/layout/orgChart1"/>
    <dgm:cxn modelId="{25BBD363-E3DD-4C88-A12A-481EC66E3EDB}" type="presOf" srcId="{DF154A17-0BA7-4913-98D6-8565A7A8A099}" destId="{C75647FD-0371-4993-A689-381E6B727EAA}" srcOrd="0" destOrd="0" presId="urn:microsoft.com/office/officeart/2005/8/layout/orgChart1"/>
    <dgm:cxn modelId="{F31D8C44-FDEE-4858-ACEE-4F4FCEE54A35}" type="presOf" srcId="{6367AE5A-4DA7-491A-9A13-102E44B76AFE}" destId="{0365843E-7303-43DF-A81C-9E1548B23534}" srcOrd="0" destOrd="0" presId="urn:microsoft.com/office/officeart/2005/8/layout/orgChart1"/>
    <dgm:cxn modelId="{F3E66345-3CDB-4217-9DEC-40835BD2630A}" type="presOf" srcId="{47E7AA04-B353-450C-ABFF-84E8D06CD15C}" destId="{622CC838-5B77-4ED5-B961-51E351F094D8}" srcOrd="0" destOrd="0" presId="urn:microsoft.com/office/officeart/2005/8/layout/orgChart1"/>
    <dgm:cxn modelId="{DD166E46-A402-42B9-AFC2-A22ED64286B1}" srcId="{47E7AA04-B353-450C-ABFF-84E8D06CD15C}" destId="{C658DACC-E980-426D-A460-6E55A4512489}" srcOrd="2" destOrd="0" parTransId="{C524DB24-154C-4445-8FD9-A431DDECCCD0}" sibTransId="{1FE9235D-6378-45B9-A9C5-43109730E792}"/>
    <dgm:cxn modelId="{31FCD267-7CB6-40AB-B6E3-A70C6ACBE875}" type="presOf" srcId="{D9125E2A-0A03-4A38-87E8-C9CB604BD1BC}" destId="{880A8DDE-44EE-4655-91B0-AAEB17B9F26F}" srcOrd="1" destOrd="0" presId="urn:microsoft.com/office/officeart/2005/8/layout/orgChart1"/>
    <dgm:cxn modelId="{97643448-34AE-4DCD-8395-0970316743BE}" type="presOf" srcId="{C03FDD05-4782-4CE4-B8E4-B93817F53E11}" destId="{5ED666ED-40C0-4CD3-9C0A-7550A93988FC}" srcOrd="0" destOrd="0" presId="urn:microsoft.com/office/officeart/2005/8/layout/orgChart1"/>
    <dgm:cxn modelId="{C9C87168-88A1-430C-8293-C86A97A15DD3}" type="presOf" srcId="{C136C7BF-366A-441A-B24D-05D97387FAC7}" destId="{7B6BF09E-C3F5-42A1-8414-A7291B10AD60}" srcOrd="0" destOrd="0" presId="urn:microsoft.com/office/officeart/2005/8/layout/orgChart1"/>
    <dgm:cxn modelId="{2063C268-4E55-43A3-A1C4-A68BDFD3B3FC}" type="presOf" srcId="{6F9228AB-0884-4761-9A2B-2935DE464C62}" destId="{F3792E88-B259-48D9-AE63-D33C712FE555}" srcOrd="0" destOrd="0" presId="urn:microsoft.com/office/officeart/2005/8/layout/orgChart1"/>
    <dgm:cxn modelId="{5AC82269-AFEC-462D-B292-BD2A95065434}" type="presOf" srcId="{F5B7366B-577A-4471-9C39-528D06864C07}" destId="{E8EF376E-0F4D-407D-9D86-063A14FC1573}" srcOrd="0" destOrd="0" presId="urn:microsoft.com/office/officeart/2005/8/layout/orgChart1"/>
    <dgm:cxn modelId="{3CF78569-1EB1-40A1-99CF-F64E78E54A7B}" type="presOf" srcId="{8261EB4E-8EB5-411D-8BAE-8D50A4B03A48}" destId="{E09C14CF-A878-402C-B925-D36018D6FC01}" srcOrd="1" destOrd="0" presId="urn:microsoft.com/office/officeart/2005/8/layout/orgChart1"/>
    <dgm:cxn modelId="{9EF8066A-548D-4943-AC50-3D7CCCFA5CBA}" type="presOf" srcId="{F91FAF27-03F1-4382-98C6-1C4A1CE1EEF6}" destId="{EF70585E-30F5-4F98-8BDA-7700B47CB833}" srcOrd="0" destOrd="0" presId="urn:microsoft.com/office/officeart/2005/8/layout/orgChart1"/>
    <dgm:cxn modelId="{9A9A826C-CC0E-4877-B6D8-6265876CE04C}" type="presOf" srcId="{C621C38F-F58E-4B14-9B67-CC24A47BA567}" destId="{3CBA5E17-718D-471A-9EE0-5AA7CBCA61A9}" srcOrd="0" destOrd="0" presId="urn:microsoft.com/office/officeart/2005/8/layout/orgChart1"/>
    <dgm:cxn modelId="{E818124D-DEB6-40A0-865D-D506E2630267}" type="presOf" srcId="{9A8FD981-3BB7-453F-B76E-E5147A46965B}" destId="{CB7B59A5-E402-4337-AD9C-E8FC1655BC0A}" srcOrd="0" destOrd="0" presId="urn:microsoft.com/office/officeart/2005/8/layout/orgChart1"/>
    <dgm:cxn modelId="{EC82C56E-4DB5-479D-A1E3-DCDDCD7367E2}" type="presOf" srcId="{47E7AA04-B353-450C-ABFF-84E8D06CD15C}" destId="{B39058EE-3B81-4858-BDBD-5E7F253DE68A}" srcOrd="1" destOrd="0" presId="urn:microsoft.com/office/officeart/2005/8/layout/orgChart1"/>
    <dgm:cxn modelId="{FA4ADA4E-4138-44AE-BDC4-A0A98932DA54}" type="presOf" srcId="{9A5B5FE4-2EC9-45C8-AE3A-FA6E37D54720}" destId="{6255C28B-8A1A-4041-948F-C82CC4852399}" srcOrd="1" destOrd="0" presId="urn:microsoft.com/office/officeart/2005/8/layout/orgChart1"/>
    <dgm:cxn modelId="{F7D3126F-98F2-44B6-8079-3D198F499BE1}" srcId="{F12F6507-681D-4C07-A2F3-697D2C19AF2A}" destId="{103B9110-2F7A-41A4-B349-EE0B3A11731C}" srcOrd="3" destOrd="0" parTransId="{4F86C5DC-A2C4-47C0-A22E-E2693932E94B}" sibTransId="{B699517A-5B68-4114-8E87-F805F637807D}"/>
    <dgm:cxn modelId="{6FD4206F-DE3C-4455-8DE9-71125E56E36F}" type="presOf" srcId="{69F2ABFA-CEB8-4126-A477-A58850E4301E}" destId="{0BCD5CD0-073C-4177-8F7D-810133442DD4}" srcOrd="0" destOrd="0" presId="urn:microsoft.com/office/officeart/2005/8/layout/orgChart1"/>
    <dgm:cxn modelId="{B162A670-F75B-4F26-97BF-A8A4C364DF9F}" type="presOf" srcId="{D9125E2A-0A03-4A38-87E8-C9CB604BD1BC}" destId="{ECCF731C-8B65-46F5-A729-1CD05F277CC5}" srcOrd="0" destOrd="0" presId="urn:microsoft.com/office/officeart/2005/8/layout/orgChart1"/>
    <dgm:cxn modelId="{0DBAF050-EE47-475E-AEDD-FBF84C848790}" srcId="{33424842-A760-42DF-A4E6-01B64CB0F767}" destId="{F12F6507-681D-4C07-A2F3-697D2C19AF2A}" srcOrd="2" destOrd="0" parTransId="{4B57F752-AA1E-4040-8CF0-F76AD9BFF7A1}" sibTransId="{2AE37E60-0F9B-4311-A241-AF3134B80410}"/>
    <dgm:cxn modelId="{0B3B3A71-FD13-497C-A6A8-B99FA042DE81}" srcId="{C80B2385-348A-4839-8BD7-7A5D008B1366}" destId="{6FD38EEE-C5DB-4CCF-AAA6-BE2CF75155FF}" srcOrd="0" destOrd="0" parTransId="{C621C38F-F58E-4B14-9B67-CC24A47BA567}" sibTransId="{264D6010-1143-4E3C-83A1-D2241EDA10E8}"/>
    <dgm:cxn modelId="{F7905171-7E55-4824-A06D-52B646061D69}" type="presOf" srcId="{3CAC1A60-5EDA-4FA3-B5D3-8F3D51D9F761}" destId="{03D270B8-A5AB-4612-8801-EC211FCD9C2B}" srcOrd="0" destOrd="0" presId="urn:microsoft.com/office/officeart/2005/8/layout/orgChart1"/>
    <dgm:cxn modelId="{FC13D271-F3A1-4B51-998A-A6AFCB3289DD}" type="presOf" srcId="{103B9110-2F7A-41A4-B349-EE0B3A11731C}" destId="{1B25E003-EEF6-4D11-A700-FA774ECAB471}" srcOrd="1" destOrd="0" presId="urn:microsoft.com/office/officeart/2005/8/layout/orgChart1"/>
    <dgm:cxn modelId="{27FA4153-7AB8-461D-83B4-B19214F07E0D}" srcId="{6F9228AB-0884-4761-9A2B-2935DE464C62}" destId="{8261EB4E-8EB5-411D-8BAE-8D50A4B03A48}" srcOrd="0" destOrd="0" parTransId="{FF444681-DC58-41D3-9C20-ECF2216F28B8}" sibTransId="{47E1A5C5-8687-449C-9670-E9FD43D8A933}"/>
    <dgm:cxn modelId="{1AE20E54-592D-4552-88DC-34B5FB9413BB}" type="presOf" srcId="{C6B97D96-9B63-4CCE-9C92-FDDE456E35E6}" destId="{426337BC-DDE8-42C5-8E33-E2F45BBE1FD7}" srcOrd="1" destOrd="0" presId="urn:microsoft.com/office/officeart/2005/8/layout/orgChart1"/>
    <dgm:cxn modelId="{5F672174-F476-4EE5-B6DD-95F8AA4C0C77}" srcId="{F12F6507-681D-4C07-A2F3-697D2C19AF2A}" destId="{BE5200EF-4CE8-4D44-9E44-20C45C5ED84E}" srcOrd="0" destOrd="0" parTransId="{612B9DC9-5CA2-43EA-B7A6-1AAAA9FC9E79}" sibTransId="{B6DDD5AA-CF7D-4CAE-8784-46A747FEE4CE}"/>
    <dgm:cxn modelId="{DE8C7254-7DB3-4035-B011-A49FDCCB65F8}" type="presOf" srcId="{88F6E577-6894-45E0-829B-6D89BC362CC8}" destId="{DD7AF6F3-3523-45D1-9F26-99B97CC0E94D}" srcOrd="0" destOrd="0" presId="urn:microsoft.com/office/officeart/2005/8/layout/orgChart1"/>
    <dgm:cxn modelId="{919F5977-5130-418C-AA3C-379973CBDB36}" type="presOf" srcId="{CCE1545D-255B-4F26-B155-34FECB83BB07}" destId="{B61D658E-7963-474A-A08E-8F1BD779925D}" srcOrd="0" destOrd="0" presId="urn:microsoft.com/office/officeart/2005/8/layout/orgChart1"/>
    <dgm:cxn modelId="{DAF8E957-7045-4161-9460-80B2D6E54260}" type="presOf" srcId="{9A2135CB-0675-48CF-B3B1-30B92756ACDE}" destId="{0482D53E-D803-4EB8-8A47-53B6F66DDC19}" srcOrd="0" destOrd="0" presId="urn:microsoft.com/office/officeart/2005/8/layout/orgChart1"/>
    <dgm:cxn modelId="{CFE15979-EAA1-4C64-8530-411E8FDC4721}" type="presOf" srcId="{1889E12D-3389-4547-AB6B-A48331DD9C42}" destId="{5C8D945C-C06B-454B-91F7-5677179832AA}" srcOrd="1" destOrd="0" presId="urn:microsoft.com/office/officeart/2005/8/layout/orgChart1"/>
    <dgm:cxn modelId="{9EBDA059-0B36-4724-95AA-ABFE9BC120F5}" type="presOf" srcId="{1829F8BD-0647-4680-AF17-CD6B80963249}" destId="{5618E846-B195-4CEB-9B1B-1BF155EC45CA}" srcOrd="0" destOrd="0" presId="urn:microsoft.com/office/officeart/2005/8/layout/orgChart1"/>
    <dgm:cxn modelId="{E774F05A-1DE1-4080-B59A-425FA1C70798}" type="presOf" srcId="{45CA95E0-F2C9-4A32-B700-CD902D9F0571}" destId="{6F94F640-CCE5-4E84-8DC5-B3F146885661}" srcOrd="1" destOrd="0" presId="urn:microsoft.com/office/officeart/2005/8/layout/orgChart1"/>
    <dgm:cxn modelId="{79F7337B-EAF5-40B0-8BAD-DD6B28829898}" type="presOf" srcId="{837A109F-FA41-4A39-B09E-7C317FDE63BA}" destId="{AA761951-B810-438F-811C-D3ED06E84F50}" srcOrd="0" destOrd="0" presId="urn:microsoft.com/office/officeart/2005/8/layout/orgChart1"/>
    <dgm:cxn modelId="{8ACC437C-1861-4442-A2A4-BF73F2565B9A}" srcId="{1889E12D-3389-4547-AB6B-A48331DD9C42}" destId="{C3C9E999-95FB-4A55-B3F8-FA676BEC36E2}" srcOrd="6" destOrd="0" parTransId="{8B32ECB0-1B46-4F89-A865-416D987FA439}" sibTransId="{0F44859B-B982-4D10-AEDA-DE753430B89F}"/>
    <dgm:cxn modelId="{555BC47C-F464-420F-997A-A2A23B527D2F}" type="presOf" srcId="{C03FDD05-4782-4CE4-B8E4-B93817F53E11}" destId="{0D588EB6-1487-4F77-A271-20CFA869AA80}" srcOrd="1" destOrd="0" presId="urn:microsoft.com/office/officeart/2005/8/layout/orgChart1"/>
    <dgm:cxn modelId="{2DBCCF7D-56F7-47D5-858A-F1FDBEFAE271}" type="presOf" srcId="{1889E12D-3389-4547-AB6B-A48331DD9C42}" destId="{0FA6E774-631D-4890-91CB-6BBDE4E456DB}" srcOrd="0" destOrd="0" presId="urn:microsoft.com/office/officeart/2005/8/layout/orgChart1"/>
    <dgm:cxn modelId="{8BBBC67E-BD31-4EFB-85D6-256DFE503D3B}" srcId="{C80B2385-348A-4839-8BD7-7A5D008B1366}" destId="{88F6E577-6894-45E0-829B-6D89BC362CC8}" srcOrd="2" destOrd="0" parTransId="{3CAC1A60-5EDA-4FA3-B5D3-8F3D51D9F761}" sibTransId="{004F64DE-BF6C-4B76-A37D-99F86CA33546}"/>
    <dgm:cxn modelId="{BA2DAB81-9F25-4B79-8CE2-A10965909FE2}" type="presOf" srcId="{6EED7E03-7791-45EC-993B-E75F0D7366A2}" destId="{805ED453-4C22-4456-B319-D442D8FA62E5}" srcOrd="0" destOrd="0" presId="urn:microsoft.com/office/officeart/2005/8/layout/orgChart1"/>
    <dgm:cxn modelId="{A26F4583-5AD3-4D71-B86D-AABE4E343DDB}" srcId="{47E7AA04-B353-450C-ABFF-84E8D06CD15C}" destId="{D7A516F2-AC7C-4BAA-BEC7-05C3C4E54A72}" srcOrd="3" destOrd="0" parTransId="{FC76B692-5EDB-4F54-81AF-E2772901CD7E}" sibTransId="{7C1DF062-65FE-42FA-A9FE-84099F98DB4C}"/>
    <dgm:cxn modelId="{2CE5C584-0384-4CC3-B0B6-5E2529144C13}" type="presOf" srcId="{C80B2385-348A-4839-8BD7-7A5D008B1366}" destId="{8BDB5F65-7F81-4DB7-8AA1-1E614EDE9201}" srcOrd="1" destOrd="0" presId="urn:microsoft.com/office/officeart/2005/8/layout/orgChart1"/>
    <dgm:cxn modelId="{2B9F1D86-4EF9-4B94-B844-A032DE09717D}" srcId="{C80B2385-348A-4839-8BD7-7A5D008B1366}" destId="{CCE1545D-255B-4F26-B155-34FECB83BB07}" srcOrd="7" destOrd="0" parTransId="{2F9006E4-026A-48FC-9820-181BE38E29B9}" sibTransId="{40E4CE6F-04B9-4C87-BB8A-0DBBEB0BDB55}"/>
    <dgm:cxn modelId="{CAB32586-A8F7-4CF5-BCA3-A9CDDDAFC1D9}" type="presOf" srcId="{E394E4AA-23E5-4FA5-A6AE-39FAEA880FD2}" destId="{6C84FF02-78CD-4F16-8426-716EB4FA3A15}" srcOrd="0" destOrd="0" presId="urn:microsoft.com/office/officeart/2005/8/layout/orgChart1"/>
    <dgm:cxn modelId="{68388686-01E0-408C-92BB-E8ABA1D5F56F}" srcId="{1889E12D-3389-4547-AB6B-A48331DD9C42}" destId="{45CA95E0-F2C9-4A32-B700-CD902D9F0571}" srcOrd="1" destOrd="0" parTransId="{7FF166C4-5162-470B-BAB7-1328A03C1F21}" sibTransId="{4FEA2761-06F0-4AB9-AE0C-3E67CE2FB0C3}"/>
    <dgm:cxn modelId="{67AF5087-B976-46BF-A38D-00CA88C085B9}" srcId="{47E7AA04-B353-450C-ABFF-84E8D06CD15C}" destId="{AC4F8B8B-1920-4F08-B3B3-43C13CE9909A}" srcOrd="1" destOrd="0" parTransId="{A447FA4C-5626-45D9-9482-DC4ADDAC96AD}" sibTransId="{5132DFED-EDD1-4685-ADC0-E29695C37A9D}"/>
    <dgm:cxn modelId="{C2B9EA87-20A4-48E2-B505-74AF1A11B9EB}" type="presOf" srcId="{15EC55AB-6F53-459A-843D-E02CBE7FE76B}" destId="{E18C67C4-3477-40D5-9E64-0D9B1F3A7735}" srcOrd="0" destOrd="0" presId="urn:microsoft.com/office/officeart/2005/8/layout/orgChart1"/>
    <dgm:cxn modelId="{EF95B388-7396-405D-BC7B-D8367D9B5B83}" type="presOf" srcId="{C524DB24-154C-4445-8FD9-A431DDECCCD0}" destId="{459B6B93-DC47-4713-9B24-98BF8B54D82F}" srcOrd="0" destOrd="0" presId="urn:microsoft.com/office/officeart/2005/8/layout/orgChart1"/>
    <dgm:cxn modelId="{F8694C8A-31CF-4646-8FE7-9BB41484380B}" type="presOf" srcId="{33424842-A760-42DF-A4E6-01B64CB0F767}" destId="{AD35814B-36EC-476F-9AE7-E104C79DB400}" srcOrd="1" destOrd="0" presId="urn:microsoft.com/office/officeart/2005/8/layout/orgChart1"/>
    <dgm:cxn modelId="{92A47F8A-CA46-4C69-A680-4CD4F8DA6E17}" type="presOf" srcId="{C658DACC-E980-426D-A460-6E55A4512489}" destId="{F2179975-A55F-4730-86E2-4F2E63A7E010}" srcOrd="1" destOrd="0" presId="urn:microsoft.com/office/officeart/2005/8/layout/orgChart1"/>
    <dgm:cxn modelId="{5CDDA78A-6A29-43E4-99C3-BCCA4C19E22E}" type="presOf" srcId="{5587C230-93DC-4F3B-BAA4-2CE416B87F68}" destId="{612297FE-C9F1-4988-B8E6-00E22837BDEE}" srcOrd="0" destOrd="0" presId="urn:microsoft.com/office/officeart/2005/8/layout/orgChart1"/>
    <dgm:cxn modelId="{9043718B-28FF-482D-A7FF-3FD31CD474FC}" srcId="{1889E12D-3389-4547-AB6B-A48331DD9C42}" destId="{1829F8BD-0647-4680-AF17-CD6B80963249}" srcOrd="4" destOrd="0" parTransId="{7BE057A8-FDBD-4310-B3E6-D6B6EA0D7EA4}" sibTransId="{BE9F7DE6-7458-4A27-BED3-23A8137B1367}"/>
    <dgm:cxn modelId="{B8AF528C-9877-4EBF-BA29-354D50E2ECE7}" type="presOf" srcId="{BE5200EF-4CE8-4D44-9E44-20C45C5ED84E}" destId="{10144489-B991-4DE6-A5B4-96E0FB964BFD}" srcOrd="0" destOrd="0" presId="urn:microsoft.com/office/officeart/2005/8/layout/orgChart1"/>
    <dgm:cxn modelId="{C947E08F-550C-4A96-ABFD-75167E3C37A2}" type="presOf" srcId="{90987A2F-8497-482F-8B51-77375840DB5D}" destId="{AA835EA1-91DD-4CAE-91B7-2B116558B30D}" srcOrd="0" destOrd="0" presId="urn:microsoft.com/office/officeart/2005/8/layout/orgChart1"/>
    <dgm:cxn modelId="{6D1A5390-A5CA-4BCC-B252-97FF35B4CF2B}" type="presOf" srcId="{88F6E577-6894-45E0-829B-6D89BC362CC8}" destId="{B898965D-CCB2-4035-B43B-47710278B5A3}" srcOrd="1" destOrd="0" presId="urn:microsoft.com/office/officeart/2005/8/layout/orgChart1"/>
    <dgm:cxn modelId="{3B4CA090-48A3-4700-A304-B1265712E4B0}" type="presOf" srcId="{BBFB10EA-CF6D-4182-894B-7D269F941279}" destId="{F6856958-8044-4D28-858C-1ED789BEEDD1}" srcOrd="0" destOrd="0" presId="urn:microsoft.com/office/officeart/2005/8/layout/orgChart1"/>
    <dgm:cxn modelId="{EBDA5991-354E-4DC0-824B-B3163B560EBD}" type="presOf" srcId="{4B57F752-AA1E-4040-8CF0-F76AD9BFF7A1}" destId="{3C910E1A-A95F-4438-BDDD-5BE3FE0242DB}" srcOrd="0" destOrd="0" presId="urn:microsoft.com/office/officeart/2005/8/layout/orgChart1"/>
    <dgm:cxn modelId="{BF911A96-9CFA-43A2-93AA-D0CE3C89A61E}" type="presOf" srcId="{90987A2F-8497-482F-8B51-77375840DB5D}" destId="{06F69B65-1F15-44E0-A344-B5D942F52E6B}" srcOrd="1" destOrd="0" presId="urn:microsoft.com/office/officeart/2005/8/layout/orgChart1"/>
    <dgm:cxn modelId="{C1A7CA98-5292-49CF-8A99-B8C9A6A64F35}" type="presOf" srcId="{AC4F8B8B-1920-4F08-B3B3-43C13CE9909A}" destId="{A14F60A8-F227-462F-A536-53A15197A3C0}" srcOrd="1" destOrd="0" presId="urn:microsoft.com/office/officeart/2005/8/layout/orgChart1"/>
    <dgm:cxn modelId="{239A8999-6841-4BC5-8B35-00C08FD30392}" type="presOf" srcId="{8B32ECB0-1B46-4F89-A865-416D987FA439}" destId="{91E57E12-D36F-46CA-ADF0-08BACB4C39B4}" srcOrd="0" destOrd="0" presId="urn:microsoft.com/office/officeart/2005/8/layout/orgChart1"/>
    <dgm:cxn modelId="{2672B79B-D891-42EA-9B21-C3A9B50AA786}" srcId="{33424842-A760-42DF-A4E6-01B64CB0F767}" destId="{1889E12D-3389-4547-AB6B-A48331DD9C42}" srcOrd="0" destOrd="0" parTransId="{6367AE5A-4DA7-491A-9A13-102E44B76AFE}" sibTransId="{A882D663-01DA-4F9A-9987-D337FB51E676}"/>
    <dgm:cxn modelId="{E25D5D9C-5839-413D-8E23-A8B0D1C2C51B}" type="presOf" srcId="{E42FAEFF-EA88-456E-B979-21D5788A2146}" destId="{BFF413A4-19E1-4FC5-96F2-830FF8B96A86}" srcOrd="0" destOrd="0" presId="urn:microsoft.com/office/officeart/2005/8/layout/orgChart1"/>
    <dgm:cxn modelId="{AF4A8E9C-ADCA-420C-953C-553EFDC96F21}" type="presOf" srcId="{C3C9E999-95FB-4A55-B3F8-FA676BEC36E2}" destId="{709FB64D-6754-45A8-8162-0A1863FCDD51}" srcOrd="1" destOrd="0" presId="urn:microsoft.com/office/officeart/2005/8/layout/orgChart1"/>
    <dgm:cxn modelId="{D03B959D-612F-4B9F-89DD-E528A5BA5D5F}" type="presOf" srcId="{F65C4A9A-F6AF-4345-813F-5398027D92D7}" destId="{D5326F08-85EC-4383-8DBB-4526F06815FD}" srcOrd="1" destOrd="0" presId="urn:microsoft.com/office/officeart/2005/8/layout/orgChart1"/>
    <dgm:cxn modelId="{D31076A0-F4E6-46F5-A0D4-424480B15056}" type="presOf" srcId="{C3C9E999-95FB-4A55-B3F8-FA676BEC36E2}" destId="{E1F80E50-C33D-4A2A-B089-246883F868CB}" srcOrd="0" destOrd="0" presId="urn:microsoft.com/office/officeart/2005/8/layout/orgChart1"/>
    <dgm:cxn modelId="{4B0EA6A0-BB1F-464E-B6F2-B6543C88F0CE}" type="presOf" srcId="{D8551C96-20A7-4627-BA9D-EEC40E32E231}" destId="{56184B35-B070-4121-BD9B-076D38DA6965}" srcOrd="1" destOrd="0" presId="urn:microsoft.com/office/officeart/2005/8/layout/orgChart1"/>
    <dgm:cxn modelId="{B7A35FA2-4E59-4654-94DF-05B3D042F662}" type="presOf" srcId="{BE5200EF-4CE8-4D44-9E44-20C45C5ED84E}" destId="{E26E48F2-B452-4908-9F7A-841BFBCB2431}" srcOrd="1" destOrd="0" presId="urn:microsoft.com/office/officeart/2005/8/layout/orgChart1"/>
    <dgm:cxn modelId="{9BE349A2-B61C-4536-A5AB-86F295080107}" type="presOf" srcId="{4F86C5DC-A2C4-47C0-A22E-E2693932E94B}" destId="{0CA96AFF-4EE5-4E61-88DC-453D47D9B27A}" srcOrd="0" destOrd="0" presId="urn:microsoft.com/office/officeart/2005/8/layout/orgChart1"/>
    <dgm:cxn modelId="{A098EBA9-ABAB-4154-BE1B-90243CBA7064}" srcId="{C80B2385-348A-4839-8BD7-7A5D008B1366}" destId="{D9125E2A-0A03-4A38-87E8-C9CB604BD1BC}" srcOrd="4" destOrd="0" parTransId="{CB7D1D17-32F1-4435-9299-C3AE23DB64B9}" sibTransId="{F1098E1F-7076-49E3-B664-1C6F0923606D}"/>
    <dgm:cxn modelId="{C00604AA-4D7D-420B-ACF4-19BB10A22989}" type="presOf" srcId="{FF444681-DC58-41D3-9C20-ECF2216F28B8}" destId="{FB4C5F66-5727-4D6C-901B-5E5A03E0262F}" srcOrd="0" destOrd="0" presId="urn:microsoft.com/office/officeart/2005/8/layout/orgChart1"/>
    <dgm:cxn modelId="{ED9186AC-5290-4CE4-8203-38FB304293E0}" type="presOf" srcId="{462411C0-BD6C-4D70-A1C9-1D44E0B2F7CA}" destId="{B4D564DA-3FF0-4A52-AB06-A129431D0845}" srcOrd="0" destOrd="0" presId="urn:microsoft.com/office/officeart/2005/8/layout/orgChart1"/>
    <dgm:cxn modelId="{411859AE-A377-4B18-99D6-EC0F13EE0898}" type="presOf" srcId="{AC4F8B8B-1920-4F08-B3B3-43C13CE9909A}" destId="{20870AB1-82FC-4A6D-ACF1-76C7E1BE49DE}" srcOrd="0" destOrd="0" presId="urn:microsoft.com/office/officeart/2005/8/layout/orgChart1"/>
    <dgm:cxn modelId="{6E4C2EB3-F967-47FC-B8C0-0EDC65EBCD4C}" srcId="{1889E12D-3389-4547-AB6B-A48331DD9C42}" destId="{462411C0-BD6C-4D70-A1C9-1D44E0B2F7CA}" srcOrd="5" destOrd="0" parTransId="{DB8CFBC4-3E61-46A7-8AA2-256698F7492F}" sibTransId="{55380F9F-860A-4FFB-BEFF-6DDD18D06196}"/>
    <dgm:cxn modelId="{90428DB3-68A9-4902-91D7-E7E0A1BA4075}" type="presOf" srcId="{F12F6507-681D-4C07-A2F3-697D2C19AF2A}" destId="{7D61713E-4A4B-4207-A3D4-2676F17A1B92}" srcOrd="1" destOrd="0" presId="urn:microsoft.com/office/officeart/2005/8/layout/orgChart1"/>
    <dgm:cxn modelId="{3D7DE5B4-7457-4A46-8654-9B0DA77899F0}" type="presOf" srcId="{010645AA-84C0-4889-B104-BD5386D727ED}" destId="{39985154-F7D0-498E-86CD-E7C081A50496}" srcOrd="1" destOrd="0" presId="urn:microsoft.com/office/officeart/2005/8/layout/orgChart1"/>
    <dgm:cxn modelId="{0AF37DB7-6BBB-4BF0-86B3-337AA9B6D250}" type="presOf" srcId="{FC76B692-5EDB-4F54-81AF-E2772901CD7E}" destId="{CF83EA0A-AA93-480C-AB85-721752234806}" srcOrd="0" destOrd="0" presId="urn:microsoft.com/office/officeart/2005/8/layout/orgChart1"/>
    <dgm:cxn modelId="{22700CB8-037B-40B4-BFC3-5434B1964770}" type="presOf" srcId="{8261EB4E-8EB5-411D-8BAE-8D50A4B03A48}" destId="{A32D0A18-E1F0-4B2C-B7DC-8299B7912A57}" srcOrd="0" destOrd="0" presId="urn:microsoft.com/office/officeart/2005/8/layout/orgChart1"/>
    <dgm:cxn modelId="{533669B9-3265-4389-AF6D-C6F272950EFE}" type="presOf" srcId="{DF154A17-0BA7-4913-98D6-8565A7A8A099}" destId="{265F5996-2CBB-4438-8820-E9FD383C97E4}" srcOrd="1" destOrd="0" presId="urn:microsoft.com/office/officeart/2005/8/layout/orgChart1"/>
    <dgm:cxn modelId="{9B5719BA-476A-43AA-A505-005B211D3DAF}" type="presOf" srcId="{89A4AE18-D1AB-4812-B4F8-176434BBC88D}" destId="{995D0DF1-06F8-4E11-AD4D-A8619A839F10}" srcOrd="0" destOrd="0" presId="urn:microsoft.com/office/officeart/2005/8/layout/orgChart1"/>
    <dgm:cxn modelId="{239FA5BA-966B-478F-A2E3-3D41A6608045}" type="presOf" srcId="{72E3F55D-4892-4BAE-AB86-5B6607D4F2A8}" destId="{86B1C191-84CC-4010-B69D-2B40D08BFDE0}" srcOrd="1" destOrd="0" presId="urn:microsoft.com/office/officeart/2005/8/layout/orgChart1"/>
    <dgm:cxn modelId="{AA2D6FBD-F3A2-4F38-870D-7A0495FD5B64}" type="presOf" srcId="{E509DBFC-70CA-488B-BAFF-3670D8E4CE05}" destId="{18BB9BB0-553F-4B83-9192-AA064E076487}" srcOrd="0" destOrd="0" presId="urn:microsoft.com/office/officeart/2005/8/layout/orgChart1"/>
    <dgm:cxn modelId="{E309A4BF-9D56-4C32-BEB3-5C5F012450CC}" type="presOf" srcId="{C6B97D96-9B63-4CCE-9C92-FDDE456E35E6}" destId="{483BD76B-93EB-4123-B68A-850D246CEF05}" srcOrd="0" destOrd="0" presId="urn:microsoft.com/office/officeart/2005/8/layout/orgChart1"/>
    <dgm:cxn modelId="{5D8B68C1-47F4-4CDC-87FB-741154ADF784}" type="presOf" srcId="{103B9110-2F7A-41A4-B349-EE0B3A11731C}" destId="{7C57ED6D-A3E2-4BD1-858C-536BF6540398}" srcOrd="0" destOrd="0" presId="urn:microsoft.com/office/officeart/2005/8/layout/orgChart1"/>
    <dgm:cxn modelId="{68D2C0C3-EA13-4E03-B37D-BEC3681C2F7C}" type="presOf" srcId="{E09D948B-8EF8-45E0-A9E8-0DF038E90F72}" destId="{6281BB1A-57D9-4F77-B6BD-05DA770F6BAC}" srcOrd="0" destOrd="0" presId="urn:microsoft.com/office/officeart/2005/8/layout/orgChart1"/>
    <dgm:cxn modelId="{F0470DC6-70B5-4C4D-991B-C24BDA4DBD68}" type="presOf" srcId="{1829F8BD-0647-4680-AF17-CD6B80963249}" destId="{10A83032-4612-416E-9465-A21D9A947F1D}" srcOrd="1" destOrd="0" presId="urn:microsoft.com/office/officeart/2005/8/layout/orgChart1"/>
    <dgm:cxn modelId="{3C8CA1C6-8CB9-4FCA-B60B-467067426D1B}" type="presOf" srcId="{CCE1545D-255B-4F26-B155-34FECB83BB07}" destId="{E1CDD1C9-5CB2-45FD-8572-896B9E199DEB}" srcOrd="1" destOrd="0" presId="urn:microsoft.com/office/officeart/2005/8/layout/orgChart1"/>
    <dgm:cxn modelId="{EED1E4C7-C183-4CAC-98D0-77346D3AB2F1}" type="presOf" srcId="{D7A516F2-AC7C-4BAA-BEC7-05C3C4E54A72}" destId="{8DBA2DBE-F4BF-4DE0-BBE9-67557CC3EE6B}" srcOrd="0" destOrd="0" presId="urn:microsoft.com/office/officeart/2005/8/layout/orgChart1"/>
    <dgm:cxn modelId="{EFCFDAC9-10F2-41DC-8C47-EA41E50FB7B0}" srcId="{C80B2385-348A-4839-8BD7-7A5D008B1366}" destId="{9A2135CB-0675-48CF-B3B1-30B92756ACDE}" srcOrd="8" destOrd="0" parTransId="{E09D948B-8EF8-45E0-A9E8-0DF038E90F72}" sibTransId="{0F7A08F3-BBAB-4548-AC08-C43B29493696}"/>
    <dgm:cxn modelId="{B3D211CF-3212-4809-811D-ABFA892E37CD}" srcId="{F12F6507-681D-4C07-A2F3-697D2C19AF2A}" destId="{90987A2F-8497-482F-8B51-77375840DB5D}" srcOrd="2" destOrd="0" parTransId="{6EED7E03-7791-45EC-993B-E75F0D7366A2}" sibTransId="{811B5136-D72C-404C-9E81-53D33413BADD}"/>
    <dgm:cxn modelId="{F10EF0CF-9422-4733-8A14-4AFAF7D4D2B4}" type="presOf" srcId="{837A109F-FA41-4A39-B09E-7C317FDE63BA}" destId="{EBC79C91-1153-4A40-AF64-BA93BB8A4938}" srcOrd="1" destOrd="0" presId="urn:microsoft.com/office/officeart/2005/8/layout/orgChart1"/>
    <dgm:cxn modelId="{3F233FD4-75D6-4E43-9309-33A46738231A}" srcId="{33424842-A760-42DF-A4E6-01B64CB0F767}" destId="{C80B2385-348A-4839-8BD7-7A5D008B1366}" srcOrd="1" destOrd="0" parTransId="{10498F53-742B-4BE7-8360-B408E8C11ECE}" sibTransId="{5E5C1CBC-214A-4A8D-A01B-8AAD56497F37}"/>
    <dgm:cxn modelId="{3DC5EDD6-96CC-41BA-9227-60C7F11FAA26}" srcId="{33424842-A760-42DF-A4E6-01B64CB0F767}" destId="{47E7AA04-B353-450C-ABFF-84E8D06CD15C}" srcOrd="3" destOrd="0" parTransId="{0E83DEDB-02A5-4E79-90AF-74385B5F712E}" sibTransId="{A592F857-DF43-4F95-B612-E7A8F85DC81E}"/>
    <dgm:cxn modelId="{4B4134D7-4C74-4D6B-9DC1-09AA10C71282}" type="presOf" srcId="{D7A516F2-AC7C-4BAA-BEC7-05C3C4E54A72}" destId="{F3A98E34-3894-44F9-ACCD-08076A288313}" srcOrd="1" destOrd="0" presId="urn:microsoft.com/office/officeart/2005/8/layout/orgChart1"/>
    <dgm:cxn modelId="{3F3217D9-7CC8-4A3F-8398-79F9D290916B}" type="presOf" srcId="{D8551C96-20A7-4627-BA9D-EEC40E32E231}" destId="{2691B491-9D50-436E-BF6F-E1FD61597912}" srcOrd="0" destOrd="0" presId="urn:microsoft.com/office/officeart/2005/8/layout/orgChart1"/>
    <dgm:cxn modelId="{6459F3D9-7D85-49A6-8897-4816C7B1F121}" type="presOf" srcId="{0E83DEDB-02A5-4E79-90AF-74385B5F712E}" destId="{4A7C4F61-BCC6-48DA-B8AD-6BA3A35AD270}" srcOrd="0" destOrd="0" presId="urn:microsoft.com/office/officeart/2005/8/layout/orgChart1"/>
    <dgm:cxn modelId="{2EAB34DE-4733-446D-B500-C94D2B9E143C}" srcId="{33424842-A760-42DF-A4E6-01B64CB0F767}" destId="{6F9228AB-0884-4761-9A2B-2935DE464C62}" srcOrd="4" destOrd="0" parTransId="{D26C912F-86E4-4B90-801A-287944037A6B}" sibTransId="{4BC52082-C495-47B4-B742-BA5BE0397366}"/>
    <dgm:cxn modelId="{4BE0CBE0-6ABA-46C6-A2C8-D4FD12444310}" srcId="{47E7AA04-B353-450C-ABFF-84E8D06CD15C}" destId="{010645AA-84C0-4889-B104-BD5386D727ED}" srcOrd="0" destOrd="0" parTransId="{E509DBFC-70CA-488B-BAFF-3670D8E4CE05}" sibTransId="{55D54B79-7ACF-44E8-868D-0439589D2282}"/>
    <dgm:cxn modelId="{B303E2E0-0724-4C55-B610-1F1BCC732CAC}" srcId="{6F9228AB-0884-4761-9A2B-2935DE464C62}" destId="{C6B97D96-9B63-4CCE-9C92-FDDE456E35E6}" srcOrd="2" destOrd="0" parTransId="{BBFB10EA-CF6D-4182-894B-7D269F941279}" sibTransId="{A28701ED-4E25-4305-BF3F-CB8E04DB4212}"/>
    <dgm:cxn modelId="{B61147E2-BCD2-48C7-B65B-CA141FD98641}" type="presOf" srcId="{612B9DC9-5CA2-43EA-B7A6-1AAAA9FC9E79}" destId="{3616E8A8-8B33-4D9E-8CAB-AB6A5F035D23}" srcOrd="0" destOrd="0" presId="urn:microsoft.com/office/officeart/2005/8/layout/orgChart1"/>
    <dgm:cxn modelId="{9920AEE4-EBD6-4D61-A84C-02FAB19AAF30}" type="presOf" srcId="{C80B2385-348A-4839-8BD7-7A5D008B1366}" destId="{BCF7D9DD-8265-4239-A380-ABC52C084511}" srcOrd="0" destOrd="0" presId="urn:microsoft.com/office/officeart/2005/8/layout/orgChart1"/>
    <dgm:cxn modelId="{FEDDFAE4-5B8B-4F26-AE26-9B116CB4B43D}" type="presOf" srcId="{A447FA4C-5626-45D9-9482-DC4ADDAC96AD}" destId="{F200977F-222D-491E-8A5B-298F6D7BB2A8}" srcOrd="0" destOrd="0" presId="urn:microsoft.com/office/officeart/2005/8/layout/orgChart1"/>
    <dgm:cxn modelId="{AD8307E7-FD3F-4F9A-BECF-70935009AB87}" srcId="{1889E12D-3389-4547-AB6B-A48331DD9C42}" destId="{15EC55AB-6F53-459A-843D-E02CBE7FE76B}" srcOrd="2" destOrd="0" parTransId="{5587C230-93DC-4F3B-BAA4-2CE416B87F68}" sibTransId="{B5996E46-EC1A-4C42-8993-55A1CABF2859}"/>
    <dgm:cxn modelId="{907CDAE8-E087-4BCE-B65A-790CB1F9B6D2}" type="presOf" srcId="{9A2135CB-0675-48CF-B3B1-30B92756ACDE}" destId="{D11EA156-0AE1-47DC-98F1-7A5E1A6EDE7B}" srcOrd="1" destOrd="0" presId="urn:microsoft.com/office/officeart/2005/8/layout/orgChart1"/>
    <dgm:cxn modelId="{238FD0E9-DAD5-497C-B5C0-16ABFFF36653}" type="presOf" srcId="{658F1C26-A37F-43E5-AC2B-4DBDF57F2BD0}" destId="{434F9483-DC35-4281-AF35-79E0DED23D34}" srcOrd="0" destOrd="0" presId="urn:microsoft.com/office/officeart/2005/8/layout/orgChart1"/>
    <dgm:cxn modelId="{770FD7E9-ECDC-4FC2-8DFB-E4CD7C220377}" type="presOf" srcId="{F12F6507-681D-4C07-A2F3-697D2C19AF2A}" destId="{A799DF0D-FA52-40F6-9CAF-203B2C2045DF}" srcOrd="0" destOrd="0" presId="urn:microsoft.com/office/officeart/2005/8/layout/orgChart1"/>
    <dgm:cxn modelId="{68AD6CEA-8E17-407F-B841-D1D9A4D252EF}" type="presOf" srcId="{DB8CFBC4-3E61-46A7-8AA2-256698F7492F}" destId="{164B8A14-4503-4436-BA54-C10668ECF43B}" srcOrd="0" destOrd="0" presId="urn:microsoft.com/office/officeart/2005/8/layout/orgChart1"/>
    <dgm:cxn modelId="{779632FA-04F4-46C8-8EA8-8853B77BF0E2}" type="presOf" srcId="{7BE057A8-FDBD-4310-B3E6-D6B6EA0D7EA4}" destId="{1F65993F-6665-4549-91A1-C8D9AD84B6D0}" srcOrd="0" destOrd="0" presId="urn:microsoft.com/office/officeart/2005/8/layout/orgChart1"/>
    <dgm:cxn modelId="{AA3341FE-58EA-490D-A771-CBB4100C02CB}" type="presOf" srcId="{7FF166C4-5162-470B-BAB7-1328A03C1F21}" destId="{3C551E74-04E1-45A0-84C2-9F5576374C3E}" srcOrd="0" destOrd="0" presId="urn:microsoft.com/office/officeart/2005/8/layout/orgChart1"/>
    <dgm:cxn modelId="{ECABC4F0-D219-43E1-8643-9EA0D5885465}" type="presParOf" srcId="{7B6BF09E-C3F5-42A1-8414-A7291B10AD60}" destId="{2C003D09-2CC8-4DDF-B401-0708B87F47B9}" srcOrd="0" destOrd="0" presId="urn:microsoft.com/office/officeart/2005/8/layout/orgChart1"/>
    <dgm:cxn modelId="{23E96B23-8A94-468D-B636-0F432D0E57E1}" type="presParOf" srcId="{2C003D09-2CC8-4DDF-B401-0708B87F47B9}" destId="{B8DE3501-8B75-453C-A4A5-48A3F0D1A10F}" srcOrd="0" destOrd="0" presId="urn:microsoft.com/office/officeart/2005/8/layout/orgChart1"/>
    <dgm:cxn modelId="{BC416AFE-E97C-4DCD-AEA8-E5D23B524427}" type="presParOf" srcId="{B8DE3501-8B75-453C-A4A5-48A3F0D1A10F}" destId="{DA5A2390-A9AB-4B56-8B97-7C6ECE1E8510}" srcOrd="0" destOrd="0" presId="urn:microsoft.com/office/officeart/2005/8/layout/orgChart1"/>
    <dgm:cxn modelId="{4D9014DC-9D3E-4D49-8AC6-4B800776196B}" type="presParOf" srcId="{B8DE3501-8B75-453C-A4A5-48A3F0D1A10F}" destId="{AD35814B-36EC-476F-9AE7-E104C79DB400}" srcOrd="1" destOrd="0" presId="urn:microsoft.com/office/officeart/2005/8/layout/orgChart1"/>
    <dgm:cxn modelId="{AD27ACEA-D6D2-4A14-B7CA-3C40DC4564EE}" type="presParOf" srcId="{2C003D09-2CC8-4DDF-B401-0708B87F47B9}" destId="{FE653CEC-C663-4E71-8A77-2EEF1639FB95}" srcOrd="1" destOrd="0" presId="urn:microsoft.com/office/officeart/2005/8/layout/orgChart1"/>
    <dgm:cxn modelId="{2F5E4A67-C557-4BB7-B388-AEA44021A09F}" type="presParOf" srcId="{FE653CEC-C663-4E71-8A77-2EEF1639FB95}" destId="{0365843E-7303-43DF-A81C-9E1548B23534}" srcOrd="0" destOrd="0" presId="urn:microsoft.com/office/officeart/2005/8/layout/orgChart1"/>
    <dgm:cxn modelId="{34EFCF57-BFBF-452E-8AB6-F6D4B05719E0}" type="presParOf" srcId="{FE653CEC-C663-4E71-8A77-2EEF1639FB95}" destId="{542457DE-0653-4AE0-B2FD-51282B1183B4}" srcOrd="1" destOrd="0" presId="urn:microsoft.com/office/officeart/2005/8/layout/orgChart1"/>
    <dgm:cxn modelId="{79B204D4-E8B1-44E8-8C95-41112CB741A7}" type="presParOf" srcId="{542457DE-0653-4AE0-B2FD-51282B1183B4}" destId="{EE783365-9A86-4162-8591-6E6ACB583CAA}" srcOrd="0" destOrd="0" presId="urn:microsoft.com/office/officeart/2005/8/layout/orgChart1"/>
    <dgm:cxn modelId="{BC1299D9-574F-49CB-B38B-7D05E91EAF29}" type="presParOf" srcId="{EE783365-9A86-4162-8591-6E6ACB583CAA}" destId="{0FA6E774-631D-4890-91CB-6BBDE4E456DB}" srcOrd="0" destOrd="0" presId="urn:microsoft.com/office/officeart/2005/8/layout/orgChart1"/>
    <dgm:cxn modelId="{64422A78-333F-4FB2-83C4-3924A024810C}" type="presParOf" srcId="{EE783365-9A86-4162-8591-6E6ACB583CAA}" destId="{5C8D945C-C06B-454B-91F7-5677179832AA}" srcOrd="1" destOrd="0" presId="urn:microsoft.com/office/officeart/2005/8/layout/orgChart1"/>
    <dgm:cxn modelId="{A6A0F0A1-8BB6-47DB-B85B-23F604E4AB9D}" type="presParOf" srcId="{542457DE-0653-4AE0-B2FD-51282B1183B4}" destId="{A4AA0A59-4786-40B6-8E88-AD860CB5F2AB}" srcOrd="1" destOrd="0" presId="urn:microsoft.com/office/officeart/2005/8/layout/orgChart1"/>
    <dgm:cxn modelId="{F39C3672-DEB3-49C6-8815-0663DDD9FCAA}" type="presParOf" srcId="{A4AA0A59-4786-40B6-8E88-AD860CB5F2AB}" destId="{434F9483-DC35-4281-AF35-79E0DED23D34}" srcOrd="0" destOrd="0" presId="urn:microsoft.com/office/officeart/2005/8/layout/orgChart1"/>
    <dgm:cxn modelId="{AD9A6377-EE2B-45F1-BB57-D324348CCCBA}" type="presParOf" srcId="{A4AA0A59-4786-40B6-8E88-AD860CB5F2AB}" destId="{27001756-3731-4EE2-90E2-F5D4750277EC}" srcOrd="1" destOrd="0" presId="urn:microsoft.com/office/officeart/2005/8/layout/orgChart1"/>
    <dgm:cxn modelId="{08DB7B84-ADF1-40C5-968D-668B50978B9B}" type="presParOf" srcId="{27001756-3731-4EE2-90E2-F5D4750277EC}" destId="{40485A8D-1F55-40B2-A02A-E1CE859858BC}" srcOrd="0" destOrd="0" presId="urn:microsoft.com/office/officeart/2005/8/layout/orgChart1"/>
    <dgm:cxn modelId="{7AD8098D-5297-4E00-8F73-51CC8F3583CC}" type="presParOf" srcId="{40485A8D-1F55-40B2-A02A-E1CE859858BC}" destId="{BFF413A4-19E1-4FC5-96F2-830FF8B96A86}" srcOrd="0" destOrd="0" presId="urn:microsoft.com/office/officeart/2005/8/layout/orgChart1"/>
    <dgm:cxn modelId="{9081D131-39EC-4FE6-8E0E-921B6E3C47B9}" type="presParOf" srcId="{40485A8D-1F55-40B2-A02A-E1CE859858BC}" destId="{0CEF8049-AF8D-4891-B2DB-9F0C2E7A1355}" srcOrd="1" destOrd="0" presId="urn:microsoft.com/office/officeart/2005/8/layout/orgChart1"/>
    <dgm:cxn modelId="{A7272FBE-1197-4671-8B0C-C777AB6BF8C5}" type="presParOf" srcId="{27001756-3731-4EE2-90E2-F5D4750277EC}" destId="{CF8A2230-F02C-4DBF-A2FC-9A1BE693A0E2}" srcOrd="1" destOrd="0" presId="urn:microsoft.com/office/officeart/2005/8/layout/orgChart1"/>
    <dgm:cxn modelId="{A07AA67B-1133-40EA-816C-FFC544C10689}" type="presParOf" srcId="{27001756-3731-4EE2-90E2-F5D4750277EC}" destId="{E5EBE96C-1BA3-4DB0-94EA-25BD55E721F1}" srcOrd="2" destOrd="0" presId="urn:microsoft.com/office/officeart/2005/8/layout/orgChart1"/>
    <dgm:cxn modelId="{E2AB1508-BFA8-4B9C-9C78-03261DCE28CB}" type="presParOf" srcId="{A4AA0A59-4786-40B6-8E88-AD860CB5F2AB}" destId="{3C551E74-04E1-45A0-84C2-9F5576374C3E}" srcOrd="2" destOrd="0" presId="urn:microsoft.com/office/officeart/2005/8/layout/orgChart1"/>
    <dgm:cxn modelId="{D7F841F5-7A22-4E4F-A0D9-9081657D020E}" type="presParOf" srcId="{A4AA0A59-4786-40B6-8E88-AD860CB5F2AB}" destId="{D84D60DA-1BDE-4F99-A883-B23EC3DEA5FC}" srcOrd="3" destOrd="0" presId="urn:microsoft.com/office/officeart/2005/8/layout/orgChart1"/>
    <dgm:cxn modelId="{2D848BB4-5D36-405C-984D-D96C2A18C931}" type="presParOf" srcId="{D84D60DA-1BDE-4F99-A883-B23EC3DEA5FC}" destId="{20308409-E8E7-4185-A874-5817FADD6AAF}" srcOrd="0" destOrd="0" presId="urn:microsoft.com/office/officeart/2005/8/layout/orgChart1"/>
    <dgm:cxn modelId="{AB1E4A20-8E87-473A-AF78-459157C07E29}" type="presParOf" srcId="{20308409-E8E7-4185-A874-5817FADD6AAF}" destId="{188BE271-53AD-429E-B4D9-1D7EA0E1333D}" srcOrd="0" destOrd="0" presId="urn:microsoft.com/office/officeart/2005/8/layout/orgChart1"/>
    <dgm:cxn modelId="{8E7540D6-251D-47FC-B853-D94E394EBD99}" type="presParOf" srcId="{20308409-E8E7-4185-A874-5817FADD6AAF}" destId="{6F94F640-CCE5-4E84-8DC5-B3F146885661}" srcOrd="1" destOrd="0" presId="urn:microsoft.com/office/officeart/2005/8/layout/orgChart1"/>
    <dgm:cxn modelId="{0AB37CB0-CE52-4F53-8C23-7100A452D9E9}" type="presParOf" srcId="{D84D60DA-1BDE-4F99-A883-B23EC3DEA5FC}" destId="{2768E812-73A8-43C4-889D-1F2504012CF5}" srcOrd="1" destOrd="0" presId="urn:microsoft.com/office/officeart/2005/8/layout/orgChart1"/>
    <dgm:cxn modelId="{ABC21F11-E90F-4989-A4A6-4D8EC3449C10}" type="presParOf" srcId="{D84D60DA-1BDE-4F99-A883-B23EC3DEA5FC}" destId="{DDD82D82-8203-447E-A268-F18081E3E2C1}" srcOrd="2" destOrd="0" presId="urn:microsoft.com/office/officeart/2005/8/layout/orgChart1"/>
    <dgm:cxn modelId="{5B84A30D-0952-468E-9C80-8DBCC6B30516}" type="presParOf" srcId="{A4AA0A59-4786-40B6-8E88-AD860CB5F2AB}" destId="{612297FE-C9F1-4988-B8E6-00E22837BDEE}" srcOrd="4" destOrd="0" presId="urn:microsoft.com/office/officeart/2005/8/layout/orgChart1"/>
    <dgm:cxn modelId="{D4B07143-892A-4E79-A9F3-AE62E34AB52F}" type="presParOf" srcId="{A4AA0A59-4786-40B6-8E88-AD860CB5F2AB}" destId="{84C8BE04-E525-42B2-9FC7-E82AA8ABAFF3}" srcOrd="5" destOrd="0" presId="urn:microsoft.com/office/officeart/2005/8/layout/orgChart1"/>
    <dgm:cxn modelId="{9E96E3F1-D934-494C-99A2-885292633EF9}" type="presParOf" srcId="{84C8BE04-E525-42B2-9FC7-E82AA8ABAFF3}" destId="{A89D7D15-C627-4BDB-90B9-C3E592F0B6B3}" srcOrd="0" destOrd="0" presId="urn:microsoft.com/office/officeart/2005/8/layout/orgChart1"/>
    <dgm:cxn modelId="{AB80A3BA-B153-44C0-A342-3BD06C8DC799}" type="presParOf" srcId="{A89D7D15-C627-4BDB-90B9-C3E592F0B6B3}" destId="{E18C67C4-3477-40D5-9E64-0D9B1F3A7735}" srcOrd="0" destOrd="0" presId="urn:microsoft.com/office/officeart/2005/8/layout/orgChart1"/>
    <dgm:cxn modelId="{DDF0D4BB-7D0C-45F1-B921-752B3C5D57E4}" type="presParOf" srcId="{A89D7D15-C627-4BDB-90B9-C3E592F0B6B3}" destId="{CDAC5B6B-542D-4C5D-AC97-AE707B2DA438}" srcOrd="1" destOrd="0" presId="urn:microsoft.com/office/officeart/2005/8/layout/orgChart1"/>
    <dgm:cxn modelId="{4A2DFC1D-D553-41BC-8B15-32498D70799C}" type="presParOf" srcId="{84C8BE04-E525-42B2-9FC7-E82AA8ABAFF3}" destId="{12552415-46A2-4536-B5F5-67E284237C90}" srcOrd="1" destOrd="0" presId="urn:microsoft.com/office/officeart/2005/8/layout/orgChart1"/>
    <dgm:cxn modelId="{70AD5A6F-B0BE-4CF6-BABF-554712787FA6}" type="presParOf" srcId="{84C8BE04-E525-42B2-9FC7-E82AA8ABAFF3}" destId="{7101D3EE-603F-4110-BD49-1B627205E7E4}" srcOrd="2" destOrd="0" presId="urn:microsoft.com/office/officeart/2005/8/layout/orgChart1"/>
    <dgm:cxn modelId="{3A507C8C-755F-4404-A5FD-22D25C9ECD45}" type="presParOf" srcId="{A4AA0A59-4786-40B6-8E88-AD860CB5F2AB}" destId="{B584B583-0626-448C-B50F-050C58A34C66}" srcOrd="6" destOrd="0" presId="urn:microsoft.com/office/officeart/2005/8/layout/orgChart1"/>
    <dgm:cxn modelId="{67393E72-E8A0-486A-BF21-64074B5FEF63}" type="presParOf" srcId="{A4AA0A59-4786-40B6-8E88-AD860CB5F2AB}" destId="{E3C7A7EB-709F-43E6-AE64-21C69E7D7BEA}" srcOrd="7" destOrd="0" presId="urn:microsoft.com/office/officeart/2005/8/layout/orgChart1"/>
    <dgm:cxn modelId="{97DF8424-CB29-4270-A694-74610F5E814F}" type="presParOf" srcId="{E3C7A7EB-709F-43E6-AE64-21C69E7D7BEA}" destId="{D8944692-7879-4D20-9CBA-CA2158AECFF3}" srcOrd="0" destOrd="0" presId="urn:microsoft.com/office/officeart/2005/8/layout/orgChart1"/>
    <dgm:cxn modelId="{253F1533-4157-4A40-8133-7E15388EC27F}" type="presParOf" srcId="{D8944692-7879-4D20-9CBA-CA2158AECFF3}" destId="{0BCD5CD0-073C-4177-8F7D-810133442DD4}" srcOrd="0" destOrd="0" presId="urn:microsoft.com/office/officeart/2005/8/layout/orgChart1"/>
    <dgm:cxn modelId="{AE99DD4E-CBB6-4AA8-B7F5-136CBB3953EA}" type="presParOf" srcId="{D8944692-7879-4D20-9CBA-CA2158AECFF3}" destId="{00C5A302-2F8D-43D4-8A3C-E2400573615A}" srcOrd="1" destOrd="0" presId="urn:microsoft.com/office/officeart/2005/8/layout/orgChart1"/>
    <dgm:cxn modelId="{05BE2E04-F007-4F64-907F-B9035D733B46}" type="presParOf" srcId="{E3C7A7EB-709F-43E6-AE64-21C69E7D7BEA}" destId="{078716D5-62AE-4EE7-8B11-5A0B19C4EB55}" srcOrd="1" destOrd="0" presId="urn:microsoft.com/office/officeart/2005/8/layout/orgChart1"/>
    <dgm:cxn modelId="{C5B346A8-AFB4-4253-8677-49B13DDEAA45}" type="presParOf" srcId="{E3C7A7EB-709F-43E6-AE64-21C69E7D7BEA}" destId="{58A246DE-FA47-4CB8-A006-7303E613765D}" srcOrd="2" destOrd="0" presId="urn:microsoft.com/office/officeart/2005/8/layout/orgChart1"/>
    <dgm:cxn modelId="{D85F6208-3FD3-4396-AF6D-048B4BA05332}" type="presParOf" srcId="{A4AA0A59-4786-40B6-8E88-AD860CB5F2AB}" destId="{1F65993F-6665-4549-91A1-C8D9AD84B6D0}" srcOrd="8" destOrd="0" presId="urn:microsoft.com/office/officeart/2005/8/layout/orgChart1"/>
    <dgm:cxn modelId="{6C4809F2-06E4-4F9E-9EB6-D4E287561554}" type="presParOf" srcId="{A4AA0A59-4786-40B6-8E88-AD860CB5F2AB}" destId="{4DA81C51-6F5E-4ADD-AB44-447F6255F593}" srcOrd="9" destOrd="0" presId="urn:microsoft.com/office/officeart/2005/8/layout/orgChart1"/>
    <dgm:cxn modelId="{12723058-98B1-4195-89E5-57180A42573A}" type="presParOf" srcId="{4DA81C51-6F5E-4ADD-AB44-447F6255F593}" destId="{2ABF3DB0-458B-4976-A92C-65D26BB82192}" srcOrd="0" destOrd="0" presId="urn:microsoft.com/office/officeart/2005/8/layout/orgChart1"/>
    <dgm:cxn modelId="{EFB7922F-E1F8-436F-9C56-7AE538C6FD17}" type="presParOf" srcId="{2ABF3DB0-458B-4976-A92C-65D26BB82192}" destId="{5618E846-B195-4CEB-9B1B-1BF155EC45CA}" srcOrd="0" destOrd="0" presId="urn:microsoft.com/office/officeart/2005/8/layout/orgChart1"/>
    <dgm:cxn modelId="{4D481188-F8CA-463C-847E-75D978AFB0D8}" type="presParOf" srcId="{2ABF3DB0-458B-4976-A92C-65D26BB82192}" destId="{10A83032-4612-416E-9465-A21D9A947F1D}" srcOrd="1" destOrd="0" presId="urn:microsoft.com/office/officeart/2005/8/layout/orgChart1"/>
    <dgm:cxn modelId="{075CB812-4338-4D50-B40D-F909C36A677C}" type="presParOf" srcId="{4DA81C51-6F5E-4ADD-AB44-447F6255F593}" destId="{FEA03F65-33D7-4739-84D5-3323A2C80F03}" srcOrd="1" destOrd="0" presId="urn:microsoft.com/office/officeart/2005/8/layout/orgChart1"/>
    <dgm:cxn modelId="{7EB48B4A-FDED-44F9-ABB8-733D031F59D9}" type="presParOf" srcId="{4DA81C51-6F5E-4ADD-AB44-447F6255F593}" destId="{A1452102-7E05-43C7-AFC8-FF3B972C9618}" srcOrd="2" destOrd="0" presId="urn:microsoft.com/office/officeart/2005/8/layout/orgChart1"/>
    <dgm:cxn modelId="{53B33945-CF2C-45A1-A7F6-4F28A146E3DC}" type="presParOf" srcId="{A4AA0A59-4786-40B6-8E88-AD860CB5F2AB}" destId="{164B8A14-4503-4436-BA54-C10668ECF43B}" srcOrd="10" destOrd="0" presId="urn:microsoft.com/office/officeart/2005/8/layout/orgChart1"/>
    <dgm:cxn modelId="{BF7516E4-BF82-40EA-8136-29A0F6256323}" type="presParOf" srcId="{A4AA0A59-4786-40B6-8E88-AD860CB5F2AB}" destId="{37AD7D23-66D0-4AB2-97EE-0D9E325D8BBB}" srcOrd="11" destOrd="0" presId="urn:microsoft.com/office/officeart/2005/8/layout/orgChart1"/>
    <dgm:cxn modelId="{722446C2-7B14-47E8-90F1-F2CC9D75F0BF}" type="presParOf" srcId="{37AD7D23-66D0-4AB2-97EE-0D9E325D8BBB}" destId="{90C3E8C1-823F-48D1-996E-DE74F680731D}" srcOrd="0" destOrd="0" presId="urn:microsoft.com/office/officeart/2005/8/layout/orgChart1"/>
    <dgm:cxn modelId="{A5EA4649-9877-4EF5-9835-6AEB30686866}" type="presParOf" srcId="{90C3E8C1-823F-48D1-996E-DE74F680731D}" destId="{B4D564DA-3FF0-4A52-AB06-A129431D0845}" srcOrd="0" destOrd="0" presId="urn:microsoft.com/office/officeart/2005/8/layout/orgChart1"/>
    <dgm:cxn modelId="{0CBD22AD-3029-4F38-B175-90D84D628F7E}" type="presParOf" srcId="{90C3E8C1-823F-48D1-996E-DE74F680731D}" destId="{CCF570D7-8AF5-4763-845E-88A22B1FDBE9}" srcOrd="1" destOrd="0" presId="urn:microsoft.com/office/officeart/2005/8/layout/orgChart1"/>
    <dgm:cxn modelId="{BC711A1D-CFBB-4267-8091-20D27B3A2F0B}" type="presParOf" srcId="{37AD7D23-66D0-4AB2-97EE-0D9E325D8BBB}" destId="{E402C87F-2F01-4017-AAB2-557C09FEB945}" srcOrd="1" destOrd="0" presId="urn:microsoft.com/office/officeart/2005/8/layout/orgChart1"/>
    <dgm:cxn modelId="{D91B4E87-4182-4CAE-BC69-2FEE1B925D95}" type="presParOf" srcId="{37AD7D23-66D0-4AB2-97EE-0D9E325D8BBB}" destId="{B541BEC4-6494-4CD9-AB01-61B2B8ADBCA6}" srcOrd="2" destOrd="0" presId="urn:microsoft.com/office/officeart/2005/8/layout/orgChart1"/>
    <dgm:cxn modelId="{966E37B7-2C80-4490-9E59-E9453F5B13D1}" type="presParOf" srcId="{A4AA0A59-4786-40B6-8E88-AD860CB5F2AB}" destId="{91E57E12-D36F-46CA-ADF0-08BACB4C39B4}" srcOrd="12" destOrd="0" presId="urn:microsoft.com/office/officeart/2005/8/layout/orgChart1"/>
    <dgm:cxn modelId="{53C89FFD-AF6A-41AF-9752-525DCAC57635}" type="presParOf" srcId="{A4AA0A59-4786-40B6-8E88-AD860CB5F2AB}" destId="{EB51234B-FFF8-4360-A453-4C2A6D879D30}" srcOrd="13" destOrd="0" presId="urn:microsoft.com/office/officeart/2005/8/layout/orgChart1"/>
    <dgm:cxn modelId="{DFEF7E1F-891B-46FF-9EA6-1A96216BAC0A}" type="presParOf" srcId="{EB51234B-FFF8-4360-A453-4C2A6D879D30}" destId="{0EAA77CB-20D1-406B-BCCD-B03A400EF2A6}" srcOrd="0" destOrd="0" presId="urn:microsoft.com/office/officeart/2005/8/layout/orgChart1"/>
    <dgm:cxn modelId="{2E1D0EDD-0747-4298-8C97-75C77A503E52}" type="presParOf" srcId="{0EAA77CB-20D1-406B-BCCD-B03A400EF2A6}" destId="{E1F80E50-C33D-4A2A-B089-246883F868CB}" srcOrd="0" destOrd="0" presId="urn:microsoft.com/office/officeart/2005/8/layout/orgChart1"/>
    <dgm:cxn modelId="{C8686A21-908D-4DD6-92FA-56A413336507}" type="presParOf" srcId="{0EAA77CB-20D1-406B-BCCD-B03A400EF2A6}" destId="{709FB64D-6754-45A8-8162-0A1863FCDD51}" srcOrd="1" destOrd="0" presId="urn:microsoft.com/office/officeart/2005/8/layout/orgChart1"/>
    <dgm:cxn modelId="{3E8C0659-3842-44C4-A722-75538D55F032}" type="presParOf" srcId="{EB51234B-FFF8-4360-A453-4C2A6D879D30}" destId="{18BF05AD-563C-4F53-9579-B1B71901F434}" srcOrd="1" destOrd="0" presId="urn:microsoft.com/office/officeart/2005/8/layout/orgChart1"/>
    <dgm:cxn modelId="{65AEF77A-BE27-4003-9805-649FE70BE768}" type="presParOf" srcId="{EB51234B-FFF8-4360-A453-4C2A6D879D30}" destId="{81CA7AEA-85EB-4E2B-923C-E9081A7A5FB7}" srcOrd="2" destOrd="0" presId="urn:microsoft.com/office/officeart/2005/8/layout/orgChart1"/>
    <dgm:cxn modelId="{A52CB89C-276F-465B-8401-2E069A9F9E4E}" type="presParOf" srcId="{542457DE-0653-4AE0-B2FD-51282B1183B4}" destId="{32715A9B-088F-4F3A-85BE-A2C7A51EBEBF}" srcOrd="2" destOrd="0" presId="urn:microsoft.com/office/officeart/2005/8/layout/orgChart1"/>
    <dgm:cxn modelId="{E9FFC901-C03A-4030-878A-6B32D830F3B2}" type="presParOf" srcId="{FE653CEC-C663-4E71-8A77-2EEF1639FB95}" destId="{5ACEE0FC-8F89-470D-9D24-016184363D2F}" srcOrd="2" destOrd="0" presId="urn:microsoft.com/office/officeart/2005/8/layout/orgChart1"/>
    <dgm:cxn modelId="{A2C7B31D-6BA2-4AC1-A598-7D6318F47EBB}" type="presParOf" srcId="{FE653CEC-C663-4E71-8A77-2EEF1639FB95}" destId="{4E623593-4956-44FB-9A75-F544A84B8F32}" srcOrd="3" destOrd="0" presId="urn:microsoft.com/office/officeart/2005/8/layout/orgChart1"/>
    <dgm:cxn modelId="{6918DD81-707D-486E-A1F1-81C7238CDAC8}" type="presParOf" srcId="{4E623593-4956-44FB-9A75-F544A84B8F32}" destId="{278B70DF-85B1-411B-B367-28A418205187}" srcOrd="0" destOrd="0" presId="urn:microsoft.com/office/officeart/2005/8/layout/orgChart1"/>
    <dgm:cxn modelId="{5A8C5894-7F6B-494A-AD4C-67AABA44D19E}" type="presParOf" srcId="{278B70DF-85B1-411B-B367-28A418205187}" destId="{BCF7D9DD-8265-4239-A380-ABC52C084511}" srcOrd="0" destOrd="0" presId="urn:microsoft.com/office/officeart/2005/8/layout/orgChart1"/>
    <dgm:cxn modelId="{F454E057-D6A6-4F38-B370-7F31CF940D0F}" type="presParOf" srcId="{278B70DF-85B1-411B-B367-28A418205187}" destId="{8BDB5F65-7F81-4DB7-8AA1-1E614EDE9201}" srcOrd="1" destOrd="0" presId="urn:microsoft.com/office/officeart/2005/8/layout/orgChart1"/>
    <dgm:cxn modelId="{9DB79E6D-75E3-4F24-B5DC-E0BD54245F53}" type="presParOf" srcId="{4E623593-4956-44FB-9A75-F544A84B8F32}" destId="{98C1D394-5219-4929-A60F-51FD4B7F25D0}" srcOrd="1" destOrd="0" presId="urn:microsoft.com/office/officeart/2005/8/layout/orgChart1"/>
    <dgm:cxn modelId="{C09B4374-9531-4211-B3F5-262214B9E608}" type="presParOf" srcId="{98C1D394-5219-4929-A60F-51FD4B7F25D0}" destId="{3CBA5E17-718D-471A-9EE0-5AA7CBCA61A9}" srcOrd="0" destOrd="0" presId="urn:microsoft.com/office/officeart/2005/8/layout/orgChart1"/>
    <dgm:cxn modelId="{6CAB6CCD-AD5A-4646-BB3B-0AC01D972C01}" type="presParOf" srcId="{98C1D394-5219-4929-A60F-51FD4B7F25D0}" destId="{B0911B6E-CD91-4678-8E33-DFF4836EB128}" srcOrd="1" destOrd="0" presId="urn:microsoft.com/office/officeart/2005/8/layout/orgChart1"/>
    <dgm:cxn modelId="{559AE17F-D6D6-4837-84DD-7984285B5C37}" type="presParOf" srcId="{B0911B6E-CD91-4678-8E33-DFF4836EB128}" destId="{4F40C814-5AFB-44AB-97BF-DCB53E9DA27D}" srcOrd="0" destOrd="0" presId="urn:microsoft.com/office/officeart/2005/8/layout/orgChart1"/>
    <dgm:cxn modelId="{7638024F-1CD6-4DE9-A9E5-12947DB1F8ED}" type="presParOf" srcId="{4F40C814-5AFB-44AB-97BF-DCB53E9DA27D}" destId="{E2D4F975-AC31-4F10-93EC-E43CBD0EBC87}" srcOrd="0" destOrd="0" presId="urn:microsoft.com/office/officeart/2005/8/layout/orgChart1"/>
    <dgm:cxn modelId="{0AE1811B-1B0E-41E1-B1A0-8CC13E7FED96}" type="presParOf" srcId="{4F40C814-5AFB-44AB-97BF-DCB53E9DA27D}" destId="{76AAA428-6BE2-4180-BD15-E554BB926F29}" srcOrd="1" destOrd="0" presId="urn:microsoft.com/office/officeart/2005/8/layout/orgChart1"/>
    <dgm:cxn modelId="{DCF9C7F2-E1CA-48CB-85FD-65A1AF36DB24}" type="presParOf" srcId="{B0911B6E-CD91-4678-8E33-DFF4836EB128}" destId="{48490349-CBC0-4367-8A56-20297E9C0DB6}" srcOrd="1" destOrd="0" presId="urn:microsoft.com/office/officeart/2005/8/layout/orgChart1"/>
    <dgm:cxn modelId="{D9444A83-6217-491F-A953-561BD96FE6D0}" type="presParOf" srcId="{B0911B6E-CD91-4678-8E33-DFF4836EB128}" destId="{F3406262-BDF8-493C-93AD-F242F22E54B4}" srcOrd="2" destOrd="0" presId="urn:microsoft.com/office/officeart/2005/8/layout/orgChart1"/>
    <dgm:cxn modelId="{4133DB97-1CA9-48BF-9299-A1DB0FBE27E4}" type="presParOf" srcId="{98C1D394-5219-4929-A60F-51FD4B7F25D0}" destId="{8F40D208-BFE8-4ECE-8906-77486D013CB1}" srcOrd="2" destOrd="0" presId="urn:microsoft.com/office/officeart/2005/8/layout/orgChart1"/>
    <dgm:cxn modelId="{4B51CFE7-1708-415B-91DB-A5D6C3912F69}" type="presParOf" srcId="{98C1D394-5219-4929-A60F-51FD4B7F25D0}" destId="{C99E69E8-BC71-4C76-BD1E-73D85118CA81}" srcOrd="3" destOrd="0" presId="urn:microsoft.com/office/officeart/2005/8/layout/orgChart1"/>
    <dgm:cxn modelId="{717578FC-5D71-495E-A523-18BF244969C2}" type="presParOf" srcId="{C99E69E8-BC71-4C76-BD1E-73D85118CA81}" destId="{95D0E705-FFBD-408D-8DAF-BB81B45C0E38}" srcOrd="0" destOrd="0" presId="urn:microsoft.com/office/officeart/2005/8/layout/orgChart1"/>
    <dgm:cxn modelId="{4DD63104-5963-4A7D-813F-46096DE0DEE0}" type="presParOf" srcId="{95D0E705-FFBD-408D-8DAF-BB81B45C0E38}" destId="{1B996F30-2073-4573-8B28-69ED4F05BCEB}" srcOrd="0" destOrd="0" presId="urn:microsoft.com/office/officeart/2005/8/layout/orgChart1"/>
    <dgm:cxn modelId="{77446A72-B976-4DDF-9B7B-15157BA57610}" type="presParOf" srcId="{95D0E705-FFBD-408D-8DAF-BB81B45C0E38}" destId="{D5326F08-85EC-4383-8DBB-4526F06815FD}" srcOrd="1" destOrd="0" presId="urn:microsoft.com/office/officeart/2005/8/layout/orgChart1"/>
    <dgm:cxn modelId="{73F9856F-3C94-48F0-BDF7-3557376FA9F4}" type="presParOf" srcId="{C99E69E8-BC71-4C76-BD1E-73D85118CA81}" destId="{1A14EE38-4EEA-456F-ADD1-E919CEC31350}" srcOrd="1" destOrd="0" presId="urn:microsoft.com/office/officeart/2005/8/layout/orgChart1"/>
    <dgm:cxn modelId="{7B47ED5A-4A3D-4876-85AA-3ED3D39197AA}" type="presParOf" srcId="{C99E69E8-BC71-4C76-BD1E-73D85118CA81}" destId="{5CEE4D8F-78B7-414E-87B3-ADF1D8CB0130}" srcOrd="2" destOrd="0" presId="urn:microsoft.com/office/officeart/2005/8/layout/orgChart1"/>
    <dgm:cxn modelId="{E4273597-40F2-4446-B058-4216E3768CCE}" type="presParOf" srcId="{98C1D394-5219-4929-A60F-51FD4B7F25D0}" destId="{03D270B8-A5AB-4612-8801-EC211FCD9C2B}" srcOrd="4" destOrd="0" presId="urn:microsoft.com/office/officeart/2005/8/layout/orgChart1"/>
    <dgm:cxn modelId="{AA20A2BA-1ACC-4DBB-AA7C-DD1FD99B7F1F}" type="presParOf" srcId="{98C1D394-5219-4929-A60F-51FD4B7F25D0}" destId="{9FF7CE1D-D3D2-4A53-9AE2-46BD83B448D0}" srcOrd="5" destOrd="0" presId="urn:microsoft.com/office/officeart/2005/8/layout/orgChart1"/>
    <dgm:cxn modelId="{55A88DE8-6119-4ED2-BBF6-E799CF173FEF}" type="presParOf" srcId="{9FF7CE1D-D3D2-4A53-9AE2-46BD83B448D0}" destId="{30DA51B2-D5C3-44C7-9786-7F9841E657DC}" srcOrd="0" destOrd="0" presId="urn:microsoft.com/office/officeart/2005/8/layout/orgChart1"/>
    <dgm:cxn modelId="{6D438E59-2E52-4641-9D01-B651B78757E4}" type="presParOf" srcId="{30DA51B2-D5C3-44C7-9786-7F9841E657DC}" destId="{DD7AF6F3-3523-45D1-9F26-99B97CC0E94D}" srcOrd="0" destOrd="0" presId="urn:microsoft.com/office/officeart/2005/8/layout/orgChart1"/>
    <dgm:cxn modelId="{84053F7E-9958-4A1F-9FC7-58C7BD4D2F01}" type="presParOf" srcId="{30DA51B2-D5C3-44C7-9786-7F9841E657DC}" destId="{B898965D-CCB2-4035-B43B-47710278B5A3}" srcOrd="1" destOrd="0" presId="urn:microsoft.com/office/officeart/2005/8/layout/orgChart1"/>
    <dgm:cxn modelId="{0BFFC28E-A5D8-4E21-A977-1BEF6662EFF1}" type="presParOf" srcId="{9FF7CE1D-D3D2-4A53-9AE2-46BD83B448D0}" destId="{7FEB074E-0A03-41E4-A39D-D2ABBD9A885F}" srcOrd="1" destOrd="0" presId="urn:microsoft.com/office/officeart/2005/8/layout/orgChart1"/>
    <dgm:cxn modelId="{3303E5B2-EDF9-422F-BC6A-583A2914641F}" type="presParOf" srcId="{9FF7CE1D-D3D2-4A53-9AE2-46BD83B448D0}" destId="{6DCDF440-D7E1-4E11-914C-FBAADBC4D1B1}" srcOrd="2" destOrd="0" presId="urn:microsoft.com/office/officeart/2005/8/layout/orgChart1"/>
    <dgm:cxn modelId="{0756B4E6-3603-4AAE-82F7-2DF8F4B49CC5}" type="presParOf" srcId="{98C1D394-5219-4929-A60F-51FD4B7F25D0}" destId="{E8EF376E-0F4D-407D-9D86-063A14FC1573}" srcOrd="6" destOrd="0" presId="urn:microsoft.com/office/officeart/2005/8/layout/orgChart1"/>
    <dgm:cxn modelId="{A3D3303C-AA45-476E-BD6D-C110FEC1872D}" type="presParOf" srcId="{98C1D394-5219-4929-A60F-51FD4B7F25D0}" destId="{F63B2911-3AAE-4D59-88CD-C592038367A5}" srcOrd="7" destOrd="0" presId="urn:microsoft.com/office/officeart/2005/8/layout/orgChart1"/>
    <dgm:cxn modelId="{F4EBBAB2-6F70-4387-BB3D-375DABEB117D}" type="presParOf" srcId="{F63B2911-3AAE-4D59-88CD-C592038367A5}" destId="{E62F88DF-C487-4BD3-BAF8-F9D8A110751B}" srcOrd="0" destOrd="0" presId="urn:microsoft.com/office/officeart/2005/8/layout/orgChart1"/>
    <dgm:cxn modelId="{2D14B0DB-82DB-4E84-BF92-35F22371DC45}" type="presParOf" srcId="{E62F88DF-C487-4BD3-BAF8-F9D8A110751B}" destId="{AA761951-B810-438F-811C-D3ED06E84F50}" srcOrd="0" destOrd="0" presId="urn:microsoft.com/office/officeart/2005/8/layout/orgChart1"/>
    <dgm:cxn modelId="{2F31B8EE-8EC6-45F6-9A1B-8EE0E8A36FE2}" type="presParOf" srcId="{E62F88DF-C487-4BD3-BAF8-F9D8A110751B}" destId="{EBC79C91-1153-4A40-AF64-BA93BB8A4938}" srcOrd="1" destOrd="0" presId="urn:microsoft.com/office/officeart/2005/8/layout/orgChart1"/>
    <dgm:cxn modelId="{F2D76D8F-7451-4BF4-AF21-EAFE3D9E84D1}" type="presParOf" srcId="{F63B2911-3AAE-4D59-88CD-C592038367A5}" destId="{D22595CE-CCF1-4BAC-837A-3496330033C4}" srcOrd="1" destOrd="0" presId="urn:microsoft.com/office/officeart/2005/8/layout/orgChart1"/>
    <dgm:cxn modelId="{F8AAFA3C-95DE-471E-A9D2-D7CC4AAAFDA8}" type="presParOf" srcId="{F63B2911-3AAE-4D59-88CD-C592038367A5}" destId="{D4061B1D-BB6A-4326-94D1-04E072B3CB6C}" srcOrd="2" destOrd="0" presId="urn:microsoft.com/office/officeart/2005/8/layout/orgChart1"/>
    <dgm:cxn modelId="{93C4AD7C-B8A8-48EB-86BA-9D61FF8B825D}" type="presParOf" srcId="{98C1D394-5219-4929-A60F-51FD4B7F25D0}" destId="{F06E3695-D661-42E3-B8B7-39E04C7093E6}" srcOrd="8" destOrd="0" presId="urn:microsoft.com/office/officeart/2005/8/layout/orgChart1"/>
    <dgm:cxn modelId="{EEA758CF-F1D4-4445-8EFF-6AEF38DBAA57}" type="presParOf" srcId="{98C1D394-5219-4929-A60F-51FD4B7F25D0}" destId="{E70A2000-DB9C-4BFC-9428-B07849FF7837}" srcOrd="9" destOrd="0" presId="urn:microsoft.com/office/officeart/2005/8/layout/orgChart1"/>
    <dgm:cxn modelId="{1E415189-F108-48E1-9C2B-BA4DD0961397}" type="presParOf" srcId="{E70A2000-DB9C-4BFC-9428-B07849FF7837}" destId="{B6D0D4DE-06FA-4ED9-B0EB-85FE56B4DD18}" srcOrd="0" destOrd="0" presId="urn:microsoft.com/office/officeart/2005/8/layout/orgChart1"/>
    <dgm:cxn modelId="{05752B6E-363E-459D-A309-3CE9099B0A68}" type="presParOf" srcId="{B6D0D4DE-06FA-4ED9-B0EB-85FE56B4DD18}" destId="{ECCF731C-8B65-46F5-A729-1CD05F277CC5}" srcOrd="0" destOrd="0" presId="urn:microsoft.com/office/officeart/2005/8/layout/orgChart1"/>
    <dgm:cxn modelId="{8CB199BA-7314-4975-8498-A1D58BC25D36}" type="presParOf" srcId="{B6D0D4DE-06FA-4ED9-B0EB-85FE56B4DD18}" destId="{880A8DDE-44EE-4655-91B0-AAEB17B9F26F}" srcOrd="1" destOrd="0" presId="urn:microsoft.com/office/officeart/2005/8/layout/orgChart1"/>
    <dgm:cxn modelId="{D44EC9AB-D25C-4A03-A7EC-27D70F811FD3}" type="presParOf" srcId="{E70A2000-DB9C-4BFC-9428-B07849FF7837}" destId="{41C3B238-5020-44FA-A124-013A6CFB88E4}" srcOrd="1" destOrd="0" presId="urn:microsoft.com/office/officeart/2005/8/layout/orgChart1"/>
    <dgm:cxn modelId="{2ED6259C-A002-4860-BFBA-653F953B0720}" type="presParOf" srcId="{E70A2000-DB9C-4BFC-9428-B07849FF7837}" destId="{6F0C5974-5BFE-495E-A046-FB90BBD54842}" srcOrd="2" destOrd="0" presId="urn:microsoft.com/office/officeart/2005/8/layout/orgChart1"/>
    <dgm:cxn modelId="{826FF613-CB75-45B9-B2EC-F1461C5F2065}" type="presParOf" srcId="{98C1D394-5219-4929-A60F-51FD4B7F25D0}" destId="{40E6C0E0-87C8-4ED1-A397-47997C386424}" srcOrd="10" destOrd="0" presId="urn:microsoft.com/office/officeart/2005/8/layout/orgChart1"/>
    <dgm:cxn modelId="{78534A88-407C-4ECF-8F79-C362484EA632}" type="presParOf" srcId="{98C1D394-5219-4929-A60F-51FD4B7F25D0}" destId="{6FE9427D-141D-4BDD-B883-9F37DFEE4585}" srcOrd="11" destOrd="0" presId="urn:microsoft.com/office/officeart/2005/8/layout/orgChart1"/>
    <dgm:cxn modelId="{2E3F0F6E-DE16-4FC7-8056-E34B4D233B36}" type="presParOf" srcId="{6FE9427D-141D-4BDD-B883-9F37DFEE4585}" destId="{4D27C572-0FDC-4D0B-97A2-93E81EFF0CCB}" srcOrd="0" destOrd="0" presId="urn:microsoft.com/office/officeart/2005/8/layout/orgChart1"/>
    <dgm:cxn modelId="{E044FA51-31E2-4311-BE7A-28BC9DAEC28A}" type="presParOf" srcId="{4D27C572-0FDC-4D0B-97A2-93E81EFF0CCB}" destId="{C75647FD-0371-4993-A689-381E6B727EAA}" srcOrd="0" destOrd="0" presId="urn:microsoft.com/office/officeart/2005/8/layout/orgChart1"/>
    <dgm:cxn modelId="{3A17E66F-CFEE-4569-A65B-6E112EDCD48F}" type="presParOf" srcId="{4D27C572-0FDC-4D0B-97A2-93E81EFF0CCB}" destId="{265F5996-2CBB-4438-8820-E9FD383C97E4}" srcOrd="1" destOrd="0" presId="urn:microsoft.com/office/officeart/2005/8/layout/orgChart1"/>
    <dgm:cxn modelId="{57197A85-BBF7-4FF8-88A3-B01E45832E87}" type="presParOf" srcId="{6FE9427D-141D-4BDD-B883-9F37DFEE4585}" destId="{E5F6A9EB-84A4-4CE0-AA58-3598FB70473E}" srcOrd="1" destOrd="0" presId="urn:microsoft.com/office/officeart/2005/8/layout/orgChart1"/>
    <dgm:cxn modelId="{218C0B74-251A-49CA-9E29-D06745696944}" type="presParOf" srcId="{6FE9427D-141D-4BDD-B883-9F37DFEE4585}" destId="{9858CC35-5EE8-45CA-9E0B-5DA52499D547}" srcOrd="2" destOrd="0" presId="urn:microsoft.com/office/officeart/2005/8/layout/orgChart1"/>
    <dgm:cxn modelId="{E1F9340D-A823-4C57-BC28-FE49623D458F}" type="presParOf" srcId="{98C1D394-5219-4929-A60F-51FD4B7F25D0}" destId="{EF70585E-30F5-4F98-8BDA-7700B47CB833}" srcOrd="12" destOrd="0" presId="urn:microsoft.com/office/officeart/2005/8/layout/orgChart1"/>
    <dgm:cxn modelId="{36550763-E101-43D6-AB6C-6B620B742084}" type="presParOf" srcId="{98C1D394-5219-4929-A60F-51FD4B7F25D0}" destId="{57EE8F70-585B-4A41-AB0D-F3454A6D7FD0}" srcOrd="13" destOrd="0" presId="urn:microsoft.com/office/officeart/2005/8/layout/orgChart1"/>
    <dgm:cxn modelId="{082CE2A9-508F-4FD0-8314-FF44F676BF45}" type="presParOf" srcId="{57EE8F70-585B-4A41-AB0D-F3454A6D7FD0}" destId="{9EBD2C26-EE7B-44F5-9C61-10846EF6F9E6}" srcOrd="0" destOrd="0" presId="urn:microsoft.com/office/officeart/2005/8/layout/orgChart1"/>
    <dgm:cxn modelId="{62A8652C-4563-4DC6-8912-662449FB6D87}" type="presParOf" srcId="{9EBD2C26-EE7B-44F5-9C61-10846EF6F9E6}" destId="{2691B491-9D50-436E-BF6F-E1FD61597912}" srcOrd="0" destOrd="0" presId="urn:microsoft.com/office/officeart/2005/8/layout/orgChart1"/>
    <dgm:cxn modelId="{2967E33F-EB7A-4D23-B446-B91A8B82822C}" type="presParOf" srcId="{9EBD2C26-EE7B-44F5-9C61-10846EF6F9E6}" destId="{56184B35-B070-4121-BD9B-076D38DA6965}" srcOrd="1" destOrd="0" presId="urn:microsoft.com/office/officeart/2005/8/layout/orgChart1"/>
    <dgm:cxn modelId="{20C2F185-9C9E-4845-8B67-BC498779FB06}" type="presParOf" srcId="{57EE8F70-585B-4A41-AB0D-F3454A6D7FD0}" destId="{56DC470B-1630-4E2E-81AE-5D228CD9C496}" srcOrd="1" destOrd="0" presId="urn:microsoft.com/office/officeart/2005/8/layout/orgChart1"/>
    <dgm:cxn modelId="{C13E3D63-F8A3-4FEC-AA30-9EE26AD47CF2}" type="presParOf" srcId="{57EE8F70-585B-4A41-AB0D-F3454A6D7FD0}" destId="{1CF81FD2-E300-41DF-B4B8-61657978BEAD}" srcOrd="2" destOrd="0" presId="urn:microsoft.com/office/officeart/2005/8/layout/orgChart1"/>
    <dgm:cxn modelId="{1E543277-21D1-450D-B53B-A3DAD79468B1}" type="presParOf" srcId="{98C1D394-5219-4929-A60F-51FD4B7F25D0}" destId="{9C65F0E8-5ECC-4FDC-A350-0921DB898578}" srcOrd="14" destOrd="0" presId="urn:microsoft.com/office/officeart/2005/8/layout/orgChart1"/>
    <dgm:cxn modelId="{4F7C0C87-9081-45FE-AEA2-6EB6B75B903F}" type="presParOf" srcId="{98C1D394-5219-4929-A60F-51FD4B7F25D0}" destId="{85CC4E3B-99F4-41FF-9D6C-6441640E6FE6}" srcOrd="15" destOrd="0" presId="urn:microsoft.com/office/officeart/2005/8/layout/orgChart1"/>
    <dgm:cxn modelId="{F9192119-3F9A-4FEB-8624-F2F5FA2BF255}" type="presParOf" srcId="{85CC4E3B-99F4-41FF-9D6C-6441640E6FE6}" destId="{43BE511E-118D-4ADF-AB1C-FAE9F877D214}" srcOrd="0" destOrd="0" presId="urn:microsoft.com/office/officeart/2005/8/layout/orgChart1"/>
    <dgm:cxn modelId="{67F61D38-AA6A-4580-9CB2-B0735297F69A}" type="presParOf" srcId="{43BE511E-118D-4ADF-AB1C-FAE9F877D214}" destId="{B61D658E-7963-474A-A08E-8F1BD779925D}" srcOrd="0" destOrd="0" presId="urn:microsoft.com/office/officeart/2005/8/layout/orgChart1"/>
    <dgm:cxn modelId="{8B5977EA-360F-4BEF-ACDF-B34A1AFCC240}" type="presParOf" srcId="{43BE511E-118D-4ADF-AB1C-FAE9F877D214}" destId="{E1CDD1C9-5CB2-45FD-8572-896B9E199DEB}" srcOrd="1" destOrd="0" presId="urn:microsoft.com/office/officeart/2005/8/layout/orgChart1"/>
    <dgm:cxn modelId="{597B7015-9606-46E2-B117-2BBFB82BD033}" type="presParOf" srcId="{85CC4E3B-99F4-41FF-9D6C-6441640E6FE6}" destId="{FFED44CA-27B6-4C19-A7E0-9AF74CED25F0}" srcOrd="1" destOrd="0" presId="urn:microsoft.com/office/officeart/2005/8/layout/orgChart1"/>
    <dgm:cxn modelId="{13755817-814F-46E0-A413-43CF4AACDE38}" type="presParOf" srcId="{85CC4E3B-99F4-41FF-9D6C-6441640E6FE6}" destId="{7C7DBE2C-8E16-4EEF-BF0C-88416829C649}" srcOrd="2" destOrd="0" presId="urn:microsoft.com/office/officeart/2005/8/layout/orgChart1"/>
    <dgm:cxn modelId="{854E7670-9DE5-4281-B7AA-517FB66E47E4}" type="presParOf" srcId="{98C1D394-5219-4929-A60F-51FD4B7F25D0}" destId="{6281BB1A-57D9-4F77-B6BD-05DA770F6BAC}" srcOrd="16" destOrd="0" presId="urn:microsoft.com/office/officeart/2005/8/layout/orgChart1"/>
    <dgm:cxn modelId="{C7304E06-3EBE-4DA6-8131-794C9B0E7A61}" type="presParOf" srcId="{98C1D394-5219-4929-A60F-51FD4B7F25D0}" destId="{FEA84CB1-ED8A-45C9-9FF9-653002C8F43D}" srcOrd="17" destOrd="0" presId="urn:microsoft.com/office/officeart/2005/8/layout/orgChart1"/>
    <dgm:cxn modelId="{F2667813-49DB-4478-BF27-B8225E9D53F4}" type="presParOf" srcId="{FEA84CB1-ED8A-45C9-9FF9-653002C8F43D}" destId="{37CB5C86-DE13-4332-BED5-2F91DAE6A3C8}" srcOrd="0" destOrd="0" presId="urn:microsoft.com/office/officeart/2005/8/layout/orgChart1"/>
    <dgm:cxn modelId="{EFAC9E1B-2ECD-4E59-8F2A-A24DA8C35B41}" type="presParOf" srcId="{37CB5C86-DE13-4332-BED5-2F91DAE6A3C8}" destId="{0482D53E-D803-4EB8-8A47-53B6F66DDC19}" srcOrd="0" destOrd="0" presId="urn:microsoft.com/office/officeart/2005/8/layout/orgChart1"/>
    <dgm:cxn modelId="{A48D114B-6AB6-4516-9E5D-3197510585D7}" type="presParOf" srcId="{37CB5C86-DE13-4332-BED5-2F91DAE6A3C8}" destId="{D11EA156-0AE1-47DC-98F1-7A5E1A6EDE7B}" srcOrd="1" destOrd="0" presId="urn:microsoft.com/office/officeart/2005/8/layout/orgChart1"/>
    <dgm:cxn modelId="{B9E2DA47-531B-44E5-9CBD-4E05485D9891}" type="presParOf" srcId="{FEA84CB1-ED8A-45C9-9FF9-653002C8F43D}" destId="{44E76BF2-080B-4883-A170-EBD9485C53C3}" srcOrd="1" destOrd="0" presId="urn:microsoft.com/office/officeart/2005/8/layout/orgChart1"/>
    <dgm:cxn modelId="{494520D7-B6D7-4B31-B7CB-2F6905770670}" type="presParOf" srcId="{FEA84CB1-ED8A-45C9-9FF9-653002C8F43D}" destId="{207C60AF-A9D5-4452-9593-F9D32DE99AEA}" srcOrd="2" destOrd="0" presId="urn:microsoft.com/office/officeart/2005/8/layout/orgChart1"/>
    <dgm:cxn modelId="{33228E9F-7C0B-48DD-BF94-2C0ECBEED413}" type="presParOf" srcId="{4E623593-4956-44FB-9A75-F544A84B8F32}" destId="{C942E927-7AC3-4C42-B2AE-4AFECE65178A}" srcOrd="2" destOrd="0" presId="urn:microsoft.com/office/officeart/2005/8/layout/orgChart1"/>
    <dgm:cxn modelId="{B4F781D8-BE3F-4699-9137-B1288D70CB7C}" type="presParOf" srcId="{FE653CEC-C663-4E71-8A77-2EEF1639FB95}" destId="{3C910E1A-A95F-4438-BDDD-5BE3FE0242DB}" srcOrd="4" destOrd="0" presId="urn:microsoft.com/office/officeart/2005/8/layout/orgChart1"/>
    <dgm:cxn modelId="{8E2375EB-516D-411D-BCF2-414AB2F848EC}" type="presParOf" srcId="{FE653CEC-C663-4E71-8A77-2EEF1639FB95}" destId="{F6D230A3-D27E-45DD-9921-2BC8CAB23D81}" srcOrd="5" destOrd="0" presId="urn:microsoft.com/office/officeart/2005/8/layout/orgChart1"/>
    <dgm:cxn modelId="{3CE6B0CA-386C-4E1F-ABFD-4C00A83D8A7C}" type="presParOf" srcId="{F6D230A3-D27E-45DD-9921-2BC8CAB23D81}" destId="{EB87470A-AE62-4EF5-9355-41013700197C}" srcOrd="0" destOrd="0" presId="urn:microsoft.com/office/officeart/2005/8/layout/orgChart1"/>
    <dgm:cxn modelId="{61500A33-E168-4360-9DF9-670EF710D76A}" type="presParOf" srcId="{EB87470A-AE62-4EF5-9355-41013700197C}" destId="{A799DF0D-FA52-40F6-9CAF-203B2C2045DF}" srcOrd="0" destOrd="0" presId="urn:microsoft.com/office/officeart/2005/8/layout/orgChart1"/>
    <dgm:cxn modelId="{94BEECA7-6F08-4B38-BD63-621EA7495F66}" type="presParOf" srcId="{EB87470A-AE62-4EF5-9355-41013700197C}" destId="{7D61713E-4A4B-4207-A3D4-2676F17A1B92}" srcOrd="1" destOrd="0" presId="urn:microsoft.com/office/officeart/2005/8/layout/orgChart1"/>
    <dgm:cxn modelId="{DF639D14-AE64-4332-A97A-FB84477C9D18}" type="presParOf" srcId="{F6D230A3-D27E-45DD-9921-2BC8CAB23D81}" destId="{DCA235D0-5F49-435C-BEBC-40C2D91BB027}" srcOrd="1" destOrd="0" presId="urn:microsoft.com/office/officeart/2005/8/layout/orgChart1"/>
    <dgm:cxn modelId="{CBD95800-576F-4239-9B57-45BFEEE86402}" type="presParOf" srcId="{DCA235D0-5F49-435C-BEBC-40C2D91BB027}" destId="{3616E8A8-8B33-4D9E-8CAB-AB6A5F035D23}" srcOrd="0" destOrd="0" presId="urn:microsoft.com/office/officeart/2005/8/layout/orgChart1"/>
    <dgm:cxn modelId="{469DE659-E05B-48F1-B107-31BEF1143C1D}" type="presParOf" srcId="{DCA235D0-5F49-435C-BEBC-40C2D91BB027}" destId="{1E2D88B8-7FA2-49E9-913A-3BA0463B7308}" srcOrd="1" destOrd="0" presId="urn:microsoft.com/office/officeart/2005/8/layout/orgChart1"/>
    <dgm:cxn modelId="{9FB18FC7-4B5A-4A94-B1DA-7280F7C11D81}" type="presParOf" srcId="{1E2D88B8-7FA2-49E9-913A-3BA0463B7308}" destId="{36096F20-E6A8-4D8B-99F3-39376F33913D}" srcOrd="0" destOrd="0" presId="urn:microsoft.com/office/officeart/2005/8/layout/orgChart1"/>
    <dgm:cxn modelId="{4A49A765-E97E-4D38-A03D-685EF822ADB9}" type="presParOf" srcId="{36096F20-E6A8-4D8B-99F3-39376F33913D}" destId="{10144489-B991-4DE6-A5B4-96E0FB964BFD}" srcOrd="0" destOrd="0" presId="urn:microsoft.com/office/officeart/2005/8/layout/orgChart1"/>
    <dgm:cxn modelId="{EEE34E10-870A-407E-B70A-541E1ACB3F92}" type="presParOf" srcId="{36096F20-E6A8-4D8B-99F3-39376F33913D}" destId="{E26E48F2-B452-4908-9F7A-841BFBCB2431}" srcOrd="1" destOrd="0" presId="urn:microsoft.com/office/officeart/2005/8/layout/orgChart1"/>
    <dgm:cxn modelId="{BDD171AA-9609-4662-9DEA-A6F4F5B791D5}" type="presParOf" srcId="{1E2D88B8-7FA2-49E9-913A-3BA0463B7308}" destId="{F1E4FBA0-5FEC-4477-ABB9-E83D2C68034D}" srcOrd="1" destOrd="0" presId="urn:microsoft.com/office/officeart/2005/8/layout/orgChart1"/>
    <dgm:cxn modelId="{842091EA-81F2-4FB8-8D3A-ADD725378124}" type="presParOf" srcId="{1E2D88B8-7FA2-49E9-913A-3BA0463B7308}" destId="{A72B6C30-DEFB-4192-828B-CED751AA1EE9}" srcOrd="2" destOrd="0" presId="urn:microsoft.com/office/officeart/2005/8/layout/orgChart1"/>
    <dgm:cxn modelId="{C02AD4C7-4ECA-42C9-9657-73FB90085AA3}" type="presParOf" srcId="{DCA235D0-5F49-435C-BEBC-40C2D91BB027}" destId="{CB7B59A5-E402-4337-AD9C-E8FC1655BC0A}" srcOrd="2" destOrd="0" presId="urn:microsoft.com/office/officeart/2005/8/layout/orgChart1"/>
    <dgm:cxn modelId="{6D7DC323-7330-4ABD-BEB3-BD401BFB5DFC}" type="presParOf" srcId="{DCA235D0-5F49-435C-BEBC-40C2D91BB027}" destId="{9CE93927-1CC4-4412-B725-FA9FD6BDCE9C}" srcOrd="3" destOrd="0" presId="urn:microsoft.com/office/officeart/2005/8/layout/orgChart1"/>
    <dgm:cxn modelId="{0846C906-12FF-4241-B776-06C663E97E68}" type="presParOf" srcId="{9CE93927-1CC4-4412-B725-FA9FD6BDCE9C}" destId="{28C11820-8729-475C-9F45-1344CCDB0AF1}" srcOrd="0" destOrd="0" presId="urn:microsoft.com/office/officeart/2005/8/layout/orgChart1"/>
    <dgm:cxn modelId="{BB954880-D27E-4BFF-BB56-4F8A66304C18}" type="presParOf" srcId="{28C11820-8729-475C-9F45-1344CCDB0AF1}" destId="{00B1C6E7-AF24-4827-822F-959ACEC07B6A}" srcOrd="0" destOrd="0" presId="urn:microsoft.com/office/officeart/2005/8/layout/orgChart1"/>
    <dgm:cxn modelId="{C64D501A-D498-4949-B28B-52923AB00F61}" type="presParOf" srcId="{28C11820-8729-475C-9F45-1344CCDB0AF1}" destId="{86B1C191-84CC-4010-B69D-2B40D08BFDE0}" srcOrd="1" destOrd="0" presId="urn:microsoft.com/office/officeart/2005/8/layout/orgChart1"/>
    <dgm:cxn modelId="{D318D60E-01F5-4BF0-8F24-322AA282E24D}" type="presParOf" srcId="{9CE93927-1CC4-4412-B725-FA9FD6BDCE9C}" destId="{8B3EF50D-DAE6-4771-ACC1-0F2D9E9C4A57}" srcOrd="1" destOrd="0" presId="urn:microsoft.com/office/officeart/2005/8/layout/orgChart1"/>
    <dgm:cxn modelId="{879F0EF6-4717-4CCF-8352-F8F0422F1DE9}" type="presParOf" srcId="{9CE93927-1CC4-4412-B725-FA9FD6BDCE9C}" destId="{C22C677F-FB45-45D3-BA29-000A39650BCE}" srcOrd="2" destOrd="0" presId="urn:microsoft.com/office/officeart/2005/8/layout/orgChart1"/>
    <dgm:cxn modelId="{8D0E9282-A362-4E95-8B03-6A8A1CE67452}" type="presParOf" srcId="{DCA235D0-5F49-435C-BEBC-40C2D91BB027}" destId="{805ED453-4C22-4456-B319-D442D8FA62E5}" srcOrd="4" destOrd="0" presId="urn:microsoft.com/office/officeart/2005/8/layout/orgChart1"/>
    <dgm:cxn modelId="{D7CD1882-CF72-46E7-8EB9-35C0DA5E794E}" type="presParOf" srcId="{DCA235D0-5F49-435C-BEBC-40C2D91BB027}" destId="{92793B21-894D-4FF9-9D85-B59139B08170}" srcOrd="5" destOrd="0" presId="urn:microsoft.com/office/officeart/2005/8/layout/orgChart1"/>
    <dgm:cxn modelId="{D56C678A-40D6-4C8E-A922-660A58098484}" type="presParOf" srcId="{92793B21-894D-4FF9-9D85-B59139B08170}" destId="{6365FDEA-8B81-4981-A389-1AD6048E76E2}" srcOrd="0" destOrd="0" presId="urn:microsoft.com/office/officeart/2005/8/layout/orgChart1"/>
    <dgm:cxn modelId="{C89E0673-DAA6-4033-8DCD-6918767D7920}" type="presParOf" srcId="{6365FDEA-8B81-4981-A389-1AD6048E76E2}" destId="{AA835EA1-91DD-4CAE-91B7-2B116558B30D}" srcOrd="0" destOrd="0" presId="urn:microsoft.com/office/officeart/2005/8/layout/orgChart1"/>
    <dgm:cxn modelId="{7D463195-89E4-4B17-8449-CF8C9E5FCDA8}" type="presParOf" srcId="{6365FDEA-8B81-4981-A389-1AD6048E76E2}" destId="{06F69B65-1F15-44E0-A344-B5D942F52E6B}" srcOrd="1" destOrd="0" presId="urn:microsoft.com/office/officeart/2005/8/layout/orgChart1"/>
    <dgm:cxn modelId="{E88A310C-932E-40D9-9ED9-ED34DBAF0248}" type="presParOf" srcId="{92793B21-894D-4FF9-9D85-B59139B08170}" destId="{ED3B05D0-2C82-4BD8-AC92-6195101195A4}" srcOrd="1" destOrd="0" presId="urn:microsoft.com/office/officeart/2005/8/layout/orgChart1"/>
    <dgm:cxn modelId="{67D4C44D-DBBF-4CA8-B907-4C31A3CB105F}" type="presParOf" srcId="{92793B21-894D-4FF9-9D85-B59139B08170}" destId="{F9750098-3F2D-4459-A3DB-85AEBFF9B3FB}" srcOrd="2" destOrd="0" presId="urn:microsoft.com/office/officeart/2005/8/layout/orgChart1"/>
    <dgm:cxn modelId="{0465D6B6-4C07-4F66-99C8-A6628BB4A893}" type="presParOf" srcId="{DCA235D0-5F49-435C-BEBC-40C2D91BB027}" destId="{0CA96AFF-4EE5-4E61-88DC-453D47D9B27A}" srcOrd="6" destOrd="0" presId="urn:microsoft.com/office/officeart/2005/8/layout/orgChart1"/>
    <dgm:cxn modelId="{394E7A19-ADAF-4C4A-9178-33223C32C66F}" type="presParOf" srcId="{DCA235D0-5F49-435C-BEBC-40C2D91BB027}" destId="{FF72A024-B5D9-4D10-9626-16D6C273C658}" srcOrd="7" destOrd="0" presId="urn:microsoft.com/office/officeart/2005/8/layout/orgChart1"/>
    <dgm:cxn modelId="{99403773-8AB4-422C-BF60-6321A9680632}" type="presParOf" srcId="{FF72A024-B5D9-4D10-9626-16D6C273C658}" destId="{5FB32B4A-E4E1-4B22-B924-8795C7498968}" srcOrd="0" destOrd="0" presId="urn:microsoft.com/office/officeart/2005/8/layout/orgChart1"/>
    <dgm:cxn modelId="{2F37F28D-E2BF-4A50-A7E9-E93529893526}" type="presParOf" srcId="{5FB32B4A-E4E1-4B22-B924-8795C7498968}" destId="{7C57ED6D-A3E2-4BD1-858C-536BF6540398}" srcOrd="0" destOrd="0" presId="urn:microsoft.com/office/officeart/2005/8/layout/orgChart1"/>
    <dgm:cxn modelId="{1817B833-6FD1-4BC9-AEED-8BE65D099FC9}" type="presParOf" srcId="{5FB32B4A-E4E1-4B22-B924-8795C7498968}" destId="{1B25E003-EEF6-4D11-A700-FA774ECAB471}" srcOrd="1" destOrd="0" presId="urn:microsoft.com/office/officeart/2005/8/layout/orgChart1"/>
    <dgm:cxn modelId="{BD1E7E14-0D90-44AE-831B-D4E0F9C1FC17}" type="presParOf" srcId="{FF72A024-B5D9-4D10-9626-16D6C273C658}" destId="{56E3F0CA-A013-4DC6-9322-05FA80469302}" srcOrd="1" destOrd="0" presId="urn:microsoft.com/office/officeart/2005/8/layout/orgChart1"/>
    <dgm:cxn modelId="{01C4D6B7-C146-4DC9-A4A8-D08A285257D0}" type="presParOf" srcId="{FF72A024-B5D9-4D10-9626-16D6C273C658}" destId="{020F212F-D0A9-415A-8284-57CE3A76ED45}" srcOrd="2" destOrd="0" presId="urn:microsoft.com/office/officeart/2005/8/layout/orgChart1"/>
    <dgm:cxn modelId="{8AED2638-A4F0-4A56-A994-060EE71C8D84}" type="presParOf" srcId="{F6D230A3-D27E-45DD-9921-2BC8CAB23D81}" destId="{A096720F-01EF-48F6-8759-6FB2A755139C}" srcOrd="2" destOrd="0" presId="urn:microsoft.com/office/officeart/2005/8/layout/orgChart1"/>
    <dgm:cxn modelId="{31B49EFC-757F-47F1-9FFC-EEE21A1BC5EC}" type="presParOf" srcId="{FE653CEC-C663-4E71-8A77-2EEF1639FB95}" destId="{4A7C4F61-BCC6-48DA-B8AD-6BA3A35AD270}" srcOrd="6" destOrd="0" presId="urn:microsoft.com/office/officeart/2005/8/layout/orgChart1"/>
    <dgm:cxn modelId="{F31BFBCE-A1C3-42E7-A035-C0F1AC7DC8A2}" type="presParOf" srcId="{FE653CEC-C663-4E71-8A77-2EEF1639FB95}" destId="{09DA9213-6AC2-4A9C-A353-BD568D1BEC71}" srcOrd="7" destOrd="0" presId="urn:microsoft.com/office/officeart/2005/8/layout/orgChart1"/>
    <dgm:cxn modelId="{84BFFBA5-3386-4566-86A1-0AEE4E535600}" type="presParOf" srcId="{09DA9213-6AC2-4A9C-A353-BD568D1BEC71}" destId="{AEFC9D14-92C3-45F2-8CCA-17C02A9F4F8B}" srcOrd="0" destOrd="0" presId="urn:microsoft.com/office/officeart/2005/8/layout/orgChart1"/>
    <dgm:cxn modelId="{B2DE99D9-BFDA-49B7-B57E-AEE328F53466}" type="presParOf" srcId="{AEFC9D14-92C3-45F2-8CCA-17C02A9F4F8B}" destId="{622CC838-5B77-4ED5-B961-51E351F094D8}" srcOrd="0" destOrd="0" presId="urn:microsoft.com/office/officeart/2005/8/layout/orgChart1"/>
    <dgm:cxn modelId="{7D224F77-F01E-4547-9537-2C1D4CA7533D}" type="presParOf" srcId="{AEFC9D14-92C3-45F2-8CCA-17C02A9F4F8B}" destId="{B39058EE-3B81-4858-BDBD-5E7F253DE68A}" srcOrd="1" destOrd="0" presId="urn:microsoft.com/office/officeart/2005/8/layout/orgChart1"/>
    <dgm:cxn modelId="{0D788A47-DCF2-4432-8333-8A1A4CE85E7C}" type="presParOf" srcId="{09DA9213-6AC2-4A9C-A353-BD568D1BEC71}" destId="{4E6659EE-E111-4AA6-BEF7-C5866C3EA98D}" srcOrd="1" destOrd="0" presId="urn:microsoft.com/office/officeart/2005/8/layout/orgChart1"/>
    <dgm:cxn modelId="{CB17F89A-EAFA-4129-BAB5-8AC2F1ED29AA}" type="presParOf" srcId="{4E6659EE-E111-4AA6-BEF7-C5866C3EA98D}" destId="{18BB9BB0-553F-4B83-9192-AA064E076487}" srcOrd="0" destOrd="0" presId="urn:microsoft.com/office/officeart/2005/8/layout/orgChart1"/>
    <dgm:cxn modelId="{CE020ACD-DCBF-465B-896D-76DC301EA51B}" type="presParOf" srcId="{4E6659EE-E111-4AA6-BEF7-C5866C3EA98D}" destId="{DB7DA127-F19F-431A-A5BA-6DB6B6D5B0BB}" srcOrd="1" destOrd="0" presId="urn:microsoft.com/office/officeart/2005/8/layout/orgChart1"/>
    <dgm:cxn modelId="{8FBC2701-7E2D-4676-84E4-C9A3D8B05412}" type="presParOf" srcId="{DB7DA127-F19F-431A-A5BA-6DB6B6D5B0BB}" destId="{C12C6968-85C2-4C6E-BF36-D39FC719298F}" srcOrd="0" destOrd="0" presId="urn:microsoft.com/office/officeart/2005/8/layout/orgChart1"/>
    <dgm:cxn modelId="{A403E774-701A-49A3-97C9-7D97113D7D20}" type="presParOf" srcId="{C12C6968-85C2-4C6E-BF36-D39FC719298F}" destId="{55F4EDCC-F660-45C8-8A11-9043FE74664A}" srcOrd="0" destOrd="0" presId="urn:microsoft.com/office/officeart/2005/8/layout/orgChart1"/>
    <dgm:cxn modelId="{2870690C-9A50-472D-8E60-9BF633580CE3}" type="presParOf" srcId="{C12C6968-85C2-4C6E-BF36-D39FC719298F}" destId="{39985154-F7D0-498E-86CD-E7C081A50496}" srcOrd="1" destOrd="0" presId="urn:microsoft.com/office/officeart/2005/8/layout/orgChart1"/>
    <dgm:cxn modelId="{B30845F3-292A-48D4-9219-4568599B5F77}" type="presParOf" srcId="{DB7DA127-F19F-431A-A5BA-6DB6B6D5B0BB}" destId="{E00D909D-AB46-4C33-93D8-C5AD86ACEB1D}" srcOrd="1" destOrd="0" presId="urn:microsoft.com/office/officeart/2005/8/layout/orgChart1"/>
    <dgm:cxn modelId="{F3D32DC9-D3FE-4A6F-A547-620DB14E5E02}" type="presParOf" srcId="{DB7DA127-F19F-431A-A5BA-6DB6B6D5B0BB}" destId="{2C8E0147-D448-47E2-94BE-C0CE5D5590CB}" srcOrd="2" destOrd="0" presId="urn:microsoft.com/office/officeart/2005/8/layout/orgChart1"/>
    <dgm:cxn modelId="{D0B9EFC8-AC9B-48B2-BCC1-1283CDC918DD}" type="presParOf" srcId="{4E6659EE-E111-4AA6-BEF7-C5866C3EA98D}" destId="{F200977F-222D-491E-8A5B-298F6D7BB2A8}" srcOrd="2" destOrd="0" presId="urn:microsoft.com/office/officeart/2005/8/layout/orgChart1"/>
    <dgm:cxn modelId="{224F30DF-C5D9-4A04-8D52-3310496B5EEF}" type="presParOf" srcId="{4E6659EE-E111-4AA6-BEF7-C5866C3EA98D}" destId="{2D8131A3-82BD-4E74-9EDB-C18063286BB2}" srcOrd="3" destOrd="0" presId="urn:microsoft.com/office/officeart/2005/8/layout/orgChart1"/>
    <dgm:cxn modelId="{D09B0184-256E-4E73-8430-4A920666E1CB}" type="presParOf" srcId="{2D8131A3-82BD-4E74-9EDB-C18063286BB2}" destId="{EDB9454F-B5AA-45B5-ABB2-6C36AA2C06A4}" srcOrd="0" destOrd="0" presId="urn:microsoft.com/office/officeart/2005/8/layout/orgChart1"/>
    <dgm:cxn modelId="{34AC057D-DE02-4B6A-B607-ED18FF6033D9}" type="presParOf" srcId="{EDB9454F-B5AA-45B5-ABB2-6C36AA2C06A4}" destId="{20870AB1-82FC-4A6D-ACF1-76C7E1BE49DE}" srcOrd="0" destOrd="0" presId="urn:microsoft.com/office/officeart/2005/8/layout/orgChart1"/>
    <dgm:cxn modelId="{D79553A7-77D2-4A90-AB4C-BBE0FAAA563E}" type="presParOf" srcId="{EDB9454F-B5AA-45B5-ABB2-6C36AA2C06A4}" destId="{A14F60A8-F227-462F-A536-53A15197A3C0}" srcOrd="1" destOrd="0" presId="urn:microsoft.com/office/officeart/2005/8/layout/orgChart1"/>
    <dgm:cxn modelId="{683141CC-A839-40BC-A8C6-914C58BA0987}" type="presParOf" srcId="{2D8131A3-82BD-4E74-9EDB-C18063286BB2}" destId="{25225BD1-5953-4112-8F8C-8C75B7462414}" srcOrd="1" destOrd="0" presId="urn:microsoft.com/office/officeart/2005/8/layout/orgChart1"/>
    <dgm:cxn modelId="{0189EC94-3C56-4518-81FC-DF8243DB742C}" type="presParOf" srcId="{2D8131A3-82BD-4E74-9EDB-C18063286BB2}" destId="{BFEC5B48-A3CE-4551-8950-7A5C6B474A40}" srcOrd="2" destOrd="0" presId="urn:microsoft.com/office/officeart/2005/8/layout/orgChart1"/>
    <dgm:cxn modelId="{89752FEF-6ED7-4935-9040-2EDC8D327D35}" type="presParOf" srcId="{4E6659EE-E111-4AA6-BEF7-C5866C3EA98D}" destId="{459B6B93-DC47-4713-9B24-98BF8B54D82F}" srcOrd="4" destOrd="0" presId="urn:microsoft.com/office/officeart/2005/8/layout/orgChart1"/>
    <dgm:cxn modelId="{02613763-A1B0-45E4-AFAE-080DD69253F8}" type="presParOf" srcId="{4E6659EE-E111-4AA6-BEF7-C5866C3EA98D}" destId="{7C734466-DE6E-4A8D-9C1D-158971EB7BF2}" srcOrd="5" destOrd="0" presId="urn:microsoft.com/office/officeart/2005/8/layout/orgChart1"/>
    <dgm:cxn modelId="{2797B5E5-CB52-417E-B0E2-AC2D0C966A17}" type="presParOf" srcId="{7C734466-DE6E-4A8D-9C1D-158971EB7BF2}" destId="{CDC0FA74-FF02-4680-95E3-6BC1D8210C33}" srcOrd="0" destOrd="0" presId="urn:microsoft.com/office/officeart/2005/8/layout/orgChart1"/>
    <dgm:cxn modelId="{10304490-2EFC-46EF-8B15-3E8CA9EC3AEA}" type="presParOf" srcId="{CDC0FA74-FF02-4680-95E3-6BC1D8210C33}" destId="{0A96DE70-4A54-43A2-BC79-2066ABDBC2B8}" srcOrd="0" destOrd="0" presId="urn:microsoft.com/office/officeart/2005/8/layout/orgChart1"/>
    <dgm:cxn modelId="{7C4FDCA8-5563-4825-ABEE-8C40479EE53D}" type="presParOf" srcId="{CDC0FA74-FF02-4680-95E3-6BC1D8210C33}" destId="{F2179975-A55F-4730-86E2-4F2E63A7E010}" srcOrd="1" destOrd="0" presId="urn:microsoft.com/office/officeart/2005/8/layout/orgChart1"/>
    <dgm:cxn modelId="{372FB51D-7B13-402A-BBC6-24E9C7BDAE08}" type="presParOf" srcId="{7C734466-DE6E-4A8D-9C1D-158971EB7BF2}" destId="{F811160C-37EB-4343-B58A-A46B300040DB}" srcOrd="1" destOrd="0" presId="urn:microsoft.com/office/officeart/2005/8/layout/orgChart1"/>
    <dgm:cxn modelId="{77B2A28C-944A-4682-93E8-6885F03436E2}" type="presParOf" srcId="{7C734466-DE6E-4A8D-9C1D-158971EB7BF2}" destId="{FDF698F8-9CDC-46C8-869F-CEFCA28D55E7}" srcOrd="2" destOrd="0" presId="urn:microsoft.com/office/officeart/2005/8/layout/orgChart1"/>
    <dgm:cxn modelId="{D673C006-147E-42C2-8BDA-0C822FD1C6D4}" type="presParOf" srcId="{4E6659EE-E111-4AA6-BEF7-C5866C3EA98D}" destId="{CF83EA0A-AA93-480C-AB85-721752234806}" srcOrd="6" destOrd="0" presId="urn:microsoft.com/office/officeart/2005/8/layout/orgChart1"/>
    <dgm:cxn modelId="{686EABD9-6BB1-4175-AA1D-0E10DB22913D}" type="presParOf" srcId="{4E6659EE-E111-4AA6-BEF7-C5866C3EA98D}" destId="{9F3E84CE-30A9-45B9-B0EA-9F9FB7D2261A}" srcOrd="7" destOrd="0" presId="urn:microsoft.com/office/officeart/2005/8/layout/orgChart1"/>
    <dgm:cxn modelId="{5854EE4B-6F28-4D67-8E8D-616ADD5B87DB}" type="presParOf" srcId="{9F3E84CE-30A9-45B9-B0EA-9F9FB7D2261A}" destId="{460306DD-BAB5-460C-AC88-80E6027E6839}" srcOrd="0" destOrd="0" presId="urn:microsoft.com/office/officeart/2005/8/layout/orgChart1"/>
    <dgm:cxn modelId="{35F85654-E999-450B-97E1-7A97B9C98D5E}" type="presParOf" srcId="{460306DD-BAB5-460C-AC88-80E6027E6839}" destId="{8DBA2DBE-F4BF-4DE0-BBE9-67557CC3EE6B}" srcOrd="0" destOrd="0" presId="urn:microsoft.com/office/officeart/2005/8/layout/orgChart1"/>
    <dgm:cxn modelId="{AF2B76A6-48C5-4DCC-A360-1E79A5B00D5A}" type="presParOf" srcId="{460306DD-BAB5-460C-AC88-80E6027E6839}" destId="{F3A98E34-3894-44F9-ACCD-08076A288313}" srcOrd="1" destOrd="0" presId="urn:microsoft.com/office/officeart/2005/8/layout/orgChart1"/>
    <dgm:cxn modelId="{67FA19A4-5ADD-4E30-92EF-D171E2A9A3E3}" type="presParOf" srcId="{9F3E84CE-30A9-45B9-B0EA-9F9FB7D2261A}" destId="{679FEC3A-D40E-4658-9F18-D98ED5476D83}" srcOrd="1" destOrd="0" presId="urn:microsoft.com/office/officeart/2005/8/layout/orgChart1"/>
    <dgm:cxn modelId="{4B536409-DB43-45BD-9F8F-187462FA6482}" type="presParOf" srcId="{9F3E84CE-30A9-45B9-B0EA-9F9FB7D2261A}" destId="{4516FE7D-35CF-471A-9DAE-F478DCFA0DFB}" srcOrd="2" destOrd="0" presId="urn:microsoft.com/office/officeart/2005/8/layout/orgChart1"/>
    <dgm:cxn modelId="{080F29C4-7C70-470F-A9ED-483CA7B70D4F}" type="presParOf" srcId="{4E6659EE-E111-4AA6-BEF7-C5866C3EA98D}" destId="{6C84FF02-78CD-4F16-8426-716EB4FA3A15}" srcOrd="8" destOrd="0" presId="urn:microsoft.com/office/officeart/2005/8/layout/orgChart1"/>
    <dgm:cxn modelId="{B461276D-7024-476F-9519-9CB1B35E1A28}" type="presParOf" srcId="{4E6659EE-E111-4AA6-BEF7-C5866C3EA98D}" destId="{3BCEE43C-D620-499F-86CE-11D8F17150E3}" srcOrd="9" destOrd="0" presId="urn:microsoft.com/office/officeart/2005/8/layout/orgChart1"/>
    <dgm:cxn modelId="{ED358BC6-78EF-4940-9135-8F9628F51501}" type="presParOf" srcId="{3BCEE43C-D620-499F-86CE-11D8F17150E3}" destId="{41252A9D-C07C-49A3-A704-3B96823A9022}" srcOrd="0" destOrd="0" presId="urn:microsoft.com/office/officeart/2005/8/layout/orgChart1"/>
    <dgm:cxn modelId="{6E66EB04-912F-496B-9BD0-B1F29B6A0F71}" type="presParOf" srcId="{41252A9D-C07C-49A3-A704-3B96823A9022}" destId="{5ED666ED-40C0-4CD3-9C0A-7550A93988FC}" srcOrd="0" destOrd="0" presId="urn:microsoft.com/office/officeart/2005/8/layout/orgChart1"/>
    <dgm:cxn modelId="{04BE63A8-0F2D-497E-ABC6-851D808F7B3A}" type="presParOf" srcId="{41252A9D-C07C-49A3-A704-3B96823A9022}" destId="{0D588EB6-1487-4F77-A271-20CFA869AA80}" srcOrd="1" destOrd="0" presId="urn:microsoft.com/office/officeart/2005/8/layout/orgChart1"/>
    <dgm:cxn modelId="{A56EDE99-2292-4142-9F13-2661CCE52875}" type="presParOf" srcId="{3BCEE43C-D620-499F-86CE-11D8F17150E3}" destId="{B27727AB-3676-492E-B256-B8D7F434313C}" srcOrd="1" destOrd="0" presId="urn:microsoft.com/office/officeart/2005/8/layout/orgChart1"/>
    <dgm:cxn modelId="{EAFB6742-9C05-4C2E-B882-DF0FB1923CF8}" type="presParOf" srcId="{3BCEE43C-D620-499F-86CE-11D8F17150E3}" destId="{422527D3-E05E-4E7F-9B46-7982ACF78387}" srcOrd="2" destOrd="0" presId="urn:microsoft.com/office/officeart/2005/8/layout/orgChart1"/>
    <dgm:cxn modelId="{50749E0F-F554-4AC3-9A3A-1F70955509E3}" type="presParOf" srcId="{09DA9213-6AC2-4A9C-A353-BD568D1BEC71}" destId="{5763D7AD-739C-44C7-AF1B-76F652A45A30}" srcOrd="2" destOrd="0" presId="urn:microsoft.com/office/officeart/2005/8/layout/orgChart1"/>
    <dgm:cxn modelId="{EC00C6BA-C697-4567-A8FA-A619098AFC01}" type="presParOf" srcId="{FE653CEC-C663-4E71-8A77-2EEF1639FB95}" destId="{9509F727-0A70-431F-8157-2FB5F7AA1CAF}" srcOrd="8" destOrd="0" presId="urn:microsoft.com/office/officeart/2005/8/layout/orgChart1"/>
    <dgm:cxn modelId="{4C6F2B72-3407-451A-91C3-CC5F9CB31CD4}" type="presParOf" srcId="{FE653CEC-C663-4E71-8A77-2EEF1639FB95}" destId="{C97639C6-36C2-4AA5-AA40-FABA0B05677F}" srcOrd="9" destOrd="0" presId="urn:microsoft.com/office/officeart/2005/8/layout/orgChart1"/>
    <dgm:cxn modelId="{089C0DBA-C56D-427B-8CF8-4A85EB1387CE}" type="presParOf" srcId="{C97639C6-36C2-4AA5-AA40-FABA0B05677F}" destId="{BF144A85-D784-4559-AF5C-F570648246FF}" srcOrd="0" destOrd="0" presId="urn:microsoft.com/office/officeart/2005/8/layout/orgChart1"/>
    <dgm:cxn modelId="{E3E17C76-B9CD-4AC3-8D1F-8EDE3D7B8511}" type="presParOf" srcId="{BF144A85-D784-4559-AF5C-F570648246FF}" destId="{F3792E88-B259-48D9-AE63-D33C712FE555}" srcOrd="0" destOrd="0" presId="urn:microsoft.com/office/officeart/2005/8/layout/orgChart1"/>
    <dgm:cxn modelId="{D4CDD285-A8B7-4D88-8E84-F8EE4097CC96}" type="presParOf" srcId="{BF144A85-D784-4559-AF5C-F570648246FF}" destId="{14070ACC-D56E-48B3-B5AB-7D52E6CB0A38}" srcOrd="1" destOrd="0" presId="urn:microsoft.com/office/officeart/2005/8/layout/orgChart1"/>
    <dgm:cxn modelId="{CE79897C-29E0-4486-9CEF-EE2124E7D9D8}" type="presParOf" srcId="{C97639C6-36C2-4AA5-AA40-FABA0B05677F}" destId="{6A8B7823-8B50-494E-BE1B-201032AD63D0}" srcOrd="1" destOrd="0" presId="urn:microsoft.com/office/officeart/2005/8/layout/orgChart1"/>
    <dgm:cxn modelId="{6A6F7B2B-D996-4048-83F3-1233AB6ABFE5}" type="presParOf" srcId="{6A8B7823-8B50-494E-BE1B-201032AD63D0}" destId="{FB4C5F66-5727-4D6C-901B-5E5A03E0262F}" srcOrd="0" destOrd="0" presId="urn:microsoft.com/office/officeart/2005/8/layout/orgChart1"/>
    <dgm:cxn modelId="{48F94671-9BC8-4901-A652-1BA038748210}" type="presParOf" srcId="{6A8B7823-8B50-494E-BE1B-201032AD63D0}" destId="{70347F8A-5B00-4B8F-B3DD-6F273B97DCE2}" srcOrd="1" destOrd="0" presId="urn:microsoft.com/office/officeart/2005/8/layout/orgChart1"/>
    <dgm:cxn modelId="{95C1728A-66D2-43B4-ABA2-C6E1A4C7A97B}" type="presParOf" srcId="{70347F8A-5B00-4B8F-B3DD-6F273B97DCE2}" destId="{96C54661-56CE-41E0-B8C8-6A5F1072DFDA}" srcOrd="0" destOrd="0" presId="urn:microsoft.com/office/officeart/2005/8/layout/orgChart1"/>
    <dgm:cxn modelId="{A11F15CA-BDB8-474B-B2BF-AC7F775A6958}" type="presParOf" srcId="{96C54661-56CE-41E0-B8C8-6A5F1072DFDA}" destId="{A32D0A18-E1F0-4B2C-B7DC-8299B7912A57}" srcOrd="0" destOrd="0" presId="urn:microsoft.com/office/officeart/2005/8/layout/orgChart1"/>
    <dgm:cxn modelId="{55F6E415-792F-4715-B751-07D0A23351EE}" type="presParOf" srcId="{96C54661-56CE-41E0-B8C8-6A5F1072DFDA}" destId="{E09C14CF-A878-402C-B925-D36018D6FC01}" srcOrd="1" destOrd="0" presId="urn:microsoft.com/office/officeart/2005/8/layout/orgChart1"/>
    <dgm:cxn modelId="{73F641CB-3C4B-48FA-A27B-214FAB8A3CFF}" type="presParOf" srcId="{70347F8A-5B00-4B8F-B3DD-6F273B97DCE2}" destId="{2BC573ED-5B3D-4CBF-B2CA-E65BF2D286C3}" srcOrd="1" destOrd="0" presId="urn:microsoft.com/office/officeart/2005/8/layout/orgChart1"/>
    <dgm:cxn modelId="{2E655FAE-CC3F-4CF7-BC4A-6ACC1BC1585A}" type="presParOf" srcId="{70347F8A-5B00-4B8F-B3DD-6F273B97DCE2}" destId="{372FA387-710D-475B-ABED-76D2DB9A558A}" srcOrd="2" destOrd="0" presId="urn:microsoft.com/office/officeart/2005/8/layout/orgChart1"/>
    <dgm:cxn modelId="{84E6314C-8D4B-4D7B-A990-5EFE60D410C3}" type="presParOf" srcId="{6A8B7823-8B50-494E-BE1B-201032AD63D0}" destId="{995D0DF1-06F8-4E11-AD4D-A8619A839F10}" srcOrd="2" destOrd="0" presId="urn:microsoft.com/office/officeart/2005/8/layout/orgChart1"/>
    <dgm:cxn modelId="{F9B40D94-8F49-4312-8773-D222662B853D}" type="presParOf" srcId="{6A8B7823-8B50-494E-BE1B-201032AD63D0}" destId="{71992343-1A60-42DF-BF31-F39EA05611D6}" srcOrd="3" destOrd="0" presId="urn:microsoft.com/office/officeart/2005/8/layout/orgChart1"/>
    <dgm:cxn modelId="{462CE591-0FCC-4500-B127-BC8ECAED8A0C}" type="presParOf" srcId="{71992343-1A60-42DF-BF31-F39EA05611D6}" destId="{4EAEACF5-F3E0-4A31-9CF5-F111D3FA4981}" srcOrd="0" destOrd="0" presId="urn:microsoft.com/office/officeart/2005/8/layout/orgChart1"/>
    <dgm:cxn modelId="{83EE949A-87FF-4A61-B61C-D14C542F8526}" type="presParOf" srcId="{4EAEACF5-F3E0-4A31-9CF5-F111D3FA4981}" destId="{830721B5-F533-4F69-87F9-4DF5A0DEDDA5}" srcOrd="0" destOrd="0" presId="urn:microsoft.com/office/officeart/2005/8/layout/orgChart1"/>
    <dgm:cxn modelId="{B33A51A8-831E-4BA3-B2E9-A22015BD87E4}" type="presParOf" srcId="{4EAEACF5-F3E0-4A31-9CF5-F111D3FA4981}" destId="{6255C28B-8A1A-4041-948F-C82CC4852399}" srcOrd="1" destOrd="0" presId="urn:microsoft.com/office/officeart/2005/8/layout/orgChart1"/>
    <dgm:cxn modelId="{68458841-3E3D-4F6B-A2FB-66F777178F18}" type="presParOf" srcId="{71992343-1A60-42DF-BF31-F39EA05611D6}" destId="{5B54AB83-A42C-456D-8DA4-D7E1D391E147}" srcOrd="1" destOrd="0" presId="urn:microsoft.com/office/officeart/2005/8/layout/orgChart1"/>
    <dgm:cxn modelId="{A2E373C6-148B-40CC-B776-6EADEA478195}" type="presParOf" srcId="{71992343-1A60-42DF-BF31-F39EA05611D6}" destId="{BD234F31-92BB-4A9D-8036-11FDCD74D355}" srcOrd="2" destOrd="0" presId="urn:microsoft.com/office/officeart/2005/8/layout/orgChart1"/>
    <dgm:cxn modelId="{516BFCE5-0CC4-42DD-9579-4690F900D04E}" type="presParOf" srcId="{6A8B7823-8B50-494E-BE1B-201032AD63D0}" destId="{F6856958-8044-4D28-858C-1ED789BEEDD1}" srcOrd="4" destOrd="0" presId="urn:microsoft.com/office/officeart/2005/8/layout/orgChart1"/>
    <dgm:cxn modelId="{AAF54A32-F00C-4301-81C1-9A73F3D9F498}" type="presParOf" srcId="{6A8B7823-8B50-494E-BE1B-201032AD63D0}" destId="{967DEA63-8874-4769-A3A7-536C56A7F4D2}" srcOrd="5" destOrd="0" presId="urn:microsoft.com/office/officeart/2005/8/layout/orgChart1"/>
    <dgm:cxn modelId="{AB47420F-01AA-47E3-BE46-2691A610B7F5}" type="presParOf" srcId="{967DEA63-8874-4769-A3A7-536C56A7F4D2}" destId="{1C2708A6-8BEF-4895-829D-FBCBDDB69658}" srcOrd="0" destOrd="0" presId="urn:microsoft.com/office/officeart/2005/8/layout/orgChart1"/>
    <dgm:cxn modelId="{70552C5C-03A0-4633-A317-813F51EB9CDB}" type="presParOf" srcId="{1C2708A6-8BEF-4895-829D-FBCBDDB69658}" destId="{483BD76B-93EB-4123-B68A-850D246CEF05}" srcOrd="0" destOrd="0" presId="urn:microsoft.com/office/officeart/2005/8/layout/orgChart1"/>
    <dgm:cxn modelId="{C0655ABE-19D8-4EF2-AAF5-C7545C1393DA}" type="presParOf" srcId="{1C2708A6-8BEF-4895-829D-FBCBDDB69658}" destId="{426337BC-DDE8-42C5-8E33-E2F45BBE1FD7}" srcOrd="1" destOrd="0" presId="urn:microsoft.com/office/officeart/2005/8/layout/orgChart1"/>
    <dgm:cxn modelId="{B19841B0-A2DB-49C9-8DC7-1263A0CC281C}" type="presParOf" srcId="{967DEA63-8874-4769-A3A7-536C56A7F4D2}" destId="{BD007B8C-B9AA-4666-9B3C-BDE933BC369E}" srcOrd="1" destOrd="0" presId="urn:microsoft.com/office/officeart/2005/8/layout/orgChart1"/>
    <dgm:cxn modelId="{F4E69741-8181-400E-9C2A-C3B2EB23C46E}" type="presParOf" srcId="{967DEA63-8874-4769-A3A7-536C56A7F4D2}" destId="{ABFFC265-ADDE-4D18-93C0-A5A19AB9BEFE}" srcOrd="2" destOrd="0" presId="urn:microsoft.com/office/officeart/2005/8/layout/orgChart1"/>
    <dgm:cxn modelId="{1FEFCF24-752B-46C4-A2A1-FD956145A6E0}" type="presParOf" srcId="{C97639C6-36C2-4AA5-AA40-FABA0B05677F}" destId="{3BD9019B-B55A-4806-A2CF-5C911F623BD8}" srcOrd="2" destOrd="0" presId="urn:microsoft.com/office/officeart/2005/8/layout/orgChart1"/>
    <dgm:cxn modelId="{F7F20ECC-1ABE-431A-AF30-F7879A28065B}" type="presParOf" srcId="{2C003D09-2CC8-4DDF-B401-0708B87F47B9}" destId="{AFE49B01-3EE6-422D-B838-FF3177D4BD84}"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856958-8044-4D28-858C-1ED789BEEDD1}">
      <dsp:nvSpPr>
        <dsp:cNvPr id="0" name=""/>
        <dsp:cNvSpPr/>
      </dsp:nvSpPr>
      <dsp: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5D0DF1-06F8-4E11-AD4D-A8619A839F10}">
      <dsp:nvSpPr>
        <dsp:cNvPr id="0" name=""/>
        <dsp:cNvSpPr/>
      </dsp:nvSpPr>
      <dsp: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B4C5F66-5727-4D6C-901B-5E5A03E0262F}">
      <dsp:nvSpPr>
        <dsp:cNvPr id="0" name=""/>
        <dsp:cNvSpPr/>
      </dsp:nvSpPr>
      <dsp: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509F727-0A70-431F-8157-2FB5F7AA1CAF}">
      <dsp:nvSpPr>
        <dsp:cNvPr id="0" name=""/>
        <dsp:cNvSpPr/>
      </dsp:nvSpPr>
      <dsp: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C84FF02-78CD-4F16-8426-716EB4FA3A15}">
      <dsp:nvSpPr>
        <dsp:cNvPr id="0" name=""/>
        <dsp:cNvSpPr/>
      </dsp:nvSpPr>
      <dsp: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83EA0A-AA93-480C-AB85-721752234806}">
      <dsp:nvSpPr>
        <dsp:cNvPr id="0" name=""/>
        <dsp:cNvSpPr/>
      </dsp:nvSpPr>
      <dsp: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59B6B93-DC47-4713-9B24-98BF8B54D82F}">
      <dsp:nvSpPr>
        <dsp:cNvPr id="0" name=""/>
        <dsp:cNvSpPr/>
      </dsp:nvSpPr>
      <dsp: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00977F-222D-491E-8A5B-298F6D7BB2A8}">
      <dsp:nvSpPr>
        <dsp:cNvPr id="0" name=""/>
        <dsp:cNvSpPr/>
      </dsp:nvSpPr>
      <dsp: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B9BB0-553F-4B83-9192-AA064E076487}">
      <dsp:nvSpPr>
        <dsp:cNvPr id="0" name=""/>
        <dsp:cNvSpPr/>
      </dsp:nvSpPr>
      <dsp: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A7C4F61-BCC6-48DA-B8AD-6BA3A35AD270}">
      <dsp:nvSpPr>
        <dsp:cNvPr id="0" name=""/>
        <dsp:cNvSpPr/>
      </dsp:nvSpPr>
      <dsp: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A96AFF-4EE5-4E61-88DC-453D47D9B27A}">
      <dsp:nvSpPr>
        <dsp:cNvPr id="0" name=""/>
        <dsp:cNvSpPr/>
      </dsp:nvSpPr>
      <dsp: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05ED453-4C22-4456-B319-D442D8FA62E5}">
      <dsp:nvSpPr>
        <dsp:cNvPr id="0" name=""/>
        <dsp:cNvSpPr/>
      </dsp:nvSpPr>
      <dsp: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B7B59A5-E402-4337-AD9C-E8FC1655BC0A}">
      <dsp:nvSpPr>
        <dsp:cNvPr id="0" name=""/>
        <dsp:cNvSpPr/>
      </dsp:nvSpPr>
      <dsp: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16E8A8-8B33-4D9E-8CAB-AB6A5F035D23}">
      <dsp:nvSpPr>
        <dsp:cNvPr id="0" name=""/>
        <dsp:cNvSpPr/>
      </dsp:nvSpPr>
      <dsp: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910E1A-A95F-4438-BDDD-5BE3FE0242DB}">
      <dsp:nvSpPr>
        <dsp:cNvPr id="0" name=""/>
        <dsp:cNvSpPr/>
      </dsp:nvSpPr>
      <dsp: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281BB1A-57D9-4F77-B6BD-05DA770F6BAC}">
      <dsp:nvSpPr>
        <dsp:cNvPr id="0" name=""/>
        <dsp:cNvSpPr/>
      </dsp:nvSpPr>
      <dsp: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65F0E8-5ECC-4FDC-A350-0921DB898578}">
      <dsp:nvSpPr>
        <dsp:cNvPr id="0" name=""/>
        <dsp:cNvSpPr/>
      </dsp:nvSpPr>
      <dsp: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70585E-30F5-4F98-8BDA-7700B47CB833}">
      <dsp:nvSpPr>
        <dsp:cNvPr id="0" name=""/>
        <dsp:cNvSpPr/>
      </dsp:nvSpPr>
      <dsp: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E6C0E0-87C8-4ED1-A397-47997C386424}">
      <dsp:nvSpPr>
        <dsp:cNvPr id="0" name=""/>
        <dsp:cNvSpPr/>
      </dsp:nvSpPr>
      <dsp: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06E3695-D661-42E3-B8B7-39E04C7093E6}">
      <dsp:nvSpPr>
        <dsp:cNvPr id="0" name=""/>
        <dsp:cNvSpPr/>
      </dsp:nvSpPr>
      <dsp: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EF376E-0F4D-407D-9D86-063A14FC1573}">
      <dsp:nvSpPr>
        <dsp:cNvPr id="0" name=""/>
        <dsp:cNvSpPr/>
      </dsp:nvSpPr>
      <dsp: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D270B8-A5AB-4612-8801-EC211FCD9C2B}">
      <dsp:nvSpPr>
        <dsp:cNvPr id="0" name=""/>
        <dsp:cNvSpPr/>
      </dsp:nvSpPr>
      <dsp: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40D208-BFE8-4ECE-8906-77486D013CB1}">
      <dsp:nvSpPr>
        <dsp:cNvPr id="0" name=""/>
        <dsp:cNvSpPr/>
      </dsp:nvSpPr>
      <dsp: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BA5E17-718D-471A-9EE0-5AA7CBCA61A9}">
      <dsp:nvSpPr>
        <dsp:cNvPr id="0" name=""/>
        <dsp:cNvSpPr/>
      </dsp:nvSpPr>
      <dsp: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ACEE0FC-8F89-470D-9D24-016184363D2F}">
      <dsp:nvSpPr>
        <dsp:cNvPr id="0" name=""/>
        <dsp:cNvSpPr/>
      </dsp:nvSpPr>
      <dsp: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E57E12-D36F-46CA-ADF0-08BACB4C39B4}">
      <dsp:nvSpPr>
        <dsp:cNvPr id="0" name=""/>
        <dsp:cNvSpPr/>
      </dsp:nvSpPr>
      <dsp: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4B8A14-4503-4436-BA54-C10668ECF43B}">
      <dsp:nvSpPr>
        <dsp:cNvPr id="0" name=""/>
        <dsp:cNvSpPr/>
      </dsp:nvSpPr>
      <dsp: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65993F-6665-4549-91A1-C8D9AD84B6D0}">
      <dsp:nvSpPr>
        <dsp:cNvPr id="0" name=""/>
        <dsp:cNvSpPr/>
      </dsp:nvSpPr>
      <dsp: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584B583-0626-448C-B50F-050C58A34C66}">
      <dsp:nvSpPr>
        <dsp:cNvPr id="0" name=""/>
        <dsp:cNvSpPr/>
      </dsp:nvSpPr>
      <dsp: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12297FE-C9F1-4988-B8E6-00E22837BDEE}">
      <dsp:nvSpPr>
        <dsp:cNvPr id="0" name=""/>
        <dsp:cNvSpPr/>
      </dsp:nvSpPr>
      <dsp: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551E74-04E1-45A0-84C2-9F5576374C3E}">
      <dsp:nvSpPr>
        <dsp:cNvPr id="0" name=""/>
        <dsp:cNvSpPr/>
      </dsp:nvSpPr>
      <dsp: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34F9483-DC35-4281-AF35-79E0DED23D34}">
      <dsp:nvSpPr>
        <dsp:cNvPr id="0" name=""/>
        <dsp:cNvSpPr/>
      </dsp:nvSpPr>
      <dsp: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65843E-7303-43DF-A81C-9E1548B23534}">
      <dsp:nvSpPr>
        <dsp:cNvPr id="0" name=""/>
        <dsp:cNvSpPr/>
      </dsp:nvSpPr>
      <dsp: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A5A2390-A9AB-4B56-8B97-7C6ECE1E8510}">
      <dsp:nvSpPr>
        <dsp:cNvPr id="0" name=""/>
        <dsp:cNvSpPr/>
      </dsp:nvSpPr>
      <dsp: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SportSphere</a:t>
          </a:r>
        </a:p>
      </dsp:txBody>
      <dsp:txXfrm>
        <a:off x="2669885" y="6306"/>
        <a:ext cx="1077422" cy="538711"/>
      </dsp:txXfrm>
    </dsp:sp>
    <dsp:sp modelId="{0FA6E774-631D-4890-91CB-6BBDE4E456DB}">
      <dsp:nvSpPr>
        <dsp:cNvPr id="0" name=""/>
        <dsp:cNvSpPr/>
      </dsp:nvSpPr>
      <dsp: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 PM</a:t>
          </a:r>
        </a:p>
      </dsp:txBody>
      <dsp:txXfrm>
        <a:off x="62523" y="771276"/>
        <a:ext cx="1077422" cy="538711"/>
      </dsp:txXfrm>
    </dsp:sp>
    <dsp:sp modelId="{BFF413A4-19E1-4FC5-96F2-830FF8B96A86}">
      <dsp:nvSpPr>
        <dsp:cNvPr id="0" name=""/>
        <dsp:cNvSpPr/>
      </dsp:nvSpPr>
      <dsp: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1.1.1 Projekt gestartet</a:t>
          </a:r>
        </a:p>
      </dsp:txBody>
      <dsp:txXfrm>
        <a:off x="489663" y="1615138"/>
        <a:ext cx="761852" cy="380927"/>
      </dsp:txXfrm>
    </dsp:sp>
    <dsp:sp modelId="{188BE271-53AD-429E-B4D9-1D7EA0E1333D}">
      <dsp:nvSpPr>
        <dsp:cNvPr id="0" name=""/>
        <dsp:cNvSpPr/>
      </dsp:nvSpPr>
      <dsp: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1.1.2 Startprozess</a:t>
          </a:r>
        </a:p>
      </dsp:txBody>
      <dsp:txXfrm>
        <a:off x="331878" y="2301216"/>
        <a:ext cx="1077422" cy="538711"/>
      </dsp:txXfrm>
    </dsp:sp>
    <dsp:sp modelId="{E18C67C4-3477-40D5-9E64-0D9B1F3A7735}">
      <dsp:nvSpPr>
        <dsp:cNvPr id="0" name=""/>
        <dsp:cNvSpPr/>
      </dsp:nvSpPr>
      <dsp: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1.1.3 Koordination</a:t>
          </a:r>
        </a:p>
      </dsp:txBody>
      <dsp:txXfrm>
        <a:off x="331878" y="3066186"/>
        <a:ext cx="1077422" cy="538711"/>
      </dsp:txXfrm>
    </dsp:sp>
    <dsp:sp modelId="{0BCD5CD0-073C-4177-8F7D-810133442DD4}">
      <dsp:nvSpPr>
        <dsp:cNvPr id="0" name=""/>
        <dsp:cNvSpPr/>
      </dsp:nvSpPr>
      <dsp: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1.1.4 Controlling</a:t>
          </a:r>
        </a:p>
      </dsp:txBody>
      <dsp:txXfrm>
        <a:off x="331878" y="3831156"/>
        <a:ext cx="1077422" cy="538711"/>
      </dsp:txXfrm>
    </dsp:sp>
    <dsp:sp modelId="{5618E846-B195-4CEB-9B1B-1BF155EC45CA}">
      <dsp:nvSpPr>
        <dsp:cNvPr id="0" name=""/>
        <dsp:cNvSpPr/>
      </dsp:nvSpPr>
      <dsp: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1.1.5 Github für alle einrichten</a:t>
          </a:r>
        </a:p>
      </dsp:txBody>
      <dsp:txXfrm>
        <a:off x="331878" y="4596126"/>
        <a:ext cx="1077422" cy="538711"/>
      </dsp:txXfrm>
    </dsp:sp>
    <dsp:sp modelId="{B4D564DA-3FF0-4A52-AB06-A129431D0845}">
      <dsp:nvSpPr>
        <dsp:cNvPr id="0" name=""/>
        <dsp:cNvSpPr/>
      </dsp:nvSpPr>
      <dsp: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1.1.6 Abschlussprozess</a:t>
          </a:r>
        </a:p>
      </dsp:txBody>
      <dsp:txXfrm>
        <a:off x="331878" y="5361096"/>
        <a:ext cx="1077422" cy="538711"/>
      </dsp:txXfrm>
    </dsp:sp>
    <dsp:sp modelId="{E1F80E50-C33D-4A2A-B089-246883F868CB}">
      <dsp:nvSpPr>
        <dsp:cNvPr id="0" name=""/>
        <dsp:cNvSpPr/>
      </dsp:nvSpPr>
      <dsp: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1.1.7 Projekt abgeschlossen</a:t>
          </a:r>
        </a:p>
      </dsp:txBody>
      <dsp:txXfrm>
        <a:off x="489663" y="6204959"/>
        <a:ext cx="761852" cy="380927"/>
      </dsp:txXfrm>
    </dsp:sp>
    <dsp:sp modelId="{BCF7D9DD-8265-4239-A380-ABC52C084511}">
      <dsp:nvSpPr>
        <dsp:cNvPr id="0" name=""/>
        <dsp:cNvSpPr/>
      </dsp:nvSpPr>
      <dsp: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 Analyse</a:t>
          </a:r>
        </a:p>
      </dsp:txBody>
      <dsp:txXfrm>
        <a:off x="1366204" y="771276"/>
        <a:ext cx="1077422" cy="538711"/>
      </dsp:txXfrm>
    </dsp:sp>
    <dsp:sp modelId="{E2D4F975-AC31-4F10-93EC-E43CBD0EBC87}">
      <dsp:nvSpPr>
        <dsp:cNvPr id="0" name=""/>
        <dsp:cNvSpPr/>
      </dsp:nvSpPr>
      <dsp: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1.2.1 Arbeitsumgebung festlegen</a:t>
          </a:r>
        </a:p>
      </dsp:txBody>
      <dsp:txXfrm>
        <a:off x="1635560" y="1536246"/>
        <a:ext cx="1077422" cy="538711"/>
      </dsp:txXfrm>
    </dsp:sp>
    <dsp:sp modelId="{1B996F30-2073-4573-8B28-69ED4F05BCEB}">
      <dsp:nvSpPr>
        <dsp:cNvPr id="0" name=""/>
        <dsp:cNvSpPr/>
      </dsp:nvSpPr>
      <dsp: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1.2.2 Programmiersprache festlegen</a:t>
          </a:r>
        </a:p>
      </dsp:txBody>
      <dsp:txXfrm>
        <a:off x="1635560" y="2301216"/>
        <a:ext cx="1077422" cy="538711"/>
      </dsp:txXfrm>
    </dsp:sp>
    <dsp:sp modelId="{DD7AF6F3-3523-45D1-9F26-99B97CC0E94D}">
      <dsp:nvSpPr>
        <dsp:cNvPr id="0" name=""/>
        <dsp:cNvSpPr/>
      </dsp:nvSpPr>
      <dsp: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1.2.3 Aufgabe analysieren</a:t>
          </a:r>
        </a:p>
      </dsp:txBody>
      <dsp:txXfrm>
        <a:off x="1635560" y="3066186"/>
        <a:ext cx="1077422" cy="538711"/>
      </dsp:txXfrm>
    </dsp:sp>
    <dsp:sp modelId="{AA761951-B810-438F-811C-D3ED06E84F50}">
      <dsp:nvSpPr>
        <dsp:cNvPr id="0" name=""/>
        <dsp:cNvSpPr/>
      </dsp:nvSpPr>
      <dsp: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1.2.4 Mockup erstellen</a:t>
          </a:r>
        </a:p>
      </dsp:txBody>
      <dsp:txXfrm>
        <a:off x="1635560" y="3831156"/>
        <a:ext cx="1077422" cy="538711"/>
      </dsp:txXfrm>
    </dsp:sp>
    <dsp:sp modelId="{ECCF731C-8B65-46F5-A729-1CD05F277CC5}">
      <dsp:nvSpPr>
        <dsp:cNvPr id="0" name=""/>
        <dsp:cNvSpPr/>
      </dsp:nvSpPr>
      <dsp: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1.2.5 Organistaionplan erstellen</a:t>
          </a:r>
        </a:p>
      </dsp:txBody>
      <dsp:txXfrm>
        <a:off x="1635560" y="4596126"/>
        <a:ext cx="1077422" cy="538711"/>
      </dsp:txXfrm>
    </dsp:sp>
    <dsp:sp modelId="{C75647FD-0371-4993-A689-381E6B727EAA}">
      <dsp:nvSpPr>
        <dsp:cNvPr id="0" name=""/>
        <dsp:cNvSpPr/>
      </dsp:nvSpPr>
      <dsp: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1.2.6 Objektstrukturplan erstellen</a:t>
          </a:r>
        </a:p>
      </dsp:txBody>
      <dsp:txXfrm>
        <a:off x="1635560" y="5361096"/>
        <a:ext cx="1077422" cy="538711"/>
      </dsp:txXfrm>
    </dsp:sp>
    <dsp:sp modelId="{2691B491-9D50-436E-BF6F-E1FD61597912}">
      <dsp:nvSpPr>
        <dsp:cNvPr id="0" name=""/>
        <dsp:cNvSpPr/>
      </dsp:nvSpPr>
      <dsp: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1.2.7 Projektstruckturplan erstellen</a:t>
          </a:r>
        </a:p>
      </dsp:txBody>
      <dsp:txXfrm>
        <a:off x="1635560" y="6126067"/>
        <a:ext cx="1077422" cy="538711"/>
      </dsp:txXfrm>
    </dsp:sp>
    <dsp:sp modelId="{B61D658E-7963-474A-A08E-8F1BD779925D}">
      <dsp:nvSpPr>
        <dsp:cNvPr id="0" name=""/>
        <dsp:cNvSpPr/>
      </dsp:nvSpPr>
      <dsp: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1.2.8 Umwelt-Analyse erstellen </a:t>
          </a:r>
        </a:p>
      </dsp:txBody>
      <dsp:txXfrm>
        <a:off x="1635560" y="6891037"/>
        <a:ext cx="1077422" cy="538711"/>
      </dsp:txXfrm>
    </dsp:sp>
    <dsp:sp modelId="{0482D53E-D803-4EB8-8A47-53B6F66DDC19}">
      <dsp:nvSpPr>
        <dsp:cNvPr id="0" name=""/>
        <dsp:cNvSpPr/>
      </dsp:nvSpPr>
      <dsp: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1.2.9 Analyse abgeschlossen</a:t>
          </a:r>
        </a:p>
      </dsp:txBody>
      <dsp:txXfrm>
        <a:off x="1793345" y="7734899"/>
        <a:ext cx="761852" cy="380927"/>
      </dsp:txXfrm>
    </dsp:sp>
    <dsp:sp modelId="{A799DF0D-FA52-40F6-9CAF-203B2C2045DF}">
      <dsp:nvSpPr>
        <dsp:cNvPr id="0" name=""/>
        <dsp:cNvSpPr/>
      </dsp:nvSpPr>
      <dsp: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 Design</a:t>
          </a:r>
        </a:p>
      </dsp:txBody>
      <dsp:txXfrm>
        <a:off x="2669885" y="771276"/>
        <a:ext cx="1077422" cy="538711"/>
      </dsp:txXfrm>
    </dsp:sp>
    <dsp:sp modelId="{10144489-B991-4DE6-A5B4-96E0FB964BFD}">
      <dsp:nvSpPr>
        <dsp:cNvPr id="0" name=""/>
        <dsp:cNvSpPr/>
      </dsp:nvSpPr>
      <dsp: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1.3.1 Mockup analysieren</a:t>
          </a:r>
        </a:p>
      </dsp:txBody>
      <dsp:txXfrm>
        <a:off x="2939241" y="1536246"/>
        <a:ext cx="1077422" cy="538711"/>
      </dsp:txXfrm>
    </dsp:sp>
    <dsp:sp modelId="{00B1C6E7-AF24-4827-822F-959ACEC07B6A}">
      <dsp:nvSpPr>
        <dsp:cNvPr id="0" name=""/>
        <dsp:cNvSpPr/>
      </dsp:nvSpPr>
      <dsp: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1.3.2 Design verschiedenen Anwendern präsentieren</a:t>
          </a:r>
        </a:p>
      </dsp:txBody>
      <dsp:txXfrm>
        <a:off x="2939241" y="2301216"/>
        <a:ext cx="1077422" cy="538711"/>
      </dsp:txXfrm>
    </dsp:sp>
    <dsp:sp modelId="{AA835EA1-91DD-4CAE-91B7-2B116558B30D}">
      <dsp:nvSpPr>
        <dsp:cNvPr id="0" name=""/>
        <dsp:cNvSpPr/>
      </dsp:nvSpPr>
      <dsp: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1.3.3 Design umsetzten </a:t>
          </a:r>
        </a:p>
      </dsp:txBody>
      <dsp:txXfrm>
        <a:off x="2939241" y="3066186"/>
        <a:ext cx="1077422" cy="538711"/>
      </dsp:txXfrm>
    </dsp:sp>
    <dsp:sp modelId="{7C57ED6D-A3E2-4BD1-858C-536BF6540398}">
      <dsp:nvSpPr>
        <dsp:cNvPr id="0" name=""/>
        <dsp:cNvSpPr/>
      </dsp:nvSpPr>
      <dsp: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1.3.4 Design abgeschlossen</a:t>
          </a:r>
        </a:p>
      </dsp:txBody>
      <dsp:txXfrm>
        <a:off x="3097026" y="3910048"/>
        <a:ext cx="761852" cy="380927"/>
      </dsp:txXfrm>
    </dsp:sp>
    <dsp:sp modelId="{622CC838-5B77-4ED5-B961-51E351F094D8}">
      <dsp:nvSpPr>
        <dsp:cNvPr id="0" name=""/>
        <dsp:cNvSpPr/>
      </dsp:nvSpPr>
      <dsp: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 Codierung</a:t>
          </a:r>
        </a:p>
      </dsp:txBody>
      <dsp:txXfrm>
        <a:off x="3973567" y="771276"/>
        <a:ext cx="1077422" cy="538711"/>
      </dsp:txXfrm>
    </dsp:sp>
    <dsp:sp modelId="{55F4EDCC-F660-45C8-8A11-9043FE74664A}">
      <dsp:nvSpPr>
        <dsp:cNvPr id="0" name=""/>
        <dsp:cNvSpPr/>
      </dsp:nvSpPr>
      <dsp: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1.4.1 Alle Files erstellen</a:t>
          </a:r>
        </a:p>
      </dsp:txBody>
      <dsp:txXfrm>
        <a:off x="4242922" y="1536246"/>
        <a:ext cx="1077422" cy="538711"/>
      </dsp:txXfrm>
    </dsp:sp>
    <dsp:sp modelId="{20870AB1-82FC-4A6D-ACF1-76C7E1BE49DE}">
      <dsp:nvSpPr>
        <dsp:cNvPr id="0" name=""/>
        <dsp:cNvSpPr/>
      </dsp:nvSpPr>
      <dsp: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1.4.2 Alles mit einander linken</a:t>
          </a:r>
        </a:p>
      </dsp:txBody>
      <dsp:txXfrm>
        <a:off x="4242922" y="2301216"/>
        <a:ext cx="1077422" cy="538711"/>
      </dsp:txXfrm>
    </dsp:sp>
    <dsp:sp modelId="{0A96DE70-4A54-43A2-BC79-2066ABDBC2B8}">
      <dsp:nvSpPr>
        <dsp:cNvPr id="0" name=""/>
        <dsp:cNvSpPr/>
      </dsp:nvSpPr>
      <dsp: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1.4.3 Anfangen zu programmieren</a:t>
          </a:r>
        </a:p>
      </dsp:txBody>
      <dsp:txXfrm>
        <a:off x="4242922" y="3066186"/>
        <a:ext cx="1077422" cy="538711"/>
      </dsp:txXfrm>
    </dsp:sp>
    <dsp:sp modelId="{8DBA2DBE-F4BF-4DE0-BBE9-67557CC3EE6B}">
      <dsp:nvSpPr>
        <dsp:cNvPr id="0" name=""/>
        <dsp:cNvSpPr/>
      </dsp:nvSpPr>
      <dsp: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1.4.4 Schauen das es funktioniert</a:t>
          </a:r>
        </a:p>
      </dsp:txBody>
      <dsp:txXfrm>
        <a:off x="4242922" y="3831156"/>
        <a:ext cx="1077422" cy="538711"/>
      </dsp:txXfrm>
    </dsp:sp>
    <dsp:sp modelId="{5ED666ED-40C0-4CD3-9C0A-7550A93988FC}">
      <dsp:nvSpPr>
        <dsp:cNvPr id="0" name=""/>
        <dsp:cNvSpPr/>
      </dsp:nvSpPr>
      <dsp: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1.4.9 Codierung abgeschlossen</a:t>
          </a:r>
        </a:p>
      </dsp:txBody>
      <dsp:txXfrm>
        <a:off x="4400707" y="4675018"/>
        <a:ext cx="761852" cy="380927"/>
      </dsp:txXfrm>
    </dsp:sp>
    <dsp:sp modelId="{F3792E88-B259-48D9-AE63-D33C712FE555}">
      <dsp:nvSpPr>
        <dsp:cNvPr id="0" name=""/>
        <dsp:cNvSpPr/>
      </dsp:nvSpPr>
      <dsp: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 Test &amp; Dokumentation</a:t>
          </a:r>
        </a:p>
      </dsp:txBody>
      <dsp:txXfrm>
        <a:off x="5277248" y="771276"/>
        <a:ext cx="1077422" cy="538711"/>
      </dsp:txXfrm>
    </dsp:sp>
    <dsp:sp modelId="{A32D0A18-E1F0-4B2C-B7DC-8299B7912A57}">
      <dsp:nvSpPr>
        <dsp:cNvPr id="0" name=""/>
        <dsp:cNvSpPr/>
      </dsp:nvSpPr>
      <dsp: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1.5.1 Tests auf verschiedenen Web-Sites </a:t>
          </a:r>
        </a:p>
      </dsp:txBody>
      <dsp:txXfrm>
        <a:off x="5546604" y="1536246"/>
        <a:ext cx="1077422" cy="538711"/>
      </dsp:txXfrm>
    </dsp:sp>
    <dsp:sp modelId="{830721B5-F533-4F69-87F9-4DF5A0DEDDA5}">
      <dsp:nvSpPr>
        <dsp:cNvPr id="0" name=""/>
        <dsp:cNvSpPr/>
      </dsp:nvSpPr>
      <dsp: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1.5.2 Dokumentaiton erstellen</a:t>
          </a:r>
        </a:p>
      </dsp:txBody>
      <dsp:txXfrm>
        <a:off x="5546604" y="2301216"/>
        <a:ext cx="1077422" cy="538711"/>
      </dsp:txXfrm>
    </dsp:sp>
    <dsp:sp modelId="{483BD76B-93EB-4123-B68A-850D246CEF05}">
      <dsp:nvSpPr>
        <dsp:cNvPr id="0" name=""/>
        <dsp:cNvSpPr/>
      </dsp:nvSpPr>
      <dsp: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1.5.3 Test abgeschlossen</a:t>
          </a:r>
        </a:p>
      </dsp:txBody>
      <dsp:txXfrm>
        <a:off x="5704389" y="3145078"/>
        <a:ext cx="761852" cy="3809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37EADCC8D6C14282CC1A8AC01EBAF9" ma:contentTypeVersion="5" ma:contentTypeDescription="Ein neues Dokument erstellen." ma:contentTypeScope="" ma:versionID="d0c5e7bba22ec5760c9f2630a57c39e0">
  <xsd:schema xmlns:xsd="http://www.w3.org/2001/XMLSchema" xmlns:xs="http://www.w3.org/2001/XMLSchema" xmlns:p="http://schemas.microsoft.com/office/2006/metadata/properties" xmlns:ns2="3d382e13-0575-4aff-9ced-4d7d55e794b8" xmlns:ns3="c12f7abe-c97c-4906-94c3-9b703e268520" targetNamespace="http://schemas.microsoft.com/office/2006/metadata/properties" ma:root="true" ma:fieldsID="d20e7f063a7969b36eee773ee0efa879" ns2:_="" ns3:_="">
    <xsd:import namespace="3d382e13-0575-4aff-9ced-4d7d55e794b8"/>
    <xsd:import namespace="c12f7abe-c97c-4906-94c3-9b703e26852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382e13-0575-4aff-9ced-4d7d55e794b8"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2f7abe-c97c-4906-94c3-9b703e26852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9DB369-D8A5-4410-8C16-85B0FA3F2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382e13-0575-4aff-9ced-4d7d55e794b8"/>
    <ds:schemaRef ds:uri="c12f7abe-c97c-4906-94c3-9b703e268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9314C-6915-417F-85AE-91B13E940509}">
  <ds:schemaRefs>
    <ds:schemaRef ds:uri="http://schemas.openxmlformats.org/officeDocument/2006/bibliography"/>
  </ds:schemaRefs>
</ds:datastoreItem>
</file>

<file path=customXml/itemProps3.xml><?xml version="1.0" encoding="utf-8"?>
<ds:datastoreItem xmlns:ds="http://schemas.openxmlformats.org/officeDocument/2006/customXml" ds:itemID="{65C3C151-E43E-4EA2-B823-DCEA7ADA4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710186-7901-4187-98E3-81E1E9FF44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1</Pages>
  <Words>3260</Words>
  <Characters>20540</Characters>
  <Application>Microsoft Office Word</Application>
  <DocSecurity>0</DocSecurity>
  <Lines>171</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srdjan.kalicanin</dc:creator>
  <cp:lastModifiedBy>Koc Burak</cp:lastModifiedBy>
  <cp:revision>16</cp:revision>
  <cp:lastPrinted>2012-03-28T16:36:00Z</cp:lastPrinted>
  <dcterms:created xsi:type="dcterms:W3CDTF">2025-02-04T07:42:00Z</dcterms:created>
  <dcterms:modified xsi:type="dcterms:W3CDTF">2025-02-25T19:58:00Z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0x010100D437EADCC8D6C14282CC1A8AC01EBAF9</vt:lpwstr>
  </property>
</Properties>
</file>